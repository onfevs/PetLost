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FBFD6" w14:textId="44A8479B" w:rsidR="00E6469B" w:rsidRPr="00D559C4" w:rsidRDefault="00E6469B" w:rsidP="001561AE">
      <w:pPr>
        <w:jc w:val="center"/>
        <w:rPr>
          <w:rFonts w:ascii="Times New Roman" w:hAnsi="Times New Roman"/>
          <w:b/>
          <w:sz w:val="48"/>
          <w:szCs w:val="48"/>
        </w:rPr>
      </w:pPr>
      <w:bookmarkStart w:id="0" w:name="_Toc22529444"/>
      <w:bookmarkStart w:id="1" w:name="_Toc22529447"/>
      <w:bookmarkStart w:id="2" w:name="_Toc85989818"/>
      <w:r w:rsidRPr="00D559C4">
        <w:rPr>
          <w:rFonts w:ascii="Times New Roman" w:hAnsi="Times New Roman"/>
          <w:b/>
          <w:noProof/>
          <w:sz w:val="48"/>
          <w:szCs w:val="48"/>
        </w:rPr>
        <w:drawing>
          <wp:anchor distT="0" distB="0" distL="114300" distR="114300" simplePos="0" relativeHeight="251659776" behindDoc="0" locked="0" layoutInCell="1" allowOverlap="1" wp14:anchorId="06CFF122" wp14:editId="6164A0E9">
            <wp:simplePos x="0" y="0"/>
            <wp:positionH relativeFrom="column">
              <wp:posOffset>-906368</wp:posOffset>
            </wp:positionH>
            <wp:positionV relativeFrom="paragraph">
              <wp:posOffset>-900431</wp:posOffset>
            </wp:positionV>
            <wp:extent cx="7585075" cy="1071748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7649410" cy="10808385"/>
                    </a:xfrm>
                    <a:prstGeom prst="rect">
                      <a:avLst/>
                    </a:prstGeom>
                  </pic:spPr>
                </pic:pic>
              </a:graphicData>
            </a:graphic>
            <wp14:sizeRelH relativeFrom="margin">
              <wp14:pctWidth>0</wp14:pctWidth>
            </wp14:sizeRelH>
            <wp14:sizeRelV relativeFrom="margin">
              <wp14:pctHeight>0</wp14:pctHeight>
            </wp14:sizeRelV>
          </wp:anchor>
        </w:drawing>
      </w:r>
    </w:p>
    <w:p w14:paraId="07D0EBD3" w14:textId="77777777" w:rsidR="00E6469B" w:rsidRPr="00D559C4" w:rsidRDefault="00E6469B">
      <w:pPr>
        <w:jc w:val="left"/>
        <w:rPr>
          <w:rFonts w:ascii="Times New Roman" w:hAnsi="Times New Roman"/>
          <w:b/>
          <w:sz w:val="48"/>
          <w:szCs w:val="48"/>
        </w:rPr>
      </w:pPr>
      <w:r w:rsidRPr="00D559C4">
        <w:rPr>
          <w:rFonts w:ascii="Times New Roman" w:hAnsi="Times New Roman"/>
          <w:b/>
          <w:sz w:val="48"/>
          <w:szCs w:val="48"/>
        </w:rPr>
        <w:br w:type="page"/>
      </w:r>
    </w:p>
    <w:p w14:paraId="4ED5E9BB" w14:textId="157DA8F5" w:rsidR="00FA0FC7" w:rsidRPr="00D559C4" w:rsidRDefault="00FA0FC7" w:rsidP="001561AE">
      <w:pPr>
        <w:jc w:val="center"/>
        <w:rPr>
          <w:rFonts w:ascii="Times New Roman" w:hAnsi="Times New Roman"/>
          <w:b/>
          <w:sz w:val="48"/>
          <w:szCs w:val="48"/>
        </w:rPr>
      </w:pPr>
    </w:p>
    <w:p w14:paraId="10C78571" w14:textId="77777777" w:rsidR="00F8172B" w:rsidRPr="00D559C4" w:rsidRDefault="00F8172B" w:rsidP="001561AE">
      <w:pPr>
        <w:jc w:val="center"/>
        <w:rPr>
          <w:rFonts w:ascii="Times New Roman" w:hAnsi="Times New Roman"/>
          <w:b/>
          <w:sz w:val="48"/>
          <w:szCs w:val="48"/>
        </w:rPr>
      </w:pPr>
    </w:p>
    <w:p w14:paraId="6A2794E2" w14:textId="47B39131" w:rsidR="002B4AAF" w:rsidRPr="00D559C4" w:rsidRDefault="00977C94" w:rsidP="001561AE">
      <w:pPr>
        <w:jc w:val="center"/>
        <w:rPr>
          <w:rFonts w:ascii="Times New Roman" w:hAnsi="Times New Roman"/>
          <w:b/>
          <w:sz w:val="48"/>
          <w:szCs w:val="48"/>
        </w:rPr>
      </w:pPr>
      <w:r w:rsidRPr="00D559C4">
        <w:rPr>
          <w:rFonts w:ascii="Times New Roman" w:hAnsi="Times New Roman"/>
          <w:b/>
          <w:sz w:val="48"/>
          <w:szCs w:val="48"/>
        </w:rPr>
        <w:t>Especificación de</w:t>
      </w:r>
      <w:r w:rsidR="002B4AAF" w:rsidRPr="00D559C4">
        <w:rPr>
          <w:rFonts w:ascii="Times New Roman" w:hAnsi="Times New Roman"/>
          <w:b/>
          <w:sz w:val="48"/>
          <w:szCs w:val="48"/>
        </w:rPr>
        <w:t xml:space="preserve"> </w:t>
      </w:r>
      <w:r w:rsidRPr="00D559C4">
        <w:rPr>
          <w:rFonts w:ascii="Times New Roman" w:hAnsi="Times New Roman"/>
          <w:b/>
          <w:sz w:val="48"/>
          <w:szCs w:val="48"/>
        </w:rPr>
        <w:t>Requ</w:t>
      </w:r>
      <w:r w:rsidR="00B50909" w:rsidRPr="00D559C4">
        <w:rPr>
          <w:rFonts w:ascii="Times New Roman" w:hAnsi="Times New Roman"/>
          <w:b/>
          <w:sz w:val="48"/>
          <w:szCs w:val="48"/>
        </w:rPr>
        <w:t>erimien</w:t>
      </w:r>
      <w:r w:rsidRPr="00D559C4">
        <w:rPr>
          <w:rFonts w:ascii="Times New Roman" w:hAnsi="Times New Roman"/>
          <w:b/>
          <w:sz w:val="48"/>
          <w:szCs w:val="48"/>
        </w:rPr>
        <w:t>tos</w:t>
      </w:r>
      <w:bookmarkEnd w:id="0"/>
    </w:p>
    <w:p w14:paraId="6A2794E3" w14:textId="77777777" w:rsidR="00977C94" w:rsidRPr="00D559C4" w:rsidRDefault="002B4AAF" w:rsidP="001561AE">
      <w:pPr>
        <w:jc w:val="center"/>
        <w:rPr>
          <w:rFonts w:ascii="Times New Roman" w:hAnsi="Times New Roman"/>
          <w:b/>
          <w:sz w:val="48"/>
          <w:szCs w:val="48"/>
        </w:rPr>
      </w:pPr>
      <w:r w:rsidRPr="00D559C4">
        <w:rPr>
          <w:rFonts w:ascii="Times New Roman" w:hAnsi="Times New Roman"/>
          <w:b/>
          <w:sz w:val="48"/>
          <w:szCs w:val="48"/>
        </w:rPr>
        <w:t>Descripción</w:t>
      </w:r>
      <w:r w:rsidR="00977C94" w:rsidRPr="00D559C4">
        <w:rPr>
          <w:rFonts w:ascii="Times New Roman" w:hAnsi="Times New Roman"/>
          <w:b/>
          <w:sz w:val="48"/>
          <w:szCs w:val="48"/>
        </w:rPr>
        <w:t xml:space="preserve"> del </w:t>
      </w:r>
      <w:r w:rsidRPr="00D559C4">
        <w:rPr>
          <w:rFonts w:ascii="Times New Roman" w:hAnsi="Times New Roman"/>
          <w:b/>
          <w:sz w:val="48"/>
          <w:szCs w:val="48"/>
        </w:rPr>
        <w:t>Diseño</w:t>
      </w:r>
    </w:p>
    <w:p w14:paraId="6A2794E4" w14:textId="77777777" w:rsidR="00977C94" w:rsidRPr="00D559C4" w:rsidRDefault="00977C94" w:rsidP="001561AE">
      <w:pPr>
        <w:rPr>
          <w:rFonts w:ascii="Times New Roman" w:hAnsi="Times New Roman"/>
        </w:rPr>
      </w:pPr>
    </w:p>
    <w:p w14:paraId="6A2794E5" w14:textId="77777777" w:rsidR="00977C94" w:rsidRPr="00D559C4" w:rsidRDefault="00977C94" w:rsidP="001561AE">
      <w:pPr>
        <w:rPr>
          <w:rFonts w:ascii="Times New Roman" w:hAnsi="Times New Roman"/>
        </w:rPr>
      </w:pPr>
    </w:p>
    <w:p w14:paraId="6A2794E6" w14:textId="77777777" w:rsidR="00977C94" w:rsidRPr="00D559C4" w:rsidRDefault="00977C94" w:rsidP="001561AE">
      <w:pPr>
        <w:rPr>
          <w:rFonts w:ascii="Times New Roman" w:hAnsi="Times New Roman"/>
        </w:rPr>
      </w:pPr>
    </w:p>
    <w:p w14:paraId="6A2794E7" w14:textId="77777777" w:rsidR="00E31251" w:rsidRPr="00D559C4" w:rsidRDefault="00E31251" w:rsidP="001561AE">
      <w:pPr>
        <w:rPr>
          <w:rFonts w:ascii="Times New Roman" w:hAnsi="Times New Roman"/>
        </w:rPr>
      </w:pPr>
    </w:p>
    <w:p w14:paraId="6A2794E8" w14:textId="77777777" w:rsidR="00E31251" w:rsidRPr="00D559C4" w:rsidRDefault="00E31251" w:rsidP="001561AE">
      <w:pPr>
        <w:rPr>
          <w:rFonts w:ascii="Times New Roman" w:hAnsi="Times New Roman"/>
        </w:rPr>
      </w:pPr>
    </w:p>
    <w:p w14:paraId="6A2794E9" w14:textId="77777777" w:rsidR="009A7CEE" w:rsidRPr="00D559C4" w:rsidRDefault="009A7CEE" w:rsidP="001561AE">
      <w:pPr>
        <w:rPr>
          <w:rFonts w:ascii="Times New Roman" w:hAnsi="Times New Roman"/>
        </w:rPr>
      </w:pPr>
    </w:p>
    <w:p w14:paraId="6A2794EA" w14:textId="77777777" w:rsidR="00977C94" w:rsidRPr="00D559C4" w:rsidRDefault="00977C94" w:rsidP="001561AE">
      <w:pPr>
        <w:rPr>
          <w:rFonts w:ascii="Times New Roman" w:hAnsi="Times New Roman"/>
        </w:rPr>
      </w:pPr>
    </w:p>
    <w:p w14:paraId="6A2794EB" w14:textId="77777777" w:rsidR="00977C94" w:rsidRPr="00D559C4" w:rsidRDefault="00977C94" w:rsidP="001561AE">
      <w:pPr>
        <w:rPr>
          <w:rFonts w:ascii="Times New Roman" w:hAnsi="Times New Roman"/>
        </w:rPr>
      </w:pPr>
    </w:p>
    <w:p w14:paraId="6A2794EC" w14:textId="77777777" w:rsidR="00977C94" w:rsidRPr="00D559C4" w:rsidRDefault="00977C94" w:rsidP="001561AE">
      <w:pPr>
        <w:rPr>
          <w:rFonts w:ascii="Times New Roman" w:hAnsi="Times New Roman"/>
        </w:rPr>
      </w:pPr>
    </w:p>
    <w:p w14:paraId="0AC03B53" w14:textId="7580B4B7" w:rsidR="00F27EF4" w:rsidRPr="00D559C4" w:rsidRDefault="00BD39EC" w:rsidP="00F27EF4">
      <w:pPr>
        <w:jc w:val="center"/>
        <w:rPr>
          <w:rFonts w:ascii="Times New Roman" w:hAnsi="Times New Roman"/>
          <w:b/>
          <w:sz w:val="48"/>
          <w:szCs w:val="48"/>
        </w:rPr>
      </w:pPr>
      <w:r>
        <w:rPr>
          <w:rFonts w:ascii="Times New Roman" w:hAnsi="Times New Roman"/>
          <w:b/>
          <w:sz w:val="48"/>
          <w:szCs w:val="48"/>
        </w:rPr>
        <w:t>PetLost</w:t>
      </w:r>
    </w:p>
    <w:p w14:paraId="6A2794EF" w14:textId="71C4BADB" w:rsidR="00977C94" w:rsidRPr="00D559C4" w:rsidRDefault="00977C94" w:rsidP="001561AE">
      <w:pPr>
        <w:rPr>
          <w:rFonts w:ascii="Times New Roman" w:hAnsi="Times New Roman"/>
          <w:b/>
          <w:color w:val="EE0000"/>
          <w:sz w:val="52"/>
          <w:szCs w:val="52"/>
        </w:rPr>
      </w:pPr>
    </w:p>
    <w:p w14:paraId="23416111" w14:textId="1E35863F" w:rsidR="00515BBA" w:rsidRPr="00D559C4" w:rsidRDefault="00515BBA" w:rsidP="001561AE">
      <w:pPr>
        <w:rPr>
          <w:rFonts w:ascii="Times New Roman" w:hAnsi="Times New Roman"/>
          <w:b/>
          <w:color w:val="EE0000"/>
          <w:sz w:val="52"/>
          <w:szCs w:val="52"/>
        </w:rPr>
      </w:pPr>
    </w:p>
    <w:p w14:paraId="6A2794F1" w14:textId="77777777" w:rsidR="00977C94" w:rsidRPr="00D559C4" w:rsidRDefault="00977C94" w:rsidP="001561AE">
      <w:pPr>
        <w:rPr>
          <w:rFonts w:ascii="Times New Roman" w:hAnsi="Times New Roman"/>
          <w:b/>
          <w:sz w:val="52"/>
          <w:szCs w:val="52"/>
        </w:rPr>
      </w:pPr>
    </w:p>
    <w:p w14:paraId="6A2794F2" w14:textId="77777777" w:rsidR="001561AE" w:rsidRPr="00D559C4" w:rsidRDefault="001561AE" w:rsidP="001561AE">
      <w:pPr>
        <w:rPr>
          <w:rFonts w:ascii="Times New Roman" w:hAnsi="Times New Roman"/>
          <w:b/>
          <w:sz w:val="52"/>
          <w:szCs w:val="52"/>
        </w:rPr>
      </w:pPr>
    </w:p>
    <w:p w14:paraId="6A2794F4" w14:textId="77777777" w:rsidR="00977C94" w:rsidRPr="00D559C4" w:rsidRDefault="00977C94" w:rsidP="001561AE">
      <w:pPr>
        <w:rPr>
          <w:rFonts w:ascii="Times New Roman" w:hAnsi="Times New Roman"/>
          <w:b/>
          <w:sz w:val="52"/>
          <w:szCs w:val="52"/>
        </w:rPr>
      </w:pPr>
    </w:p>
    <w:p w14:paraId="1CB3412F" w14:textId="4445D7C1" w:rsidR="00F27EF4" w:rsidRPr="00D559C4" w:rsidRDefault="00F27EF4" w:rsidP="00F27EF4">
      <w:pPr>
        <w:jc w:val="center"/>
        <w:rPr>
          <w:rFonts w:ascii="Times New Roman" w:hAnsi="Times New Roman"/>
          <w:b/>
          <w:sz w:val="48"/>
          <w:szCs w:val="48"/>
        </w:rPr>
      </w:pPr>
      <w:r w:rsidRPr="00D559C4">
        <w:rPr>
          <w:rFonts w:ascii="Times New Roman" w:hAnsi="Times New Roman"/>
          <w:b/>
          <w:sz w:val="48"/>
          <w:szCs w:val="48"/>
        </w:rPr>
        <w:t>Localización de mascotas perdidas</w:t>
      </w:r>
    </w:p>
    <w:p w14:paraId="6A2794F7" w14:textId="6E344475" w:rsidR="00977C94" w:rsidRPr="00D559C4" w:rsidRDefault="00977C94" w:rsidP="001561AE">
      <w:pPr>
        <w:rPr>
          <w:rFonts w:ascii="Times New Roman" w:hAnsi="Times New Roman"/>
          <w:color w:val="EE0000"/>
        </w:rPr>
      </w:pPr>
    </w:p>
    <w:p w14:paraId="663336EF" w14:textId="77777777" w:rsidR="00515BBA" w:rsidRPr="00D559C4" w:rsidRDefault="00515BBA" w:rsidP="001561AE">
      <w:pPr>
        <w:rPr>
          <w:rFonts w:ascii="Times New Roman" w:hAnsi="Times New Roman"/>
        </w:rPr>
      </w:pPr>
    </w:p>
    <w:p w14:paraId="6A2794F8" w14:textId="77777777" w:rsidR="00977C94" w:rsidRPr="00D559C4" w:rsidRDefault="00977C94" w:rsidP="001561AE">
      <w:pPr>
        <w:rPr>
          <w:rFonts w:ascii="Times New Roman" w:hAnsi="Times New Roman"/>
        </w:rPr>
      </w:pPr>
    </w:p>
    <w:p w14:paraId="6A2794F9" w14:textId="77777777" w:rsidR="00927EE2" w:rsidRPr="00D559C4" w:rsidRDefault="00927EE2" w:rsidP="001561AE">
      <w:pPr>
        <w:rPr>
          <w:rFonts w:ascii="Times New Roman" w:hAnsi="Times New Roman"/>
        </w:rPr>
      </w:pPr>
    </w:p>
    <w:p w14:paraId="76C2C143" w14:textId="644A69E5" w:rsidR="0070191C" w:rsidRPr="00D559C4" w:rsidRDefault="0070191C" w:rsidP="001561AE">
      <w:pPr>
        <w:rPr>
          <w:rFonts w:ascii="Times New Roman" w:hAnsi="Times New Roman"/>
        </w:rPr>
      </w:pPr>
    </w:p>
    <w:p w14:paraId="15CD74AC" w14:textId="77777777" w:rsidR="00F8172B" w:rsidRPr="00D559C4" w:rsidRDefault="00F8172B" w:rsidP="001561AE">
      <w:pPr>
        <w:rPr>
          <w:rFonts w:ascii="Times New Roman" w:hAnsi="Times New Roman"/>
        </w:rPr>
      </w:pPr>
    </w:p>
    <w:p w14:paraId="3230A775" w14:textId="77777777" w:rsidR="00FA0FC7" w:rsidRPr="00D559C4" w:rsidRDefault="00FA0FC7" w:rsidP="001561AE">
      <w:pPr>
        <w:rPr>
          <w:rFonts w:ascii="Times New Roman" w:hAnsi="Times New Roman"/>
        </w:rPr>
      </w:pPr>
    </w:p>
    <w:p w14:paraId="1D3629CD" w14:textId="77777777" w:rsidR="0070191C" w:rsidRPr="00D559C4" w:rsidRDefault="0070191C" w:rsidP="001561AE">
      <w:pPr>
        <w:rPr>
          <w:rFonts w:ascii="Times New Roman" w:hAnsi="Times New Roman"/>
        </w:rPr>
      </w:pPr>
    </w:p>
    <w:tbl>
      <w:tblPr>
        <w:tblStyle w:val="Tabladecuadrcula2"/>
        <w:tblW w:w="9558" w:type="dxa"/>
        <w:tblLook w:val="04A0" w:firstRow="1" w:lastRow="0" w:firstColumn="1" w:lastColumn="0" w:noHBand="0" w:noVBand="1"/>
      </w:tblPr>
      <w:tblGrid>
        <w:gridCol w:w="3509"/>
        <w:gridCol w:w="3217"/>
        <w:gridCol w:w="2832"/>
      </w:tblGrid>
      <w:tr w:rsidR="0070191C" w:rsidRPr="00D559C4" w14:paraId="3478EB6C" w14:textId="77777777" w:rsidTr="0011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12CA90B8" w14:textId="403FEB19" w:rsidR="0070191C" w:rsidRPr="00D559C4" w:rsidRDefault="0070191C" w:rsidP="001561AE">
            <w:pPr>
              <w:rPr>
                <w:rFonts w:ascii="Times New Roman" w:hAnsi="Times New Roman"/>
                <w:b w:val="0"/>
                <w:bCs w:val="0"/>
              </w:rPr>
            </w:pPr>
            <w:r w:rsidRPr="00D559C4">
              <w:rPr>
                <w:rFonts w:ascii="Times New Roman" w:hAnsi="Times New Roman"/>
                <w:b w:val="0"/>
                <w:bCs w:val="0"/>
              </w:rPr>
              <w:t>Apellidos, Nombres</w:t>
            </w:r>
          </w:p>
        </w:tc>
        <w:tc>
          <w:tcPr>
            <w:tcW w:w="3217" w:type="dxa"/>
          </w:tcPr>
          <w:p w14:paraId="5C94075A" w14:textId="3FCEB98F" w:rsidR="0070191C" w:rsidRPr="00D559C4"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Correo electrónico</w:t>
            </w:r>
          </w:p>
        </w:tc>
        <w:tc>
          <w:tcPr>
            <w:tcW w:w="2832" w:type="dxa"/>
          </w:tcPr>
          <w:p w14:paraId="001EB100" w14:textId="074E2953" w:rsidR="0070191C" w:rsidRPr="00D559C4"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Rol</w:t>
            </w:r>
          </w:p>
        </w:tc>
      </w:tr>
      <w:tr w:rsidR="0070191C" w:rsidRPr="00D559C4" w14:paraId="1A6D959A"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2E6FE48A" w14:textId="176B4BC0" w:rsidR="0070191C" w:rsidRPr="00D559C4" w:rsidRDefault="00515BBA" w:rsidP="001561AE">
            <w:pPr>
              <w:rPr>
                <w:rFonts w:ascii="Times New Roman" w:hAnsi="Times New Roman"/>
              </w:rPr>
            </w:pPr>
            <w:r w:rsidRPr="00D559C4">
              <w:rPr>
                <w:rFonts w:ascii="Times New Roman" w:hAnsi="Times New Roman"/>
              </w:rPr>
              <w:t>Vallejo Salazar, Jorge Antonio</w:t>
            </w:r>
          </w:p>
        </w:tc>
        <w:tc>
          <w:tcPr>
            <w:tcW w:w="3217" w:type="dxa"/>
          </w:tcPr>
          <w:p w14:paraId="6F39C71D" w14:textId="4F74D51D"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jorgevallejo2990@gmail.com</w:t>
            </w:r>
          </w:p>
        </w:tc>
        <w:tc>
          <w:tcPr>
            <w:tcW w:w="2832" w:type="dxa"/>
          </w:tcPr>
          <w:p w14:paraId="159F46D8" w14:textId="0AC90DE1"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Gestor de Proyecto</w:t>
            </w:r>
          </w:p>
        </w:tc>
      </w:tr>
      <w:tr w:rsidR="0070191C" w:rsidRPr="00D559C4" w14:paraId="07724356"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279305AC" w14:textId="7667DDD3" w:rsidR="0070191C" w:rsidRPr="00D559C4" w:rsidRDefault="0011466E" w:rsidP="001561AE">
            <w:pPr>
              <w:rPr>
                <w:rFonts w:ascii="Times New Roman" w:hAnsi="Times New Roman"/>
              </w:rPr>
            </w:pPr>
            <w:r w:rsidRPr="00D559C4">
              <w:rPr>
                <w:rFonts w:ascii="Times New Roman" w:hAnsi="Times New Roman"/>
              </w:rPr>
              <w:t xml:space="preserve">Castro Valencia, Cristian </w:t>
            </w:r>
          </w:p>
        </w:tc>
        <w:tc>
          <w:tcPr>
            <w:tcW w:w="3217" w:type="dxa"/>
          </w:tcPr>
          <w:p w14:paraId="16CD7A02" w14:textId="0E5F3D0A"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cristiancastro9909@gmail.com</w:t>
            </w:r>
          </w:p>
        </w:tc>
        <w:tc>
          <w:tcPr>
            <w:tcW w:w="2832" w:type="dxa"/>
          </w:tcPr>
          <w:p w14:paraId="4E4D52E7" w14:textId="02E18A9C"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Gestor Base de datos</w:t>
            </w:r>
          </w:p>
        </w:tc>
      </w:tr>
      <w:tr w:rsidR="0070191C" w:rsidRPr="00D559C4" w14:paraId="0EAFAA84"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4EF0A8A6" w14:textId="1FB26F28" w:rsidR="0070191C" w:rsidRPr="00D559C4" w:rsidRDefault="0011466E" w:rsidP="001561AE">
            <w:pPr>
              <w:rPr>
                <w:rFonts w:ascii="Times New Roman" w:hAnsi="Times New Roman"/>
              </w:rPr>
            </w:pPr>
            <w:r w:rsidRPr="00D559C4">
              <w:rPr>
                <w:rFonts w:ascii="Times New Roman" w:hAnsi="Times New Roman"/>
              </w:rPr>
              <w:t>Montero Corzo, Jesús David</w:t>
            </w:r>
          </w:p>
        </w:tc>
        <w:tc>
          <w:tcPr>
            <w:tcW w:w="3217" w:type="dxa"/>
          </w:tcPr>
          <w:p w14:paraId="4B008C95" w14:textId="136EF3FE"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jesusda71.2@gmail.com</w:t>
            </w:r>
          </w:p>
        </w:tc>
        <w:tc>
          <w:tcPr>
            <w:tcW w:w="2832" w:type="dxa"/>
          </w:tcPr>
          <w:p w14:paraId="0182B6E9" w14:textId="1FF0453C"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Desarrollador Back-end</w:t>
            </w:r>
          </w:p>
        </w:tc>
      </w:tr>
      <w:tr w:rsidR="0070191C" w:rsidRPr="00D559C4" w14:paraId="04A9FDC1"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66CCBCB4" w14:textId="0F8B97A8" w:rsidR="0070191C" w:rsidRPr="00D559C4" w:rsidRDefault="0011466E" w:rsidP="001561AE">
            <w:pPr>
              <w:rPr>
                <w:rFonts w:ascii="Times New Roman" w:hAnsi="Times New Roman"/>
              </w:rPr>
            </w:pPr>
            <w:r w:rsidRPr="00D559C4">
              <w:rPr>
                <w:rFonts w:ascii="Times New Roman" w:hAnsi="Times New Roman"/>
              </w:rPr>
              <w:t>Useche Perdomo,</w:t>
            </w:r>
            <w:r w:rsidRPr="00D559C4">
              <w:t xml:space="preserve"> </w:t>
            </w:r>
            <w:r w:rsidRPr="00D559C4">
              <w:rPr>
                <w:rFonts w:ascii="Times New Roman" w:hAnsi="Times New Roman"/>
              </w:rPr>
              <w:t>Joshua Daniel</w:t>
            </w:r>
          </w:p>
        </w:tc>
        <w:tc>
          <w:tcPr>
            <w:tcW w:w="3217" w:type="dxa"/>
          </w:tcPr>
          <w:p w14:paraId="5B383F2D" w14:textId="5D49412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joshua_dup@hotmail.com</w:t>
            </w:r>
          </w:p>
        </w:tc>
        <w:tc>
          <w:tcPr>
            <w:tcW w:w="2832" w:type="dxa"/>
          </w:tcPr>
          <w:p w14:paraId="5770278C" w14:textId="4E32B0F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Desarrollador Front-end</w:t>
            </w:r>
          </w:p>
        </w:tc>
      </w:tr>
      <w:tr w:rsidR="0011466E" w:rsidRPr="00D559C4" w14:paraId="6ACC5626"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0C0BECD4" w14:textId="188B7FF1" w:rsidR="0011466E" w:rsidRPr="00D559C4" w:rsidRDefault="0011466E" w:rsidP="0011466E">
            <w:pPr>
              <w:rPr>
                <w:rFonts w:ascii="Times New Roman" w:hAnsi="Times New Roman"/>
              </w:rPr>
            </w:pPr>
            <w:r w:rsidRPr="00D559C4">
              <w:rPr>
                <w:rFonts w:ascii="Times New Roman" w:hAnsi="Times New Roman"/>
              </w:rPr>
              <w:t>Ardila Madero, Leonardo José</w:t>
            </w:r>
          </w:p>
        </w:tc>
        <w:tc>
          <w:tcPr>
            <w:tcW w:w="3217" w:type="dxa"/>
          </w:tcPr>
          <w:p w14:paraId="76B92AF7" w14:textId="3AB7F6A6"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lejoarma@hotmail.com</w:t>
            </w:r>
          </w:p>
        </w:tc>
        <w:tc>
          <w:tcPr>
            <w:tcW w:w="2832" w:type="dxa"/>
          </w:tcPr>
          <w:p w14:paraId="4089353E" w14:textId="3E7E1DB0"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Tester</w:t>
            </w:r>
          </w:p>
        </w:tc>
      </w:tr>
    </w:tbl>
    <w:p w14:paraId="1F11AC64" w14:textId="03EC1BD5" w:rsidR="00325702" w:rsidRPr="00D559C4" w:rsidRDefault="00325702" w:rsidP="0070191C">
      <w:pPr>
        <w:rPr>
          <w:rFonts w:ascii="Times New Roman" w:hAnsi="Times New Roman"/>
        </w:rPr>
      </w:pPr>
    </w:p>
    <w:p w14:paraId="13F45DF9" w14:textId="77777777" w:rsidR="0070191C" w:rsidRPr="00D559C4" w:rsidRDefault="0070191C" w:rsidP="0070191C">
      <w:pPr>
        <w:rPr>
          <w:rFonts w:ascii="Times New Roman" w:hAnsi="Times New Roman"/>
        </w:rPr>
      </w:pPr>
    </w:p>
    <w:p w14:paraId="59885C09" w14:textId="77777777" w:rsidR="00325702" w:rsidRPr="00D559C4" w:rsidRDefault="00325702" w:rsidP="009A7CEE">
      <w:pPr>
        <w:jc w:val="center"/>
        <w:rPr>
          <w:rFonts w:ascii="Times New Roman" w:hAnsi="Times New Roman"/>
        </w:rPr>
      </w:pPr>
    </w:p>
    <w:p w14:paraId="2FD5CF67" w14:textId="0835DBE4" w:rsidR="002A0F12" w:rsidRPr="00D559C4" w:rsidRDefault="00977C94" w:rsidP="00BB20A3">
      <w:pPr>
        <w:jc w:val="center"/>
        <w:rPr>
          <w:rFonts w:ascii="Times New Roman" w:hAnsi="Times New Roman"/>
        </w:rPr>
      </w:pPr>
      <w:r w:rsidRPr="00D559C4">
        <w:rPr>
          <w:rFonts w:ascii="Times New Roman" w:hAnsi="Times New Roman"/>
        </w:rPr>
        <w:t>Fecha</w:t>
      </w:r>
      <w:r w:rsidR="00EB6FED" w:rsidRPr="00D559C4">
        <w:rPr>
          <w:rFonts w:ascii="Times New Roman" w:hAnsi="Times New Roman"/>
        </w:rPr>
        <w:t xml:space="preserve"> de presentación</w:t>
      </w:r>
      <w:r w:rsidRPr="00D559C4">
        <w:rPr>
          <w:rFonts w:ascii="Times New Roman" w:hAnsi="Times New Roman"/>
        </w:rPr>
        <w:t xml:space="preserve">: </w:t>
      </w:r>
      <w:r w:rsidR="003D16F6" w:rsidRPr="00D559C4">
        <w:rPr>
          <w:rFonts w:ascii="Times New Roman" w:hAnsi="Times New Roman"/>
        </w:rPr>
        <w:t>20</w:t>
      </w:r>
      <w:r w:rsidRPr="00D559C4">
        <w:rPr>
          <w:rFonts w:ascii="Times New Roman" w:hAnsi="Times New Roman"/>
        </w:rPr>
        <w:t>/</w:t>
      </w:r>
      <w:r w:rsidR="003D16F6" w:rsidRPr="00D559C4">
        <w:rPr>
          <w:rFonts w:ascii="Times New Roman" w:hAnsi="Times New Roman"/>
        </w:rPr>
        <w:t>09</w:t>
      </w:r>
      <w:r w:rsidRPr="00D559C4">
        <w:rPr>
          <w:rFonts w:ascii="Times New Roman" w:hAnsi="Times New Roman"/>
        </w:rPr>
        <w:t>/20</w:t>
      </w:r>
      <w:r w:rsidR="003D16F6" w:rsidRPr="00D559C4">
        <w:rPr>
          <w:rFonts w:ascii="Times New Roman" w:hAnsi="Times New Roman"/>
        </w:rPr>
        <w:t>2</w:t>
      </w:r>
      <w:r w:rsidR="00BB20A3" w:rsidRPr="00D559C4">
        <w:rPr>
          <w:rFonts w:ascii="Times New Roman" w:hAnsi="Times New Roman"/>
        </w:rPr>
        <w:t>2</w:t>
      </w:r>
    </w:p>
    <w:sdt>
      <w:sdtPr>
        <w:rPr>
          <w:rFonts w:ascii="Tahoma" w:eastAsia="Times New Roman" w:hAnsi="Tahoma" w:cs="Times New Roman"/>
          <w:color w:val="auto"/>
          <w:sz w:val="24"/>
          <w:szCs w:val="24"/>
          <w:lang w:val="es-AR"/>
        </w:rPr>
        <w:id w:val="2139451015"/>
        <w:docPartObj>
          <w:docPartGallery w:val="Table of Contents"/>
          <w:docPartUnique/>
        </w:docPartObj>
      </w:sdtPr>
      <w:sdtEndPr>
        <w:rPr>
          <w:rFonts w:ascii="Times New Roman" w:hAnsi="Times New Roman"/>
          <w:b/>
          <w:bCs/>
        </w:rPr>
      </w:sdtEndPr>
      <w:sdtContent>
        <w:p w14:paraId="4623D688" w14:textId="45E6BBE4" w:rsidR="002A0F12" w:rsidRPr="0044764B" w:rsidRDefault="002A0F12" w:rsidP="00F27EF4">
          <w:pPr>
            <w:pStyle w:val="TtuloTDC"/>
            <w:rPr>
              <w:b/>
              <w:bCs/>
              <w:color w:val="000000" w:themeColor="text1"/>
            </w:rPr>
          </w:pPr>
          <w:r w:rsidRPr="0044764B">
            <w:rPr>
              <w:b/>
              <w:bCs/>
              <w:color w:val="000000" w:themeColor="text1"/>
            </w:rPr>
            <w:t>Contenido</w:t>
          </w:r>
        </w:p>
        <w:p w14:paraId="3188934D" w14:textId="07832467" w:rsidR="00502713" w:rsidRDefault="002A0F12">
          <w:pPr>
            <w:pStyle w:val="TDC1"/>
            <w:rPr>
              <w:rFonts w:asciiTheme="minorHAnsi" w:eastAsiaTheme="minorEastAsia" w:hAnsiTheme="minorHAnsi" w:cstheme="minorBidi"/>
              <w:b w:val="0"/>
              <w:bCs w:val="0"/>
              <w:caps w:val="0"/>
              <w:sz w:val="22"/>
              <w:szCs w:val="22"/>
              <w:lang w:val="es-419" w:eastAsia="es-419"/>
            </w:rPr>
          </w:pPr>
          <w:r w:rsidRPr="00D559C4">
            <w:fldChar w:fldCharType="begin"/>
          </w:r>
          <w:r w:rsidRPr="00D559C4">
            <w:instrText xml:space="preserve"> TOC \o "1-3" \h \z \u </w:instrText>
          </w:r>
          <w:r w:rsidRPr="00D559C4">
            <w:fldChar w:fldCharType="separate"/>
          </w:r>
          <w:hyperlink w:anchor="_Toc112172436" w:history="1">
            <w:r w:rsidR="00502713" w:rsidRPr="00763BE6">
              <w:rPr>
                <w:rStyle w:val="Hipervnculo"/>
              </w:rPr>
              <w:t>1</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Introducción</w:t>
            </w:r>
            <w:r w:rsidR="00502713">
              <w:rPr>
                <w:webHidden/>
              </w:rPr>
              <w:tab/>
            </w:r>
            <w:r w:rsidR="00502713">
              <w:rPr>
                <w:webHidden/>
              </w:rPr>
              <w:fldChar w:fldCharType="begin"/>
            </w:r>
            <w:r w:rsidR="00502713">
              <w:rPr>
                <w:webHidden/>
              </w:rPr>
              <w:instrText xml:space="preserve"> PAGEREF _Toc112172436 \h </w:instrText>
            </w:r>
            <w:r w:rsidR="00502713">
              <w:rPr>
                <w:webHidden/>
              </w:rPr>
            </w:r>
            <w:r w:rsidR="00502713">
              <w:rPr>
                <w:webHidden/>
              </w:rPr>
              <w:fldChar w:fldCharType="separate"/>
            </w:r>
            <w:r w:rsidR="00502713">
              <w:rPr>
                <w:webHidden/>
              </w:rPr>
              <w:t>3</w:t>
            </w:r>
            <w:r w:rsidR="00502713">
              <w:rPr>
                <w:webHidden/>
              </w:rPr>
              <w:fldChar w:fldCharType="end"/>
            </w:r>
          </w:hyperlink>
        </w:p>
        <w:p w14:paraId="5F87BADA" w14:textId="698897A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37" w:history="1">
            <w:r w:rsidR="00502713" w:rsidRPr="00763BE6">
              <w:rPr>
                <w:rStyle w:val="Hipervnculo"/>
                <w:noProof/>
              </w:rPr>
              <w:t>1.1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Objetivo</w:t>
            </w:r>
            <w:r w:rsidR="00502713">
              <w:rPr>
                <w:noProof/>
                <w:webHidden/>
              </w:rPr>
              <w:tab/>
            </w:r>
            <w:r w:rsidR="00502713">
              <w:rPr>
                <w:noProof/>
                <w:webHidden/>
              </w:rPr>
              <w:fldChar w:fldCharType="begin"/>
            </w:r>
            <w:r w:rsidR="00502713">
              <w:rPr>
                <w:noProof/>
                <w:webHidden/>
              </w:rPr>
              <w:instrText xml:space="preserve"> PAGEREF _Toc112172437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181AC7" w14:textId="7401028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8" w:history="1">
            <w:r w:rsidR="00502713" w:rsidRPr="00763BE6">
              <w:rPr>
                <w:rStyle w:val="Hipervnculo"/>
                <w:noProof/>
              </w:rPr>
              <w:t>1.1.1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Público Objetivo:</w:t>
            </w:r>
            <w:r w:rsidR="00502713">
              <w:rPr>
                <w:noProof/>
                <w:webHidden/>
              </w:rPr>
              <w:tab/>
            </w:r>
            <w:r w:rsidR="00502713">
              <w:rPr>
                <w:noProof/>
                <w:webHidden/>
              </w:rPr>
              <w:fldChar w:fldCharType="begin"/>
            </w:r>
            <w:r w:rsidR="00502713">
              <w:rPr>
                <w:noProof/>
                <w:webHidden/>
              </w:rPr>
              <w:instrText xml:space="preserve"> PAGEREF _Toc112172438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38C83F7A" w14:textId="6E8672BF"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9" w:history="1">
            <w:r w:rsidR="00502713" w:rsidRPr="00763BE6">
              <w:rPr>
                <w:rStyle w:val="Hipervnculo"/>
                <w:noProof/>
              </w:rPr>
              <w:t>1.1.2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Impacto Esperado:</w:t>
            </w:r>
            <w:r w:rsidR="00502713">
              <w:rPr>
                <w:noProof/>
                <w:webHidden/>
              </w:rPr>
              <w:tab/>
            </w:r>
            <w:r w:rsidR="00502713">
              <w:rPr>
                <w:noProof/>
                <w:webHidden/>
              </w:rPr>
              <w:fldChar w:fldCharType="begin"/>
            </w:r>
            <w:r w:rsidR="00502713">
              <w:rPr>
                <w:noProof/>
                <w:webHidden/>
              </w:rPr>
              <w:instrText xml:space="preserve"> PAGEREF _Toc112172439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37F678" w14:textId="0CC14C31"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0" w:history="1">
            <w:r w:rsidR="00502713" w:rsidRPr="00763BE6">
              <w:rPr>
                <w:rStyle w:val="Hipervnculo"/>
                <w:noProof/>
              </w:rPr>
              <w:t>1.2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Alcance o Ámbito del Sistema</w:t>
            </w:r>
            <w:r w:rsidR="00502713">
              <w:rPr>
                <w:noProof/>
                <w:webHidden/>
              </w:rPr>
              <w:tab/>
            </w:r>
            <w:r w:rsidR="00502713">
              <w:rPr>
                <w:noProof/>
                <w:webHidden/>
              </w:rPr>
              <w:fldChar w:fldCharType="begin"/>
            </w:r>
            <w:r w:rsidR="00502713">
              <w:rPr>
                <w:noProof/>
                <w:webHidden/>
              </w:rPr>
              <w:instrText xml:space="preserve"> PAGEREF _Toc112172440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EF760E9" w14:textId="4E732FCE"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1" w:history="1">
            <w:r w:rsidR="00502713" w:rsidRPr="00763BE6">
              <w:rPr>
                <w:rStyle w:val="Hipervnculo"/>
                <w:noProof/>
              </w:rPr>
              <w:t>1.3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Definiciones, Acrónimos y Abreviaturas</w:t>
            </w:r>
            <w:r w:rsidR="00502713">
              <w:rPr>
                <w:noProof/>
                <w:webHidden/>
              </w:rPr>
              <w:tab/>
            </w:r>
            <w:r w:rsidR="00502713">
              <w:rPr>
                <w:noProof/>
                <w:webHidden/>
              </w:rPr>
              <w:fldChar w:fldCharType="begin"/>
            </w:r>
            <w:r w:rsidR="00502713">
              <w:rPr>
                <w:noProof/>
                <w:webHidden/>
              </w:rPr>
              <w:instrText xml:space="preserve"> PAGEREF _Toc112172441 \h </w:instrText>
            </w:r>
            <w:r w:rsidR="00502713">
              <w:rPr>
                <w:noProof/>
                <w:webHidden/>
              </w:rPr>
            </w:r>
            <w:r w:rsidR="00502713">
              <w:rPr>
                <w:noProof/>
                <w:webHidden/>
              </w:rPr>
              <w:fldChar w:fldCharType="separate"/>
            </w:r>
            <w:r w:rsidR="00502713">
              <w:rPr>
                <w:noProof/>
                <w:webHidden/>
              </w:rPr>
              <w:t>5</w:t>
            </w:r>
            <w:r w:rsidR="00502713">
              <w:rPr>
                <w:noProof/>
                <w:webHidden/>
              </w:rPr>
              <w:fldChar w:fldCharType="end"/>
            </w:r>
          </w:hyperlink>
        </w:p>
        <w:p w14:paraId="734DCCA4" w14:textId="3E5B115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2" w:history="1">
            <w:r w:rsidR="00502713" w:rsidRPr="00763BE6">
              <w:rPr>
                <w:rStyle w:val="Hipervnculo"/>
                <w:noProof/>
              </w:rPr>
              <w:t>1.3.1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Definiciones</w:t>
            </w:r>
            <w:r w:rsidR="00502713">
              <w:rPr>
                <w:noProof/>
                <w:webHidden/>
              </w:rPr>
              <w:tab/>
            </w:r>
            <w:r w:rsidR="00502713">
              <w:rPr>
                <w:noProof/>
                <w:webHidden/>
              </w:rPr>
              <w:fldChar w:fldCharType="begin"/>
            </w:r>
            <w:r w:rsidR="00502713">
              <w:rPr>
                <w:noProof/>
                <w:webHidden/>
              </w:rPr>
              <w:instrText xml:space="preserve"> PAGEREF _Toc112172442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AB0B57B" w14:textId="62CA357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3" w:history="1">
            <w:r w:rsidR="00502713" w:rsidRPr="00763BE6">
              <w:rPr>
                <w:rStyle w:val="Hipervnculo"/>
                <w:noProof/>
              </w:rPr>
              <w:t>1.3.2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Acrónimos</w:t>
            </w:r>
            <w:r w:rsidR="00502713">
              <w:rPr>
                <w:noProof/>
                <w:webHidden/>
              </w:rPr>
              <w:tab/>
            </w:r>
            <w:r w:rsidR="00502713">
              <w:rPr>
                <w:noProof/>
                <w:webHidden/>
              </w:rPr>
              <w:fldChar w:fldCharType="begin"/>
            </w:r>
            <w:r w:rsidR="00502713">
              <w:rPr>
                <w:noProof/>
                <w:webHidden/>
              </w:rPr>
              <w:instrText xml:space="preserve"> PAGEREF _Toc112172443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82ED393" w14:textId="3E53DF0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4" w:history="1">
            <w:r w:rsidR="00502713" w:rsidRPr="00763BE6">
              <w:rPr>
                <w:rStyle w:val="Hipervnculo"/>
                <w:noProof/>
              </w:rPr>
              <w:t>1.3.3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Abreviaturas</w:t>
            </w:r>
            <w:r w:rsidR="00502713">
              <w:rPr>
                <w:noProof/>
                <w:webHidden/>
              </w:rPr>
              <w:tab/>
            </w:r>
            <w:r w:rsidR="00502713">
              <w:rPr>
                <w:noProof/>
                <w:webHidden/>
              </w:rPr>
              <w:fldChar w:fldCharType="begin"/>
            </w:r>
            <w:r w:rsidR="00502713">
              <w:rPr>
                <w:noProof/>
                <w:webHidden/>
              </w:rPr>
              <w:instrText xml:space="preserve"> PAGEREF _Toc112172444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77778877" w14:textId="7AFF4C5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5" w:history="1">
            <w:r w:rsidR="00502713" w:rsidRPr="00763BE6">
              <w:rPr>
                <w:rStyle w:val="Hipervnculo"/>
                <w:noProof/>
              </w:rPr>
              <w:t>1.3.4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Referencias</w:t>
            </w:r>
            <w:r w:rsidR="00502713">
              <w:rPr>
                <w:noProof/>
                <w:webHidden/>
              </w:rPr>
              <w:tab/>
            </w:r>
            <w:r w:rsidR="00502713">
              <w:rPr>
                <w:noProof/>
                <w:webHidden/>
              </w:rPr>
              <w:fldChar w:fldCharType="begin"/>
            </w:r>
            <w:r w:rsidR="00502713">
              <w:rPr>
                <w:noProof/>
                <w:webHidden/>
              </w:rPr>
              <w:instrText xml:space="preserve"> PAGEREF _Toc112172445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FBB23CF" w14:textId="6054CA9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6" w:history="1">
            <w:r w:rsidR="00502713" w:rsidRPr="00763BE6">
              <w:rPr>
                <w:rStyle w:val="Hipervnculo"/>
                <w:noProof/>
              </w:rPr>
              <w:t>1.4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General del Documento</w:t>
            </w:r>
            <w:r w:rsidR="00502713">
              <w:rPr>
                <w:noProof/>
                <w:webHidden/>
              </w:rPr>
              <w:tab/>
            </w:r>
            <w:r w:rsidR="00502713">
              <w:rPr>
                <w:noProof/>
                <w:webHidden/>
              </w:rPr>
              <w:fldChar w:fldCharType="begin"/>
            </w:r>
            <w:r w:rsidR="00502713">
              <w:rPr>
                <w:noProof/>
                <w:webHidden/>
              </w:rPr>
              <w:instrText xml:space="preserve"> PAGEREF _Toc112172446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959894E" w14:textId="3548142A"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47" w:history="1">
            <w:r w:rsidR="00502713" w:rsidRPr="00763BE6">
              <w:rPr>
                <w:rStyle w:val="Hipervnculo"/>
              </w:rPr>
              <w:t>2</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general de la aplicación</w:t>
            </w:r>
            <w:r w:rsidR="00502713">
              <w:rPr>
                <w:webHidden/>
              </w:rPr>
              <w:tab/>
            </w:r>
            <w:r w:rsidR="00502713">
              <w:rPr>
                <w:webHidden/>
              </w:rPr>
              <w:fldChar w:fldCharType="begin"/>
            </w:r>
            <w:r w:rsidR="00502713">
              <w:rPr>
                <w:webHidden/>
              </w:rPr>
              <w:instrText xml:space="preserve"> PAGEREF _Toc112172447 \h </w:instrText>
            </w:r>
            <w:r w:rsidR="00502713">
              <w:rPr>
                <w:webHidden/>
              </w:rPr>
            </w:r>
            <w:r w:rsidR="00502713">
              <w:rPr>
                <w:webHidden/>
              </w:rPr>
              <w:fldChar w:fldCharType="separate"/>
            </w:r>
            <w:r w:rsidR="00502713">
              <w:rPr>
                <w:webHidden/>
              </w:rPr>
              <w:t>6</w:t>
            </w:r>
            <w:r w:rsidR="00502713">
              <w:rPr>
                <w:webHidden/>
              </w:rPr>
              <w:fldChar w:fldCharType="end"/>
            </w:r>
          </w:hyperlink>
        </w:p>
        <w:p w14:paraId="4AF5254A" w14:textId="571D3713"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8" w:history="1">
            <w:r w:rsidR="00502713" w:rsidRPr="00763BE6">
              <w:rPr>
                <w:rStyle w:val="Hipervnculo"/>
                <w:noProof/>
              </w:rPr>
              <w:t>2.1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de la Aplicación</w:t>
            </w:r>
            <w:r w:rsidR="00502713">
              <w:rPr>
                <w:noProof/>
                <w:webHidden/>
              </w:rPr>
              <w:tab/>
            </w:r>
            <w:r w:rsidR="00502713">
              <w:rPr>
                <w:noProof/>
                <w:webHidden/>
              </w:rPr>
              <w:fldChar w:fldCharType="begin"/>
            </w:r>
            <w:r w:rsidR="00502713">
              <w:rPr>
                <w:noProof/>
                <w:webHidden/>
              </w:rPr>
              <w:instrText xml:space="preserve"> PAGEREF _Toc112172448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9A46B50" w14:textId="69ECF6C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9" w:history="1">
            <w:r w:rsidR="00502713" w:rsidRPr="00763BE6">
              <w:rPr>
                <w:rStyle w:val="Hipervnculo"/>
                <w:noProof/>
              </w:rPr>
              <w:t>2.2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Funciones de la Aplicación</w:t>
            </w:r>
            <w:r w:rsidR="00502713">
              <w:rPr>
                <w:noProof/>
                <w:webHidden/>
              </w:rPr>
              <w:tab/>
            </w:r>
            <w:r w:rsidR="00502713">
              <w:rPr>
                <w:noProof/>
                <w:webHidden/>
              </w:rPr>
              <w:fldChar w:fldCharType="begin"/>
            </w:r>
            <w:r w:rsidR="00502713">
              <w:rPr>
                <w:noProof/>
                <w:webHidden/>
              </w:rPr>
              <w:instrText xml:space="preserve"> PAGEREF _Toc112172449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73B5B753" w14:textId="1561DEA4"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0" w:history="1">
            <w:r w:rsidR="00502713" w:rsidRPr="00763BE6">
              <w:rPr>
                <w:rStyle w:val="Hipervnculo"/>
                <w:noProof/>
              </w:rPr>
              <w:t>2.3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Características de los Usuarios</w:t>
            </w:r>
            <w:r w:rsidR="00502713">
              <w:rPr>
                <w:noProof/>
                <w:webHidden/>
              </w:rPr>
              <w:tab/>
            </w:r>
            <w:r w:rsidR="00502713">
              <w:rPr>
                <w:noProof/>
                <w:webHidden/>
              </w:rPr>
              <w:fldChar w:fldCharType="begin"/>
            </w:r>
            <w:r w:rsidR="00502713">
              <w:rPr>
                <w:noProof/>
                <w:webHidden/>
              </w:rPr>
              <w:instrText xml:space="preserve"> PAGEREF _Toc112172450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1D46CE23" w14:textId="3624AAF9"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1" w:history="1">
            <w:r w:rsidR="00502713" w:rsidRPr="00763BE6">
              <w:rPr>
                <w:rStyle w:val="Hipervnculo"/>
                <w:noProof/>
              </w:rPr>
              <w:t>2.4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Restricciones</w:t>
            </w:r>
            <w:r w:rsidR="00502713">
              <w:rPr>
                <w:noProof/>
                <w:webHidden/>
              </w:rPr>
              <w:tab/>
            </w:r>
            <w:r w:rsidR="00502713">
              <w:rPr>
                <w:noProof/>
                <w:webHidden/>
              </w:rPr>
              <w:fldChar w:fldCharType="begin"/>
            </w:r>
            <w:r w:rsidR="00502713">
              <w:rPr>
                <w:noProof/>
                <w:webHidden/>
              </w:rPr>
              <w:instrText xml:space="preserve"> PAGEREF _Toc112172451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405EC63E" w14:textId="2B72D7C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2" w:history="1">
            <w:r w:rsidR="00502713" w:rsidRPr="00763BE6">
              <w:rPr>
                <w:rStyle w:val="Hipervnculo"/>
                <w:noProof/>
              </w:rPr>
              <w:t>2.5</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Suposiciones y Dependencias</w:t>
            </w:r>
            <w:r w:rsidR="00502713">
              <w:rPr>
                <w:noProof/>
                <w:webHidden/>
              </w:rPr>
              <w:tab/>
            </w:r>
            <w:r w:rsidR="00502713">
              <w:rPr>
                <w:noProof/>
                <w:webHidden/>
              </w:rPr>
              <w:fldChar w:fldCharType="begin"/>
            </w:r>
            <w:r w:rsidR="00502713">
              <w:rPr>
                <w:noProof/>
                <w:webHidden/>
              </w:rPr>
              <w:instrText xml:space="preserve"> PAGEREF _Toc112172452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0EE814D7" w14:textId="15C4B3A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3" w:history="1">
            <w:r w:rsidR="00502713" w:rsidRPr="00763BE6">
              <w:rPr>
                <w:rStyle w:val="Hipervnculo"/>
                <w:noProof/>
              </w:rPr>
              <w:t>2.6</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 Diferidos</w:t>
            </w:r>
            <w:r w:rsidR="00502713">
              <w:rPr>
                <w:noProof/>
                <w:webHidden/>
              </w:rPr>
              <w:tab/>
            </w:r>
            <w:r w:rsidR="00502713">
              <w:rPr>
                <w:noProof/>
                <w:webHidden/>
              </w:rPr>
              <w:fldChar w:fldCharType="begin"/>
            </w:r>
            <w:r w:rsidR="00502713">
              <w:rPr>
                <w:noProof/>
                <w:webHidden/>
              </w:rPr>
              <w:instrText xml:space="preserve"> PAGEREF _Toc112172453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78742730" w14:textId="295D11D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54" w:history="1">
            <w:r w:rsidR="00502713" w:rsidRPr="00763BE6">
              <w:rPr>
                <w:rStyle w:val="Hipervnculo"/>
              </w:rPr>
              <w:t>3</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Requerimientos específicos</w:t>
            </w:r>
            <w:r w:rsidR="00502713">
              <w:rPr>
                <w:webHidden/>
              </w:rPr>
              <w:tab/>
            </w:r>
            <w:r w:rsidR="00502713">
              <w:rPr>
                <w:webHidden/>
              </w:rPr>
              <w:fldChar w:fldCharType="begin"/>
            </w:r>
            <w:r w:rsidR="00502713">
              <w:rPr>
                <w:webHidden/>
              </w:rPr>
              <w:instrText xml:space="preserve"> PAGEREF _Toc112172454 \h </w:instrText>
            </w:r>
            <w:r w:rsidR="00502713">
              <w:rPr>
                <w:webHidden/>
              </w:rPr>
            </w:r>
            <w:r w:rsidR="00502713">
              <w:rPr>
                <w:webHidden/>
              </w:rPr>
              <w:fldChar w:fldCharType="separate"/>
            </w:r>
            <w:r w:rsidR="00502713">
              <w:rPr>
                <w:webHidden/>
              </w:rPr>
              <w:t>8</w:t>
            </w:r>
            <w:r w:rsidR="00502713">
              <w:rPr>
                <w:webHidden/>
              </w:rPr>
              <w:fldChar w:fldCharType="end"/>
            </w:r>
          </w:hyperlink>
        </w:p>
        <w:p w14:paraId="1B10474A" w14:textId="34C54A1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5" w:history="1">
            <w:r w:rsidR="00502713" w:rsidRPr="00763BE6">
              <w:rPr>
                <w:rStyle w:val="Hipervnculo"/>
                <w:noProof/>
              </w:rPr>
              <w:t>3.1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w:t>
            </w:r>
            <w:r w:rsidR="00502713">
              <w:rPr>
                <w:noProof/>
                <w:webHidden/>
              </w:rPr>
              <w:tab/>
            </w:r>
            <w:r w:rsidR="00502713">
              <w:rPr>
                <w:noProof/>
                <w:webHidden/>
              </w:rPr>
              <w:fldChar w:fldCharType="begin"/>
            </w:r>
            <w:r w:rsidR="00502713">
              <w:rPr>
                <w:noProof/>
                <w:webHidden/>
              </w:rPr>
              <w:instrText xml:space="preserve"> PAGEREF _Toc112172455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5A8B9642" w14:textId="0F54DA11"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6" w:history="1">
            <w:r w:rsidR="00502713" w:rsidRPr="00763BE6">
              <w:rPr>
                <w:rStyle w:val="Hipervnculo"/>
                <w:noProof/>
                <w:lang w:val="es-ES"/>
              </w:rPr>
              <w:t>3.1.1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Product Backlog</w:t>
            </w:r>
            <w:r w:rsidR="00502713">
              <w:rPr>
                <w:noProof/>
                <w:webHidden/>
              </w:rPr>
              <w:tab/>
            </w:r>
            <w:r w:rsidR="00502713">
              <w:rPr>
                <w:noProof/>
                <w:webHidden/>
              </w:rPr>
              <w:fldChar w:fldCharType="begin"/>
            </w:r>
            <w:r w:rsidR="00502713">
              <w:rPr>
                <w:noProof/>
                <w:webHidden/>
              </w:rPr>
              <w:instrText xml:space="preserve"> PAGEREF _Toc112172456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38103A8B" w14:textId="6486C2E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7" w:history="1">
            <w:r w:rsidR="00502713" w:rsidRPr="00763BE6">
              <w:rPr>
                <w:rStyle w:val="Hipervnculo"/>
                <w:noProof/>
                <w:lang w:val="es-ES"/>
              </w:rPr>
              <w:t>3.1.2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Ciclo de Sprints del proyecto</w:t>
            </w:r>
            <w:r w:rsidR="00502713">
              <w:rPr>
                <w:noProof/>
                <w:webHidden/>
              </w:rPr>
              <w:tab/>
            </w:r>
            <w:r w:rsidR="00502713">
              <w:rPr>
                <w:noProof/>
                <w:webHidden/>
              </w:rPr>
              <w:fldChar w:fldCharType="begin"/>
            </w:r>
            <w:r w:rsidR="00502713">
              <w:rPr>
                <w:noProof/>
                <w:webHidden/>
              </w:rPr>
              <w:instrText xml:space="preserve"> PAGEREF _Toc112172457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61A2B4CB" w14:textId="73F095CA"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8" w:history="1">
            <w:r w:rsidR="00502713" w:rsidRPr="00763BE6">
              <w:rPr>
                <w:rStyle w:val="Hipervnculo"/>
                <w:noProof/>
                <w:lang w:val="es-ES"/>
              </w:rPr>
              <w:t>3.1.3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Sprint Backlog</w:t>
            </w:r>
            <w:r w:rsidR="00502713">
              <w:rPr>
                <w:noProof/>
                <w:webHidden/>
              </w:rPr>
              <w:tab/>
            </w:r>
            <w:r w:rsidR="00502713">
              <w:rPr>
                <w:noProof/>
                <w:webHidden/>
              </w:rPr>
              <w:fldChar w:fldCharType="begin"/>
            </w:r>
            <w:r w:rsidR="00502713">
              <w:rPr>
                <w:noProof/>
                <w:webHidden/>
              </w:rPr>
              <w:instrText xml:space="preserve"> PAGEREF _Toc112172458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39FEC8D5" w14:textId="099C7F9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9" w:history="1">
            <w:r w:rsidR="00502713" w:rsidRPr="00763BE6">
              <w:rPr>
                <w:rStyle w:val="Hipervnculo"/>
                <w:noProof/>
                <w:lang w:val="es-ES"/>
              </w:rPr>
              <w:t>3.1.4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Historias de usuario (Tareas y Subtareas)</w:t>
            </w:r>
            <w:r w:rsidR="00502713">
              <w:rPr>
                <w:noProof/>
                <w:webHidden/>
              </w:rPr>
              <w:tab/>
            </w:r>
            <w:r w:rsidR="00502713">
              <w:rPr>
                <w:noProof/>
                <w:webHidden/>
              </w:rPr>
              <w:fldChar w:fldCharType="begin"/>
            </w:r>
            <w:r w:rsidR="00502713">
              <w:rPr>
                <w:noProof/>
                <w:webHidden/>
              </w:rPr>
              <w:instrText xml:space="preserve"> PAGEREF _Toc112172459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7E6B5B3B" w14:textId="2B43F32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0" w:history="1">
            <w:r w:rsidR="00502713" w:rsidRPr="00763BE6">
              <w:rPr>
                <w:rStyle w:val="Hipervnculo"/>
                <w:noProof/>
                <w:lang w:val="es-ES"/>
              </w:rPr>
              <w:t>3.1.5</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Mecánica de organización del grupo. (Reuniones, evidencias/artefactos)</w:t>
            </w:r>
            <w:r w:rsidR="00502713">
              <w:rPr>
                <w:noProof/>
                <w:webHidden/>
              </w:rPr>
              <w:tab/>
            </w:r>
            <w:r w:rsidR="00502713">
              <w:rPr>
                <w:noProof/>
                <w:webHidden/>
              </w:rPr>
              <w:fldChar w:fldCharType="begin"/>
            </w:r>
            <w:r w:rsidR="00502713">
              <w:rPr>
                <w:noProof/>
                <w:webHidden/>
              </w:rPr>
              <w:instrText xml:space="preserve"> PAGEREF _Toc112172460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7797EE0D" w14:textId="08179376"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1" w:history="1">
            <w:r w:rsidR="00502713" w:rsidRPr="00763BE6">
              <w:rPr>
                <w:rStyle w:val="Hipervnculo"/>
                <w:noProof/>
              </w:rPr>
              <w:t>3.2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Modelo de Requerimientos</w:t>
            </w:r>
            <w:r w:rsidR="00502713">
              <w:rPr>
                <w:noProof/>
                <w:webHidden/>
              </w:rPr>
              <w:tab/>
            </w:r>
            <w:r w:rsidR="00502713">
              <w:rPr>
                <w:noProof/>
                <w:webHidden/>
              </w:rPr>
              <w:fldChar w:fldCharType="begin"/>
            </w:r>
            <w:r w:rsidR="00502713">
              <w:rPr>
                <w:noProof/>
                <w:webHidden/>
              </w:rPr>
              <w:instrText xml:space="preserve"> PAGEREF _Toc112172461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1A94603C" w14:textId="3354549D"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2" w:history="1">
            <w:r w:rsidR="00502713" w:rsidRPr="00763BE6">
              <w:rPr>
                <w:rStyle w:val="Hipervnculo"/>
                <w:noProof/>
                <w:lang w:val="es-ES"/>
              </w:rPr>
              <w:t>3.2.1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Modelo de Casos de Uso</w:t>
            </w:r>
            <w:r w:rsidR="00502713">
              <w:rPr>
                <w:noProof/>
                <w:webHidden/>
              </w:rPr>
              <w:tab/>
            </w:r>
            <w:r w:rsidR="00502713">
              <w:rPr>
                <w:noProof/>
                <w:webHidden/>
              </w:rPr>
              <w:fldChar w:fldCharType="begin"/>
            </w:r>
            <w:r w:rsidR="00502713">
              <w:rPr>
                <w:noProof/>
                <w:webHidden/>
              </w:rPr>
              <w:instrText xml:space="preserve"> PAGEREF _Toc112172462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493CACD9" w14:textId="3816DAE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3" w:history="1">
            <w:r w:rsidR="00502713" w:rsidRPr="00763BE6">
              <w:rPr>
                <w:rStyle w:val="Hipervnculo"/>
              </w:rPr>
              <w:t>4</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del diseño</w:t>
            </w:r>
            <w:r w:rsidR="00502713">
              <w:rPr>
                <w:webHidden/>
              </w:rPr>
              <w:tab/>
            </w:r>
            <w:r w:rsidR="00502713">
              <w:rPr>
                <w:webHidden/>
              </w:rPr>
              <w:fldChar w:fldCharType="begin"/>
            </w:r>
            <w:r w:rsidR="00502713">
              <w:rPr>
                <w:webHidden/>
              </w:rPr>
              <w:instrText xml:space="preserve"> PAGEREF _Toc112172463 \h </w:instrText>
            </w:r>
            <w:r w:rsidR="00502713">
              <w:rPr>
                <w:webHidden/>
              </w:rPr>
            </w:r>
            <w:r w:rsidR="00502713">
              <w:rPr>
                <w:webHidden/>
              </w:rPr>
              <w:fldChar w:fldCharType="separate"/>
            </w:r>
            <w:r w:rsidR="00502713">
              <w:rPr>
                <w:webHidden/>
              </w:rPr>
              <w:t>12</w:t>
            </w:r>
            <w:r w:rsidR="00502713">
              <w:rPr>
                <w:webHidden/>
              </w:rPr>
              <w:fldChar w:fldCharType="end"/>
            </w:r>
          </w:hyperlink>
        </w:p>
        <w:p w14:paraId="37BFCC83" w14:textId="29B5FE8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4" w:history="1">
            <w:r w:rsidR="00502713" w:rsidRPr="00763BE6">
              <w:rPr>
                <w:rStyle w:val="Hipervnculo"/>
                <w:noProof/>
              </w:rPr>
              <w:t>4.1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Interfaz gráfica (Mockups)</w:t>
            </w:r>
            <w:r w:rsidR="00502713">
              <w:rPr>
                <w:noProof/>
                <w:webHidden/>
              </w:rPr>
              <w:tab/>
            </w:r>
            <w:r w:rsidR="00502713">
              <w:rPr>
                <w:noProof/>
                <w:webHidden/>
              </w:rPr>
              <w:fldChar w:fldCharType="begin"/>
            </w:r>
            <w:r w:rsidR="00502713">
              <w:rPr>
                <w:noProof/>
                <w:webHidden/>
              </w:rPr>
              <w:instrText xml:space="preserve"> PAGEREF _Toc112172464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4158299" w14:textId="0B6D59A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5" w:history="1">
            <w:r w:rsidR="00502713" w:rsidRPr="00763BE6">
              <w:rPr>
                <w:rStyle w:val="Hipervnculo"/>
                <w:noProof/>
              </w:rPr>
              <w:t>4.2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Paleta de colores usada.</w:t>
            </w:r>
            <w:r w:rsidR="00502713">
              <w:rPr>
                <w:noProof/>
                <w:webHidden/>
              </w:rPr>
              <w:tab/>
            </w:r>
            <w:r w:rsidR="00502713">
              <w:rPr>
                <w:noProof/>
                <w:webHidden/>
              </w:rPr>
              <w:fldChar w:fldCharType="begin"/>
            </w:r>
            <w:r w:rsidR="00502713">
              <w:rPr>
                <w:noProof/>
                <w:webHidden/>
              </w:rPr>
              <w:instrText xml:space="preserve"> PAGEREF _Toc112172465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8400C96" w14:textId="0E835A6F"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6" w:history="1">
            <w:r w:rsidR="00502713" w:rsidRPr="00763BE6">
              <w:rPr>
                <w:rStyle w:val="Hipervnculo"/>
              </w:rPr>
              <w:t>5</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Gestión de la configuración</w:t>
            </w:r>
            <w:r w:rsidR="00502713">
              <w:rPr>
                <w:webHidden/>
              </w:rPr>
              <w:tab/>
            </w:r>
            <w:r w:rsidR="00502713">
              <w:rPr>
                <w:webHidden/>
              </w:rPr>
              <w:fldChar w:fldCharType="begin"/>
            </w:r>
            <w:r w:rsidR="00502713">
              <w:rPr>
                <w:webHidden/>
              </w:rPr>
              <w:instrText xml:space="preserve"> PAGEREF _Toc112172466 \h </w:instrText>
            </w:r>
            <w:r w:rsidR="00502713">
              <w:rPr>
                <w:webHidden/>
              </w:rPr>
            </w:r>
            <w:r w:rsidR="00502713">
              <w:rPr>
                <w:webHidden/>
              </w:rPr>
              <w:fldChar w:fldCharType="separate"/>
            </w:r>
            <w:r w:rsidR="00502713">
              <w:rPr>
                <w:webHidden/>
              </w:rPr>
              <w:t>13</w:t>
            </w:r>
            <w:r w:rsidR="00502713">
              <w:rPr>
                <w:webHidden/>
              </w:rPr>
              <w:fldChar w:fldCharType="end"/>
            </w:r>
          </w:hyperlink>
        </w:p>
        <w:p w14:paraId="2C2FAAA3" w14:textId="04EF3C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7" w:history="1">
            <w:r w:rsidR="00502713" w:rsidRPr="00763BE6">
              <w:rPr>
                <w:rStyle w:val="Hipervnculo"/>
              </w:rPr>
              <w:t>6</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Pruebas</w:t>
            </w:r>
            <w:r w:rsidR="00502713">
              <w:rPr>
                <w:webHidden/>
              </w:rPr>
              <w:tab/>
            </w:r>
            <w:r w:rsidR="00502713">
              <w:rPr>
                <w:webHidden/>
              </w:rPr>
              <w:fldChar w:fldCharType="begin"/>
            </w:r>
            <w:r w:rsidR="00502713">
              <w:rPr>
                <w:webHidden/>
              </w:rPr>
              <w:instrText xml:space="preserve"> PAGEREF _Toc112172467 \h </w:instrText>
            </w:r>
            <w:r w:rsidR="00502713">
              <w:rPr>
                <w:webHidden/>
              </w:rPr>
            </w:r>
            <w:r w:rsidR="00502713">
              <w:rPr>
                <w:webHidden/>
              </w:rPr>
              <w:fldChar w:fldCharType="separate"/>
            </w:r>
            <w:r w:rsidR="00502713">
              <w:rPr>
                <w:webHidden/>
              </w:rPr>
              <w:t>13</w:t>
            </w:r>
            <w:r w:rsidR="00502713">
              <w:rPr>
                <w:webHidden/>
              </w:rPr>
              <w:fldChar w:fldCharType="end"/>
            </w:r>
          </w:hyperlink>
        </w:p>
        <w:p w14:paraId="3BB20861" w14:textId="11153D85"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8" w:history="1">
            <w:r w:rsidR="00502713" w:rsidRPr="00763BE6">
              <w:rPr>
                <w:rStyle w:val="Hipervnculo"/>
                <w:noProof/>
              </w:rPr>
              <w:t>6.1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unitarias</w:t>
            </w:r>
            <w:r w:rsidR="00502713">
              <w:rPr>
                <w:noProof/>
                <w:webHidden/>
              </w:rPr>
              <w:tab/>
            </w:r>
            <w:r w:rsidR="00502713">
              <w:rPr>
                <w:noProof/>
                <w:webHidden/>
              </w:rPr>
              <w:fldChar w:fldCharType="begin"/>
            </w:r>
            <w:r w:rsidR="00502713">
              <w:rPr>
                <w:noProof/>
                <w:webHidden/>
              </w:rPr>
              <w:instrText xml:space="preserve"> PAGEREF _Toc112172468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37F850EC" w14:textId="3891A87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9" w:history="1">
            <w:r w:rsidR="00502713" w:rsidRPr="00763BE6">
              <w:rPr>
                <w:rStyle w:val="Hipervnculo"/>
                <w:noProof/>
              </w:rPr>
              <w:t>6.2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de aceptación</w:t>
            </w:r>
            <w:r w:rsidR="00502713">
              <w:rPr>
                <w:noProof/>
                <w:webHidden/>
              </w:rPr>
              <w:tab/>
            </w:r>
            <w:r w:rsidR="00502713">
              <w:rPr>
                <w:noProof/>
                <w:webHidden/>
              </w:rPr>
              <w:fldChar w:fldCharType="begin"/>
            </w:r>
            <w:r w:rsidR="00502713">
              <w:rPr>
                <w:noProof/>
                <w:webHidden/>
              </w:rPr>
              <w:instrText xml:space="preserve"> PAGEREF _Toc112172469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4C4545DA" w14:textId="4FC1BC80"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0" w:history="1">
            <w:r w:rsidR="00502713" w:rsidRPr="00763BE6">
              <w:rPr>
                <w:rStyle w:val="Hipervnculo"/>
              </w:rPr>
              <w:t>7</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Glosario</w:t>
            </w:r>
            <w:r w:rsidR="00502713">
              <w:rPr>
                <w:webHidden/>
              </w:rPr>
              <w:tab/>
            </w:r>
            <w:r w:rsidR="00502713">
              <w:rPr>
                <w:webHidden/>
              </w:rPr>
              <w:fldChar w:fldCharType="begin"/>
            </w:r>
            <w:r w:rsidR="00502713">
              <w:rPr>
                <w:webHidden/>
              </w:rPr>
              <w:instrText xml:space="preserve"> PAGEREF _Toc112172470 \h </w:instrText>
            </w:r>
            <w:r w:rsidR="00502713">
              <w:rPr>
                <w:webHidden/>
              </w:rPr>
            </w:r>
            <w:r w:rsidR="00502713">
              <w:rPr>
                <w:webHidden/>
              </w:rPr>
              <w:fldChar w:fldCharType="separate"/>
            </w:r>
            <w:r w:rsidR="00502713">
              <w:rPr>
                <w:webHidden/>
              </w:rPr>
              <w:t>13</w:t>
            </w:r>
            <w:r w:rsidR="00502713">
              <w:rPr>
                <w:webHidden/>
              </w:rPr>
              <w:fldChar w:fldCharType="end"/>
            </w:r>
          </w:hyperlink>
        </w:p>
        <w:p w14:paraId="1895870D" w14:textId="478B5B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1" w:history="1">
            <w:r w:rsidR="00502713" w:rsidRPr="00763BE6">
              <w:rPr>
                <w:rStyle w:val="Hipervnculo"/>
              </w:rPr>
              <w:t>8</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Anexo(s)</w:t>
            </w:r>
            <w:r w:rsidR="00502713">
              <w:rPr>
                <w:webHidden/>
              </w:rPr>
              <w:tab/>
            </w:r>
            <w:r w:rsidR="00502713">
              <w:rPr>
                <w:webHidden/>
              </w:rPr>
              <w:fldChar w:fldCharType="begin"/>
            </w:r>
            <w:r w:rsidR="00502713">
              <w:rPr>
                <w:webHidden/>
              </w:rPr>
              <w:instrText xml:space="preserve"> PAGEREF _Toc112172471 \h </w:instrText>
            </w:r>
            <w:r w:rsidR="00502713">
              <w:rPr>
                <w:webHidden/>
              </w:rPr>
            </w:r>
            <w:r w:rsidR="00502713">
              <w:rPr>
                <w:webHidden/>
              </w:rPr>
              <w:fldChar w:fldCharType="separate"/>
            </w:r>
            <w:r w:rsidR="00502713">
              <w:rPr>
                <w:webHidden/>
              </w:rPr>
              <w:t>13</w:t>
            </w:r>
            <w:r w:rsidR="00502713">
              <w:rPr>
                <w:webHidden/>
              </w:rPr>
              <w:fldChar w:fldCharType="end"/>
            </w:r>
          </w:hyperlink>
        </w:p>
        <w:p w14:paraId="67E9F173" w14:textId="3B6AC2CF" w:rsidR="002A0F12" w:rsidRPr="00D559C4" w:rsidRDefault="002A0F12">
          <w:pPr>
            <w:rPr>
              <w:rFonts w:ascii="Times New Roman" w:hAnsi="Times New Roman"/>
            </w:rPr>
          </w:pPr>
          <w:r w:rsidRPr="00D559C4">
            <w:rPr>
              <w:rFonts w:ascii="Times New Roman" w:hAnsi="Times New Roman"/>
              <w:b/>
              <w:bCs/>
            </w:rPr>
            <w:fldChar w:fldCharType="end"/>
          </w:r>
        </w:p>
      </w:sdtContent>
    </w:sdt>
    <w:p w14:paraId="11CA27FA" w14:textId="77777777" w:rsidR="002A0F12" w:rsidRPr="00D559C4" w:rsidRDefault="002A0F12" w:rsidP="001561AE">
      <w:pPr>
        <w:rPr>
          <w:rFonts w:ascii="Times New Roman" w:hAnsi="Times New Roman"/>
          <w:b/>
          <w:bCs/>
          <w:sz w:val="40"/>
          <w:szCs w:val="40"/>
        </w:rPr>
      </w:pPr>
    </w:p>
    <w:bookmarkEnd w:id="1"/>
    <w:bookmarkEnd w:id="2"/>
    <w:p w14:paraId="6A279540" w14:textId="77777777" w:rsidR="00F65570" w:rsidRPr="00D559C4" w:rsidRDefault="00F65570" w:rsidP="001561AE">
      <w:pPr>
        <w:rPr>
          <w:rFonts w:ascii="Times New Roman" w:hAnsi="Times New Roman"/>
        </w:rPr>
      </w:pPr>
    </w:p>
    <w:p w14:paraId="6A279541" w14:textId="77777777" w:rsidR="00F65570" w:rsidRPr="00D559C4" w:rsidRDefault="00F65570" w:rsidP="001561AE">
      <w:pPr>
        <w:rPr>
          <w:rFonts w:ascii="Times New Roman" w:hAnsi="Times New Roman"/>
        </w:rPr>
      </w:pPr>
    </w:p>
    <w:p w14:paraId="6A279542" w14:textId="77777777" w:rsidR="00F65570" w:rsidRPr="00D559C4" w:rsidRDefault="00F65570" w:rsidP="001561AE">
      <w:pPr>
        <w:rPr>
          <w:rFonts w:ascii="Times New Roman" w:hAnsi="Times New Roman"/>
        </w:rPr>
      </w:pPr>
    </w:p>
    <w:p w14:paraId="6A279543" w14:textId="77777777" w:rsidR="00F65570" w:rsidRPr="00D559C4" w:rsidRDefault="00F65570" w:rsidP="001561AE">
      <w:pPr>
        <w:rPr>
          <w:rFonts w:ascii="Times New Roman" w:hAnsi="Times New Roman"/>
        </w:rPr>
      </w:pPr>
    </w:p>
    <w:p w14:paraId="6A279544" w14:textId="5AEA7AC1" w:rsidR="00977C94" w:rsidRPr="00D559C4" w:rsidRDefault="00977C94" w:rsidP="00F27EF4">
      <w:pPr>
        <w:pStyle w:val="Ttulo1"/>
        <w:rPr>
          <w:shadow w:val="0"/>
        </w:rPr>
      </w:pPr>
      <w:r w:rsidRPr="00D559C4">
        <w:rPr>
          <w:shadow w:val="0"/>
        </w:rPr>
        <w:br w:type="page"/>
      </w:r>
      <w:bookmarkStart w:id="3" w:name="_Toc112172436"/>
      <w:r w:rsidR="00D54D2B" w:rsidRPr="00D559C4">
        <w:rPr>
          <w:shadow w:val="0"/>
        </w:rPr>
        <w:lastRenderedPageBreak/>
        <w:t>Introducción</w:t>
      </w:r>
      <w:bookmarkEnd w:id="3"/>
    </w:p>
    <w:p w14:paraId="2EB0D9BD" w14:textId="519DE15B" w:rsidR="00964A68" w:rsidRPr="00D559C4" w:rsidRDefault="00964A68" w:rsidP="00964A68"/>
    <w:p w14:paraId="30DB34A7" w14:textId="17CA4197" w:rsidR="00964A68" w:rsidRPr="00D559C4" w:rsidRDefault="00964A68" w:rsidP="00964A68">
      <w:pPr>
        <w:rPr>
          <w:rFonts w:ascii="Times New Roman" w:hAnsi="Times New Roman"/>
        </w:rPr>
      </w:pPr>
      <w:r w:rsidRPr="00D559C4">
        <w:rPr>
          <w:rFonts w:ascii="Times New Roman" w:hAnsi="Times New Roman"/>
        </w:rPr>
        <w:t>Los animales nos otorgan continuamente un amor incondicional y por esa razón poco después de que lleguen a nuestras vidas se transforman en un integrante más del núcleo familiar. Quien ha pasado por la pérdida de una mascota sabe el dolor que implica este caso. No es simple aceptar que nuestro estimado amigo por el momento se encuentra perdido, extraviado, o simplemente no volverá más, como tampoco volverán los infinitos instantes de alegría y cariño que nos regalaba todos los días.</w:t>
      </w:r>
    </w:p>
    <w:p w14:paraId="45430437" w14:textId="37057AF6" w:rsidR="00BD25E1" w:rsidRPr="00D559C4" w:rsidRDefault="00BD25E1" w:rsidP="00964A68">
      <w:pPr>
        <w:rPr>
          <w:rFonts w:ascii="Times New Roman" w:hAnsi="Times New Roman"/>
        </w:rPr>
      </w:pPr>
    </w:p>
    <w:p w14:paraId="0F3A73F3" w14:textId="3B9F0188" w:rsidR="000B42C6" w:rsidRPr="00D559C4" w:rsidRDefault="00E3759F" w:rsidP="000B42C6">
      <w:pPr>
        <w:rPr>
          <w:rFonts w:ascii="Times New Roman" w:hAnsi="Times New Roman"/>
        </w:rPr>
      </w:pPr>
      <w:r w:rsidRPr="00D559C4">
        <w:rPr>
          <w:rFonts w:ascii="Times New Roman" w:hAnsi="Times New Roman"/>
          <w:color w:val="212529"/>
          <w:shd w:val="clear" w:color="auto" w:fill="FFFFFF"/>
        </w:rPr>
        <w:t>Por lo tanto, este recurso está diseñado para ayudar a encontrar una mascota perdida, así como proporcionar herramientas de información</w:t>
      </w:r>
      <w:r w:rsidR="006C0B2F" w:rsidRPr="00D559C4">
        <w:rPr>
          <w:rFonts w:ascii="Times New Roman" w:hAnsi="Times New Roman"/>
          <w:color w:val="212529"/>
          <w:shd w:val="clear" w:color="auto" w:fill="FFFFFF"/>
        </w:rPr>
        <w:t xml:space="preserve"> y/o contacto entre dueños y personas que encuentran mascotas</w:t>
      </w:r>
      <w:r w:rsidRPr="00D559C4">
        <w:rPr>
          <w:rFonts w:ascii="Times New Roman" w:hAnsi="Times New Roman"/>
          <w:color w:val="212529"/>
          <w:shd w:val="clear" w:color="auto" w:fill="FFFFFF"/>
        </w:rPr>
        <w:t xml:space="preserve">, </w:t>
      </w:r>
      <w:r w:rsidR="006C0B2F" w:rsidRPr="00D559C4">
        <w:rPr>
          <w:rFonts w:ascii="Times New Roman" w:hAnsi="Times New Roman"/>
          <w:color w:val="212529"/>
          <w:shd w:val="clear" w:color="auto" w:fill="FFFFFF"/>
        </w:rPr>
        <w:t>formularios</w:t>
      </w:r>
      <w:r w:rsidRPr="00D559C4">
        <w:rPr>
          <w:rFonts w:ascii="Times New Roman" w:hAnsi="Times New Roman"/>
          <w:color w:val="212529"/>
          <w:shd w:val="clear" w:color="auto" w:fill="FFFFFF"/>
        </w:rPr>
        <w:t xml:space="preserve"> para informar una pérdida </w:t>
      </w:r>
      <w:r w:rsidR="006C0B2F" w:rsidRPr="00D559C4">
        <w:rPr>
          <w:rFonts w:ascii="Times New Roman" w:hAnsi="Times New Roman"/>
          <w:color w:val="212529"/>
          <w:shd w:val="clear" w:color="auto" w:fill="FFFFFF"/>
        </w:rPr>
        <w:t>con</w:t>
      </w:r>
      <w:r w:rsidRPr="00D559C4">
        <w:rPr>
          <w:rFonts w:ascii="Times New Roman" w:hAnsi="Times New Roman"/>
          <w:color w:val="212529"/>
          <w:shd w:val="clear" w:color="auto" w:fill="FFFFFF"/>
        </w:rPr>
        <w:t xml:space="preserve"> información detallada</w:t>
      </w:r>
      <w:r w:rsidR="006C0B2F" w:rsidRPr="00D559C4">
        <w:rPr>
          <w:rFonts w:ascii="Times New Roman" w:hAnsi="Times New Roman"/>
          <w:color w:val="212529"/>
          <w:shd w:val="clear" w:color="auto" w:fill="FFFFFF"/>
        </w:rPr>
        <w:t xml:space="preserve"> del e</w:t>
      </w:r>
      <w:r w:rsidRPr="00D559C4">
        <w:rPr>
          <w:rFonts w:ascii="Times New Roman" w:hAnsi="Times New Roman"/>
          <w:color w:val="212529"/>
          <w:shd w:val="clear" w:color="auto" w:fill="FFFFFF"/>
        </w:rPr>
        <w:t xml:space="preserve">vento de pérdida. Además, aquellos que encuentran a </w:t>
      </w:r>
      <w:r w:rsidR="006C0B2F" w:rsidRPr="00D559C4">
        <w:rPr>
          <w:rFonts w:ascii="Times New Roman" w:hAnsi="Times New Roman"/>
          <w:color w:val="212529"/>
          <w:shd w:val="clear" w:color="auto" w:fill="FFFFFF"/>
        </w:rPr>
        <w:t>una</w:t>
      </w:r>
      <w:r w:rsidRPr="00D559C4">
        <w:rPr>
          <w:rFonts w:ascii="Times New Roman" w:hAnsi="Times New Roman"/>
          <w:color w:val="212529"/>
          <w:shd w:val="clear" w:color="auto" w:fill="FFFFFF"/>
        </w:rPr>
        <w:t xml:space="preserve"> mascota perdida deben encontrar formas confiables de devolver el animal a casa de manera segura.</w:t>
      </w:r>
    </w:p>
    <w:p w14:paraId="6A279548" w14:textId="488D019C" w:rsidR="00E6701E" w:rsidRPr="00D559C4" w:rsidRDefault="00E6701E" w:rsidP="001561AE">
      <w:pPr>
        <w:rPr>
          <w:rFonts w:ascii="Times New Roman" w:hAnsi="Times New Roman"/>
        </w:rPr>
      </w:pPr>
    </w:p>
    <w:p w14:paraId="64839E67" w14:textId="77777777" w:rsidR="006C0B2F" w:rsidRPr="00D559C4" w:rsidRDefault="006C0B2F" w:rsidP="001561AE">
      <w:pPr>
        <w:rPr>
          <w:rFonts w:ascii="Times New Roman" w:hAnsi="Times New Roman"/>
        </w:rPr>
      </w:pPr>
    </w:p>
    <w:p w14:paraId="6A279549" w14:textId="5CF69213" w:rsidR="00977C94" w:rsidRPr="00272E4D" w:rsidRDefault="006C0B2F" w:rsidP="00471101">
      <w:pPr>
        <w:pStyle w:val="Ttulo2"/>
      </w:pPr>
      <w:bookmarkStart w:id="4" w:name="_Toc112172437"/>
      <w:r w:rsidRPr="00272E4D">
        <w:t>Objetivo</w:t>
      </w:r>
      <w:bookmarkEnd w:id="4"/>
    </w:p>
    <w:p w14:paraId="2697640E" w14:textId="77777777" w:rsidR="000B42C6" w:rsidRPr="00D559C4" w:rsidRDefault="000B42C6" w:rsidP="000B42C6"/>
    <w:p w14:paraId="0BB8427E" w14:textId="735DD8C4" w:rsidR="000B42C6" w:rsidRPr="00D559C4" w:rsidRDefault="000B42C6" w:rsidP="00F35680">
      <w:pPr>
        <w:rPr>
          <w:rFonts w:ascii="Times New Roman" w:hAnsi="Times New Roman"/>
        </w:rPr>
      </w:pPr>
      <w:r w:rsidRPr="00D559C4">
        <w:rPr>
          <w:rFonts w:ascii="Times New Roman" w:hAnsi="Times New Roman"/>
        </w:rPr>
        <w:t xml:space="preserve">Facilitar la búsqueda, </w:t>
      </w:r>
      <w:r w:rsidR="006C0B2F" w:rsidRPr="00D559C4">
        <w:rPr>
          <w:rFonts w:ascii="Times New Roman" w:hAnsi="Times New Roman"/>
        </w:rPr>
        <w:t>localización</w:t>
      </w:r>
      <w:r w:rsidRPr="00D559C4">
        <w:rPr>
          <w:rFonts w:ascii="Times New Roman" w:hAnsi="Times New Roman"/>
        </w:rPr>
        <w:t xml:space="preserve"> y recuperación de mascotas pérdidas por medio del uso de un aplicativo web.</w:t>
      </w:r>
    </w:p>
    <w:p w14:paraId="343126BB" w14:textId="77777777" w:rsidR="000B42C6" w:rsidRPr="00D559C4" w:rsidRDefault="000B42C6" w:rsidP="000B42C6">
      <w:pPr>
        <w:rPr>
          <w:rFonts w:ascii="Times New Roman" w:hAnsi="Times New Roman"/>
        </w:rPr>
      </w:pPr>
    </w:p>
    <w:p w14:paraId="17751A8B" w14:textId="7FFC7C9A" w:rsidR="000B42C6" w:rsidRPr="00D559C4" w:rsidRDefault="000B42C6" w:rsidP="00AC4695">
      <w:pPr>
        <w:pStyle w:val="Ttulo3"/>
        <w:rPr>
          <w:shadow/>
        </w:rPr>
      </w:pPr>
      <w:bookmarkStart w:id="5" w:name="_Toc112172438"/>
      <w:r w:rsidRPr="00D559C4">
        <w:t>Público Objetivo:</w:t>
      </w:r>
      <w:bookmarkEnd w:id="5"/>
      <w:r w:rsidRPr="00D559C4">
        <w:t xml:space="preserve"> </w:t>
      </w:r>
    </w:p>
    <w:p w14:paraId="072FDA90" w14:textId="36D6F2D4" w:rsidR="00F35680" w:rsidRPr="00D559C4" w:rsidRDefault="00F35680" w:rsidP="00F35680">
      <w:pPr>
        <w:rPr>
          <w:rFonts w:ascii="Times New Roman" w:hAnsi="Times New Roman"/>
        </w:rPr>
      </w:pPr>
      <w:r w:rsidRPr="00D559C4">
        <w:rPr>
          <w:rFonts w:ascii="Times New Roman" w:hAnsi="Times New Roman"/>
        </w:rPr>
        <w:t>Familias y dueños de mascotas.</w:t>
      </w:r>
    </w:p>
    <w:p w14:paraId="1D219A72" w14:textId="77777777" w:rsidR="000B42C6" w:rsidRPr="00D559C4" w:rsidRDefault="000B42C6" w:rsidP="001561AE">
      <w:pPr>
        <w:rPr>
          <w:rFonts w:ascii="Times New Roman" w:hAnsi="Times New Roman"/>
          <w:color w:val="EE0000"/>
        </w:rPr>
      </w:pPr>
    </w:p>
    <w:p w14:paraId="74A4D082" w14:textId="77777777" w:rsidR="00F35680" w:rsidRPr="00D559C4" w:rsidRDefault="000B42C6" w:rsidP="00AC4695">
      <w:pPr>
        <w:pStyle w:val="Ttulo3"/>
        <w:rPr>
          <w:shadow/>
        </w:rPr>
      </w:pPr>
      <w:bookmarkStart w:id="6" w:name="_Toc112172439"/>
      <w:r w:rsidRPr="00D559C4">
        <w:t>Impacto Esperado:</w:t>
      </w:r>
      <w:bookmarkEnd w:id="6"/>
    </w:p>
    <w:p w14:paraId="15AD0958" w14:textId="71DFF4F3" w:rsidR="000B42C6" w:rsidRPr="00D559C4" w:rsidRDefault="00F35680" w:rsidP="00F35680">
      <w:pPr>
        <w:rPr>
          <w:rFonts w:ascii="Times New Roman" w:hAnsi="Times New Roman"/>
        </w:rPr>
      </w:pPr>
      <w:r w:rsidRPr="00D559C4">
        <w:rPr>
          <w:rFonts w:ascii="Times New Roman" w:hAnsi="Times New Roman"/>
        </w:rPr>
        <w:t>Aumento en las cifras de recuperación de mascotas extraviadas</w:t>
      </w:r>
      <w:r w:rsidR="000B42C6" w:rsidRPr="00D559C4">
        <w:rPr>
          <w:rFonts w:ascii="Times New Roman" w:hAnsi="Times New Roman"/>
        </w:rPr>
        <w:t>.</w:t>
      </w:r>
    </w:p>
    <w:p w14:paraId="6A27954F" w14:textId="77777777" w:rsidR="00A05D5F" w:rsidRPr="00D559C4" w:rsidRDefault="00A05D5F" w:rsidP="001561AE">
      <w:pPr>
        <w:rPr>
          <w:rFonts w:ascii="Times New Roman" w:hAnsi="Times New Roman"/>
        </w:rPr>
      </w:pPr>
    </w:p>
    <w:p w14:paraId="6A279550" w14:textId="0A26E180" w:rsidR="00977C94" w:rsidRPr="00471101" w:rsidRDefault="00977C94" w:rsidP="00471101">
      <w:pPr>
        <w:pStyle w:val="Ttulo2"/>
      </w:pPr>
      <w:bookmarkStart w:id="7" w:name="_Toc22529450"/>
      <w:bookmarkStart w:id="8" w:name="_Toc85989821"/>
      <w:bookmarkStart w:id="9" w:name="_Toc112172440"/>
      <w:r w:rsidRPr="00471101">
        <w:t>Alcance o Ámbito del Sistema</w:t>
      </w:r>
      <w:bookmarkEnd w:id="7"/>
      <w:bookmarkEnd w:id="8"/>
      <w:bookmarkEnd w:id="9"/>
    </w:p>
    <w:p w14:paraId="10A596E3" w14:textId="3B9A3C76" w:rsidR="003317DF" w:rsidRDefault="003317DF" w:rsidP="003317DF"/>
    <w:p w14:paraId="270E44F9" w14:textId="3D9D13F2" w:rsidR="003317DF" w:rsidRPr="0053447D" w:rsidRDefault="003317DF" w:rsidP="003317DF">
      <w:pPr>
        <w:pStyle w:val="Prrafodelista"/>
        <w:numPr>
          <w:ilvl w:val="0"/>
          <w:numId w:val="6"/>
        </w:numPr>
        <w:rPr>
          <w:rFonts w:ascii="Times New Roman" w:hAnsi="Times New Roman"/>
          <w:lang w:val="en-US"/>
        </w:rPr>
      </w:pPr>
      <w:r w:rsidRPr="0053447D">
        <w:rPr>
          <w:rFonts w:ascii="Times New Roman" w:hAnsi="Times New Roman"/>
          <w:lang w:val="en-US"/>
        </w:rPr>
        <w:t>PetLost</w:t>
      </w:r>
    </w:p>
    <w:p w14:paraId="695633D3" w14:textId="77777777" w:rsidR="003317DF" w:rsidRPr="0053447D" w:rsidRDefault="003317DF" w:rsidP="003317DF">
      <w:pPr>
        <w:pStyle w:val="Prrafodelista"/>
        <w:ind w:left="720"/>
        <w:rPr>
          <w:rFonts w:ascii="Times New Roman" w:hAnsi="Times New Roman"/>
          <w:lang w:val="en-US"/>
        </w:rPr>
      </w:pPr>
    </w:p>
    <w:p w14:paraId="661F9917" w14:textId="77777777" w:rsidR="003317DF" w:rsidRPr="0053447D" w:rsidRDefault="003317DF" w:rsidP="003317DF">
      <w:pPr>
        <w:pStyle w:val="Prrafodelista"/>
        <w:numPr>
          <w:ilvl w:val="0"/>
          <w:numId w:val="6"/>
        </w:numPr>
        <w:rPr>
          <w:rFonts w:ascii="Times New Roman" w:hAnsi="Times New Roman"/>
        </w:rPr>
      </w:pPr>
      <w:r w:rsidRPr="0053447D">
        <w:rPr>
          <w:rFonts w:ascii="Times New Roman" w:hAnsi="Times New Roman"/>
        </w:rPr>
        <w:t>El sistema deberá permitir el registro del usuario</w:t>
      </w:r>
    </w:p>
    <w:p w14:paraId="2A875A2C" w14:textId="2B7E21D2" w:rsidR="00B4596F" w:rsidRPr="00B4596F" w:rsidRDefault="003317DF" w:rsidP="00B4596F">
      <w:pPr>
        <w:pStyle w:val="Prrafodelista"/>
        <w:ind w:left="720"/>
        <w:rPr>
          <w:rFonts w:ascii="Times New Roman" w:hAnsi="Times New Roman"/>
        </w:rPr>
      </w:pPr>
      <w:r w:rsidRPr="0053447D">
        <w:rPr>
          <w:rFonts w:ascii="Times New Roman" w:hAnsi="Times New Roman"/>
        </w:rPr>
        <w:t>El sistema deberá permitir el logueo a la plataforma</w:t>
      </w:r>
    </w:p>
    <w:p w14:paraId="0598E681" w14:textId="77777777"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consultar mascotas perdidas</w:t>
      </w:r>
    </w:p>
    <w:p w14:paraId="55CF8BC6" w14:textId="0AC95C19" w:rsidR="003317DF" w:rsidRDefault="003317DF" w:rsidP="003317DF">
      <w:pPr>
        <w:pStyle w:val="Prrafodelista"/>
        <w:ind w:left="720"/>
        <w:rPr>
          <w:rFonts w:ascii="Times New Roman" w:hAnsi="Times New Roman"/>
        </w:rPr>
      </w:pPr>
      <w:r w:rsidRPr="0053447D">
        <w:rPr>
          <w:rFonts w:ascii="Times New Roman" w:hAnsi="Times New Roman"/>
        </w:rPr>
        <w:t>El sistema deberá permitir crear una mascota perdida</w:t>
      </w:r>
    </w:p>
    <w:p w14:paraId="69DEF03D" w14:textId="5E98BCD0" w:rsidR="00272E4D" w:rsidRPr="0053447D" w:rsidRDefault="00272E4D" w:rsidP="003317DF">
      <w:pPr>
        <w:pStyle w:val="Prrafodelista"/>
        <w:ind w:left="720"/>
        <w:rPr>
          <w:rFonts w:ascii="Times New Roman" w:hAnsi="Times New Roman"/>
        </w:rPr>
      </w:pPr>
      <w:r>
        <w:rPr>
          <w:rFonts w:ascii="Times New Roman" w:hAnsi="Times New Roman"/>
        </w:rPr>
        <w:t>Plus:</w:t>
      </w:r>
    </w:p>
    <w:p w14:paraId="16320B84" w14:textId="20E43C06" w:rsidR="003317DF" w:rsidRDefault="003317DF" w:rsidP="003317DF">
      <w:pPr>
        <w:pStyle w:val="Prrafodelista"/>
        <w:ind w:left="720"/>
        <w:rPr>
          <w:rFonts w:ascii="Times New Roman" w:hAnsi="Times New Roman"/>
        </w:rPr>
      </w:pPr>
      <w:r w:rsidRPr="0053447D">
        <w:rPr>
          <w:rFonts w:ascii="Times New Roman" w:hAnsi="Times New Roman"/>
        </w:rPr>
        <w:t>El sistema deberá permitir actualizar una mascota existente</w:t>
      </w:r>
    </w:p>
    <w:p w14:paraId="6EDF77A3" w14:textId="33844177" w:rsidR="00B4596F" w:rsidRPr="0053447D" w:rsidRDefault="00B4596F" w:rsidP="003317DF">
      <w:pPr>
        <w:pStyle w:val="Prrafodelista"/>
        <w:ind w:left="720"/>
        <w:rPr>
          <w:rFonts w:ascii="Times New Roman" w:hAnsi="Times New Roman"/>
        </w:rPr>
      </w:pPr>
      <w:r>
        <w:rPr>
          <w:rFonts w:ascii="Times New Roman" w:hAnsi="Times New Roman"/>
        </w:rPr>
        <w:t>El sistema deberá permitir actualizar información del usuario</w:t>
      </w:r>
    </w:p>
    <w:p w14:paraId="18F07F9A" w14:textId="2B0F04E3"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eliminar una mascota ya encontrada</w:t>
      </w:r>
    </w:p>
    <w:p w14:paraId="7A3B4D21" w14:textId="77777777" w:rsidR="003317DF" w:rsidRPr="0053447D" w:rsidRDefault="003317DF" w:rsidP="003317DF">
      <w:pPr>
        <w:pStyle w:val="Prrafodelista"/>
        <w:ind w:left="720"/>
        <w:rPr>
          <w:rFonts w:ascii="Times New Roman" w:hAnsi="Times New Roman"/>
        </w:rPr>
      </w:pPr>
    </w:p>
    <w:p w14:paraId="6485A33F" w14:textId="2B21F79A" w:rsidR="0053447D" w:rsidRDefault="0053447D" w:rsidP="003317DF">
      <w:pPr>
        <w:pStyle w:val="Prrafodelista"/>
        <w:numPr>
          <w:ilvl w:val="0"/>
          <w:numId w:val="6"/>
        </w:numPr>
        <w:spacing w:line="276" w:lineRule="auto"/>
        <w:jc w:val="left"/>
        <w:rPr>
          <w:rFonts w:ascii="Times New Roman" w:hAnsi="Times New Roman"/>
        </w:rPr>
      </w:pPr>
      <w:r>
        <w:rPr>
          <w:rFonts w:ascii="Times New Roman" w:hAnsi="Times New Roman"/>
        </w:rPr>
        <w:t xml:space="preserve">Módulo de </w:t>
      </w:r>
      <w:r w:rsidR="00421E8A">
        <w:rPr>
          <w:rFonts w:ascii="Times New Roman" w:hAnsi="Times New Roman"/>
        </w:rPr>
        <w:t>R</w:t>
      </w:r>
      <w:r>
        <w:rPr>
          <w:rFonts w:ascii="Times New Roman" w:hAnsi="Times New Roman"/>
        </w:rPr>
        <w:t xml:space="preserve">egistro de usuario: </w:t>
      </w:r>
    </w:p>
    <w:p w14:paraId="1AF6F92A" w14:textId="6648E617" w:rsidR="00653812" w:rsidRPr="009B6835" w:rsidRDefault="0053447D" w:rsidP="009B6835">
      <w:pPr>
        <w:pStyle w:val="Prrafodelista"/>
        <w:numPr>
          <w:ilvl w:val="0"/>
          <w:numId w:val="7"/>
        </w:numPr>
        <w:spacing w:line="276" w:lineRule="auto"/>
        <w:jc w:val="left"/>
        <w:rPr>
          <w:rFonts w:ascii="Times New Roman" w:hAnsi="Times New Roman"/>
        </w:rPr>
      </w:pPr>
      <w:r>
        <w:rPr>
          <w:rFonts w:ascii="Times New Roman" w:hAnsi="Times New Roman"/>
        </w:rPr>
        <w:t>Contará con</w:t>
      </w:r>
      <w:r w:rsidR="009B6835">
        <w:rPr>
          <w:rFonts w:ascii="Times New Roman" w:hAnsi="Times New Roman"/>
        </w:rPr>
        <w:t xml:space="preserve"> u</w:t>
      </w:r>
      <w:r w:rsidR="00C2248B" w:rsidRPr="009B6835">
        <w:rPr>
          <w:rFonts w:ascii="Times New Roman" w:hAnsi="Times New Roman"/>
        </w:rPr>
        <w:t>n</w:t>
      </w:r>
      <w:r w:rsidR="009B6835">
        <w:rPr>
          <w:rFonts w:ascii="Times New Roman" w:hAnsi="Times New Roman"/>
        </w:rPr>
        <w:t>os</w:t>
      </w:r>
      <w:r w:rsidR="00C2248B" w:rsidRPr="009B6835">
        <w:rPr>
          <w:rFonts w:ascii="Times New Roman" w:hAnsi="Times New Roman"/>
        </w:rPr>
        <w:t xml:space="preserve"> campo</w:t>
      </w:r>
      <w:r w:rsidR="009B6835">
        <w:rPr>
          <w:rFonts w:ascii="Times New Roman" w:hAnsi="Times New Roman"/>
        </w:rPr>
        <w:t>s</w:t>
      </w:r>
      <w:r w:rsidR="00C2248B" w:rsidRPr="009B6835">
        <w:rPr>
          <w:rFonts w:ascii="Times New Roman" w:hAnsi="Times New Roman"/>
        </w:rPr>
        <w:t xml:space="preserve"> para </w:t>
      </w:r>
      <w:r w:rsidR="00653812" w:rsidRPr="009B6835">
        <w:rPr>
          <w:rFonts w:ascii="Times New Roman" w:hAnsi="Times New Roman"/>
        </w:rPr>
        <w:t>diligenciar:</w:t>
      </w:r>
    </w:p>
    <w:p w14:paraId="4A26D159" w14:textId="1C94FE92"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Nombre</w:t>
      </w:r>
    </w:p>
    <w:p w14:paraId="240E2EB9" w14:textId="7F3FE661"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lastRenderedPageBreak/>
        <w:t>Apellido</w:t>
      </w:r>
    </w:p>
    <w:p w14:paraId="13AE3176" w14:textId="3A349E62"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Teléfono</w:t>
      </w:r>
    </w:p>
    <w:p w14:paraId="42D0191C" w14:textId="0FACFBA8"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Correo</w:t>
      </w:r>
    </w:p>
    <w:p w14:paraId="7A3F1EA4" w14:textId="3EDCBFD2" w:rsidR="00653812" w:rsidRDefault="00653812" w:rsidP="0053447D">
      <w:pPr>
        <w:pStyle w:val="Prrafodelista"/>
        <w:numPr>
          <w:ilvl w:val="0"/>
          <w:numId w:val="7"/>
        </w:numPr>
        <w:spacing w:line="276" w:lineRule="auto"/>
        <w:jc w:val="left"/>
        <w:rPr>
          <w:rFonts w:ascii="Times New Roman" w:hAnsi="Times New Roman"/>
        </w:rPr>
      </w:pPr>
      <w:r>
        <w:rPr>
          <w:rFonts w:ascii="Times New Roman" w:hAnsi="Times New Roman"/>
        </w:rPr>
        <w:t>Validador de campos</w:t>
      </w:r>
    </w:p>
    <w:p w14:paraId="68E21767" w14:textId="6FC00829"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Botón de registro</w:t>
      </w:r>
    </w:p>
    <w:p w14:paraId="11AFDFB3" w14:textId="77777777" w:rsidR="0053447D" w:rsidRDefault="0053447D" w:rsidP="0053447D">
      <w:pPr>
        <w:pStyle w:val="Prrafodelista"/>
        <w:spacing w:line="276" w:lineRule="auto"/>
        <w:ind w:left="720"/>
        <w:jc w:val="left"/>
        <w:rPr>
          <w:rFonts w:ascii="Times New Roman" w:hAnsi="Times New Roman"/>
        </w:rPr>
      </w:pPr>
    </w:p>
    <w:p w14:paraId="6CD6BCFB" w14:textId="259B3389" w:rsidR="0053447D" w:rsidRDefault="000C3C96" w:rsidP="0053447D">
      <w:pPr>
        <w:pStyle w:val="Prrafodelista"/>
        <w:numPr>
          <w:ilvl w:val="0"/>
          <w:numId w:val="6"/>
        </w:numPr>
        <w:spacing w:line="276" w:lineRule="auto"/>
        <w:jc w:val="left"/>
        <w:rPr>
          <w:rFonts w:ascii="Times New Roman" w:hAnsi="Times New Roman"/>
        </w:rPr>
      </w:pPr>
      <w:r>
        <w:rPr>
          <w:rFonts w:ascii="Times New Roman" w:hAnsi="Times New Roman"/>
        </w:rPr>
        <w:t>Módulo</w:t>
      </w:r>
      <w:r w:rsidR="0053447D">
        <w:rPr>
          <w:rFonts w:ascii="Times New Roman" w:hAnsi="Times New Roman"/>
        </w:rPr>
        <w:t xml:space="preserve"> de inicio de sesión:</w:t>
      </w:r>
    </w:p>
    <w:p w14:paraId="68D1F3B0" w14:textId="2B427A93" w:rsidR="0053447D" w:rsidRDefault="00653812" w:rsidP="006A3042">
      <w:pPr>
        <w:pStyle w:val="Prrafodelista"/>
        <w:numPr>
          <w:ilvl w:val="0"/>
          <w:numId w:val="9"/>
        </w:numPr>
        <w:spacing w:line="276" w:lineRule="auto"/>
        <w:jc w:val="left"/>
        <w:rPr>
          <w:rFonts w:ascii="Times New Roman" w:hAnsi="Times New Roman"/>
        </w:rPr>
      </w:pPr>
      <w:r>
        <w:rPr>
          <w:rFonts w:ascii="Times New Roman" w:hAnsi="Times New Roman"/>
        </w:rPr>
        <w:t>Correo</w:t>
      </w:r>
    </w:p>
    <w:p w14:paraId="1A009E56" w14:textId="68D6158D"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Contraseña, visualizar contraseña</w:t>
      </w:r>
    </w:p>
    <w:p w14:paraId="7805A20E" w14:textId="49167767" w:rsidR="004A79E4" w:rsidRDefault="004A79E4" w:rsidP="006A3042">
      <w:pPr>
        <w:pStyle w:val="Prrafodelista"/>
        <w:numPr>
          <w:ilvl w:val="0"/>
          <w:numId w:val="9"/>
        </w:numPr>
        <w:spacing w:line="276" w:lineRule="auto"/>
        <w:jc w:val="left"/>
        <w:rPr>
          <w:rFonts w:ascii="Times New Roman" w:hAnsi="Times New Roman"/>
        </w:rPr>
      </w:pPr>
      <w:r>
        <w:rPr>
          <w:rFonts w:ascii="Times New Roman" w:hAnsi="Times New Roman"/>
        </w:rPr>
        <w:t>Olvidar Contraseña Plus</w:t>
      </w:r>
    </w:p>
    <w:p w14:paraId="2590D2AC" w14:textId="01AD2481"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Botón inicio de sesión</w:t>
      </w:r>
    </w:p>
    <w:p w14:paraId="05FD583C" w14:textId="77777777" w:rsidR="00174398" w:rsidRDefault="00174398" w:rsidP="00174398">
      <w:pPr>
        <w:pStyle w:val="Prrafodelista"/>
        <w:spacing w:line="276" w:lineRule="auto"/>
        <w:ind w:left="1440"/>
        <w:jc w:val="left"/>
        <w:rPr>
          <w:rFonts w:ascii="Times New Roman" w:hAnsi="Times New Roman"/>
        </w:rPr>
      </w:pPr>
    </w:p>
    <w:p w14:paraId="2B40CB2B" w14:textId="2027AAFE" w:rsidR="004A79E4" w:rsidRPr="004A79E4" w:rsidRDefault="006A3042" w:rsidP="004A79E4">
      <w:pPr>
        <w:pStyle w:val="Prrafodelista"/>
        <w:numPr>
          <w:ilvl w:val="0"/>
          <w:numId w:val="6"/>
        </w:numPr>
        <w:spacing w:line="276" w:lineRule="auto"/>
        <w:jc w:val="left"/>
        <w:rPr>
          <w:rFonts w:ascii="Times New Roman" w:hAnsi="Times New Roman"/>
        </w:rPr>
      </w:pPr>
      <w:r>
        <w:rPr>
          <w:rFonts w:ascii="Times New Roman" w:hAnsi="Times New Roman"/>
        </w:rPr>
        <w:t xml:space="preserve">Modulo </w:t>
      </w:r>
      <w:r w:rsidR="004A79E4">
        <w:rPr>
          <w:rFonts w:ascii="Times New Roman" w:hAnsi="Times New Roman"/>
        </w:rPr>
        <w:t>Perfil Usuario</w:t>
      </w:r>
      <w:r w:rsidR="00421E8A">
        <w:rPr>
          <w:rFonts w:ascii="Times New Roman" w:hAnsi="Times New Roman"/>
        </w:rPr>
        <w:t>:</w:t>
      </w:r>
    </w:p>
    <w:p w14:paraId="60ED87A3" w14:textId="3AFA7A56" w:rsidR="004A79E4" w:rsidRDefault="004A79E4" w:rsidP="006A3042">
      <w:pPr>
        <w:pStyle w:val="Prrafodelista"/>
        <w:numPr>
          <w:ilvl w:val="0"/>
          <w:numId w:val="10"/>
        </w:numPr>
        <w:spacing w:line="276" w:lineRule="auto"/>
        <w:jc w:val="left"/>
        <w:rPr>
          <w:rFonts w:ascii="Times New Roman" w:hAnsi="Times New Roman"/>
        </w:rPr>
      </w:pPr>
      <w:r>
        <w:rPr>
          <w:rFonts w:ascii="Times New Roman" w:hAnsi="Times New Roman"/>
        </w:rPr>
        <w:t>Nombre</w:t>
      </w:r>
    </w:p>
    <w:p w14:paraId="36340AF6" w14:textId="4DEEF797" w:rsidR="00B4596F" w:rsidRDefault="00B4596F" w:rsidP="006A3042">
      <w:pPr>
        <w:pStyle w:val="Prrafodelista"/>
        <w:numPr>
          <w:ilvl w:val="0"/>
          <w:numId w:val="10"/>
        </w:numPr>
        <w:spacing w:line="276" w:lineRule="auto"/>
        <w:jc w:val="left"/>
        <w:rPr>
          <w:rFonts w:ascii="Times New Roman" w:hAnsi="Times New Roman"/>
        </w:rPr>
      </w:pPr>
      <w:r>
        <w:rPr>
          <w:rFonts w:ascii="Times New Roman" w:hAnsi="Times New Roman"/>
        </w:rPr>
        <w:t>Email</w:t>
      </w:r>
    </w:p>
    <w:p w14:paraId="15304DF0" w14:textId="66E10418"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Ciudad</w:t>
      </w:r>
      <w:r w:rsidR="00B4596F">
        <w:rPr>
          <w:rFonts w:ascii="Times New Roman" w:hAnsi="Times New Roman"/>
        </w:rPr>
        <w:t>/Municipio</w:t>
      </w:r>
    </w:p>
    <w:p w14:paraId="71E4A520" w14:textId="6F8E6755"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Dirección</w:t>
      </w:r>
    </w:p>
    <w:p w14:paraId="0BC9D865" w14:textId="69B4C352" w:rsidR="00174398" w:rsidRDefault="00B4596F" w:rsidP="00675A89">
      <w:pPr>
        <w:pStyle w:val="Prrafodelista"/>
        <w:numPr>
          <w:ilvl w:val="0"/>
          <w:numId w:val="10"/>
        </w:numPr>
        <w:spacing w:line="276" w:lineRule="auto"/>
        <w:jc w:val="left"/>
        <w:rPr>
          <w:rFonts w:ascii="Times New Roman" w:hAnsi="Times New Roman"/>
        </w:rPr>
      </w:pPr>
      <w:r>
        <w:rPr>
          <w:rFonts w:ascii="Times New Roman" w:hAnsi="Times New Roman"/>
        </w:rPr>
        <w:t>Teléfono</w:t>
      </w:r>
    </w:p>
    <w:p w14:paraId="56B6196C" w14:textId="2EE8CF10" w:rsidR="00675A89" w:rsidRDefault="00675A89" w:rsidP="00675A89">
      <w:pPr>
        <w:pStyle w:val="Prrafodelista"/>
        <w:numPr>
          <w:ilvl w:val="0"/>
          <w:numId w:val="10"/>
        </w:numPr>
        <w:spacing w:line="276" w:lineRule="auto"/>
        <w:jc w:val="left"/>
        <w:rPr>
          <w:rFonts w:ascii="Times New Roman" w:hAnsi="Times New Roman"/>
        </w:rPr>
      </w:pPr>
      <w:r>
        <w:rPr>
          <w:rFonts w:ascii="Times New Roman" w:hAnsi="Times New Roman"/>
        </w:rPr>
        <w:t>Solo se vería la información registrada.</w:t>
      </w:r>
    </w:p>
    <w:p w14:paraId="345C6DB5" w14:textId="77777777" w:rsidR="00675A89" w:rsidRPr="00675A89" w:rsidRDefault="00675A89" w:rsidP="00675A89">
      <w:pPr>
        <w:pStyle w:val="Prrafodelista"/>
        <w:spacing w:line="276" w:lineRule="auto"/>
        <w:ind w:left="1440"/>
        <w:jc w:val="left"/>
        <w:rPr>
          <w:rFonts w:ascii="Times New Roman" w:hAnsi="Times New Roman"/>
        </w:rPr>
      </w:pPr>
    </w:p>
    <w:p w14:paraId="6CFF2F28" w14:textId="33A2513D" w:rsidR="00B4596F" w:rsidRPr="00B4596F" w:rsidRDefault="003317DF" w:rsidP="00B4596F">
      <w:pPr>
        <w:pStyle w:val="Prrafodelista"/>
        <w:numPr>
          <w:ilvl w:val="0"/>
          <w:numId w:val="6"/>
        </w:numPr>
        <w:spacing w:line="276" w:lineRule="auto"/>
        <w:jc w:val="left"/>
        <w:rPr>
          <w:rFonts w:ascii="Times New Roman" w:hAnsi="Times New Roman"/>
        </w:rPr>
      </w:pPr>
      <w:r w:rsidRPr="0053447D">
        <w:rPr>
          <w:rFonts w:ascii="Times New Roman" w:hAnsi="Times New Roman"/>
        </w:rPr>
        <w:t xml:space="preserve">Módulo para visualizar en forma de lista o mosaico </w:t>
      </w:r>
      <w:r w:rsidR="00B4596F">
        <w:rPr>
          <w:rFonts w:ascii="Times New Roman" w:hAnsi="Times New Roman"/>
        </w:rPr>
        <w:t xml:space="preserve">de las </w:t>
      </w:r>
      <w:r w:rsidRPr="0053447D">
        <w:rPr>
          <w:rFonts w:ascii="Times New Roman" w:hAnsi="Times New Roman"/>
        </w:rPr>
        <w:t xml:space="preserve">(Se pueden poner </w:t>
      </w:r>
      <w:r w:rsidR="00B4596F" w:rsidRPr="0053447D">
        <w:rPr>
          <w:rFonts w:ascii="Times New Roman" w:hAnsi="Times New Roman"/>
        </w:rPr>
        <w:t xml:space="preserve">filtros) </w:t>
      </w:r>
      <w:r w:rsidR="00B4596F">
        <w:rPr>
          <w:rFonts w:ascii="Times New Roman" w:hAnsi="Times New Roman"/>
        </w:rPr>
        <w:t>publicaciones</w:t>
      </w:r>
      <w:r w:rsidRPr="0053447D">
        <w:rPr>
          <w:rFonts w:ascii="Times New Roman" w:hAnsi="Times New Roman"/>
        </w:rPr>
        <w:t xml:space="preserve"> de mascotas perdidas.</w:t>
      </w:r>
    </w:p>
    <w:p w14:paraId="5B95B957" w14:textId="75E12D22" w:rsidR="006A3042" w:rsidRDefault="00B4596F" w:rsidP="006A3042">
      <w:pPr>
        <w:pStyle w:val="Prrafodelista"/>
        <w:numPr>
          <w:ilvl w:val="0"/>
          <w:numId w:val="11"/>
        </w:numPr>
        <w:spacing w:line="276" w:lineRule="auto"/>
        <w:jc w:val="left"/>
        <w:rPr>
          <w:rFonts w:ascii="Times New Roman" w:hAnsi="Times New Roman"/>
        </w:rPr>
      </w:pPr>
      <w:r>
        <w:rPr>
          <w:rFonts w:ascii="Times New Roman" w:hAnsi="Times New Roman"/>
        </w:rPr>
        <w:t xml:space="preserve">Solo se mostrarán anuncios con imagen de </w:t>
      </w:r>
      <w:r w:rsidR="006A3042">
        <w:rPr>
          <w:rFonts w:ascii="Times New Roman" w:hAnsi="Times New Roman"/>
        </w:rPr>
        <w:t>Perro o Gato</w:t>
      </w:r>
      <w:r>
        <w:rPr>
          <w:rFonts w:ascii="Times New Roman" w:hAnsi="Times New Roman"/>
        </w:rPr>
        <w:t xml:space="preserve"> </w:t>
      </w:r>
    </w:p>
    <w:p w14:paraId="0B8E39BB" w14:textId="28F510A5" w:rsidR="00D846CA" w:rsidRDefault="00D846CA" w:rsidP="00D846CA">
      <w:pPr>
        <w:pStyle w:val="Prrafodelista"/>
        <w:numPr>
          <w:ilvl w:val="0"/>
          <w:numId w:val="11"/>
        </w:numPr>
        <w:spacing w:line="276" w:lineRule="auto"/>
        <w:jc w:val="left"/>
        <w:rPr>
          <w:rFonts w:ascii="Times New Roman" w:hAnsi="Times New Roman"/>
        </w:rPr>
      </w:pPr>
      <w:r>
        <w:rPr>
          <w:rFonts w:ascii="Times New Roman" w:hAnsi="Times New Roman"/>
        </w:rPr>
        <w:t>Se mostrará tarjeta con el nombre de la mascota, y su respectiva información, con nombre del dueño subrayado en la parte inferior derecha de la tarjeta.</w:t>
      </w:r>
    </w:p>
    <w:p w14:paraId="10024B29"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430A1D37"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760F9F18"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50574CEF"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p w14:paraId="5C8C5E16" w14:textId="77777777" w:rsidR="00675A89" w:rsidRPr="00675A89" w:rsidRDefault="00675A89" w:rsidP="00675A89">
      <w:pPr>
        <w:spacing w:line="276" w:lineRule="auto"/>
        <w:jc w:val="left"/>
        <w:rPr>
          <w:rFonts w:ascii="Times New Roman" w:hAnsi="Times New Roman"/>
        </w:rPr>
      </w:pPr>
    </w:p>
    <w:p w14:paraId="2A0779AD" w14:textId="77777777" w:rsidR="006A3042" w:rsidRPr="0053447D" w:rsidRDefault="006A3042" w:rsidP="006A3042">
      <w:pPr>
        <w:pStyle w:val="Prrafodelista"/>
        <w:spacing w:line="276" w:lineRule="auto"/>
        <w:ind w:left="720"/>
        <w:jc w:val="left"/>
        <w:rPr>
          <w:rFonts w:ascii="Times New Roman" w:hAnsi="Times New Roman"/>
        </w:rPr>
      </w:pPr>
    </w:p>
    <w:p w14:paraId="0D1C239C" w14:textId="64669EB8" w:rsidR="003317DF" w:rsidRDefault="003317DF" w:rsidP="006A3042">
      <w:pPr>
        <w:pStyle w:val="Prrafodelista"/>
        <w:numPr>
          <w:ilvl w:val="0"/>
          <w:numId w:val="6"/>
        </w:numPr>
        <w:spacing w:line="276" w:lineRule="auto"/>
        <w:jc w:val="left"/>
        <w:rPr>
          <w:rFonts w:ascii="Times New Roman" w:hAnsi="Times New Roman"/>
        </w:rPr>
      </w:pPr>
      <w:r w:rsidRPr="0053447D">
        <w:rPr>
          <w:rFonts w:ascii="Times New Roman" w:hAnsi="Times New Roman"/>
        </w:rPr>
        <w:t>Módulo para publicar anuncio de mascota perdida. (Se da toda la información)</w:t>
      </w:r>
    </w:p>
    <w:p w14:paraId="4FE3D41B" w14:textId="1E95FB0D"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Nombre de la mascota</w:t>
      </w:r>
    </w:p>
    <w:p w14:paraId="03CFE76B" w14:textId="107493F2"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Descripción detallada realzando las c</w:t>
      </w:r>
      <w:r w:rsidR="00174398">
        <w:rPr>
          <w:rFonts w:ascii="Times New Roman" w:hAnsi="Times New Roman"/>
        </w:rPr>
        <w:t>aracterísticas únicas</w:t>
      </w:r>
      <w:r>
        <w:rPr>
          <w:rFonts w:ascii="Times New Roman" w:hAnsi="Times New Roman"/>
        </w:rPr>
        <w:t>,</w:t>
      </w:r>
      <w:r w:rsidR="003B05E5">
        <w:rPr>
          <w:rFonts w:ascii="Times New Roman" w:hAnsi="Times New Roman"/>
        </w:rPr>
        <w:t xml:space="preserve"> como: Color, Raza y manchas específicas</w:t>
      </w:r>
      <w:r>
        <w:rPr>
          <w:rFonts w:ascii="Times New Roman" w:hAnsi="Times New Roman"/>
        </w:rPr>
        <w:t>.</w:t>
      </w:r>
    </w:p>
    <w:p w14:paraId="7864EF0A" w14:textId="00586873"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Fecha</w:t>
      </w:r>
      <w:r w:rsidR="00734911">
        <w:rPr>
          <w:rFonts w:ascii="Times New Roman" w:hAnsi="Times New Roman"/>
        </w:rPr>
        <w:t xml:space="preserve"> de perdida</w:t>
      </w:r>
    </w:p>
    <w:p w14:paraId="54DCA53C" w14:textId="2BFB766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Lugar</w:t>
      </w:r>
      <w:r w:rsidR="00734911">
        <w:rPr>
          <w:rFonts w:ascii="Times New Roman" w:hAnsi="Times New Roman"/>
        </w:rPr>
        <w:t xml:space="preserve"> donde se perdió</w:t>
      </w:r>
    </w:p>
    <w:p w14:paraId="16D0D4FE" w14:textId="635C60B6"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 xml:space="preserve">Apartado de </w:t>
      </w:r>
      <w:r w:rsidR="00174398">
        <w:rPr>
          <w:rFonts w:ascii="Times New Roman" w:hAnsi="Times New Roman"/>
        </w:rPr>
        <w:t>Cargar imagen</w:t>
      </w:r>
      <w:r w:rsidR="003B05E5">
        <w:rPr>
          <w:rFonts w:ascii="Times New Roman" w:hAnsi="Times New Roman"/>
        </w:rPr>
        <w:t xml:space="preserve"> Max 3 fotos por mascota perdida, idealmente recientes.</w:t>
      </w:r>
    </w:p>
    <w:p w14:paraId="57995881" w14:textId="7D9EA15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Botón cargar imagen</w:t>
      </w:r>
    </w:p>
    <w:p w14:paraId="49A075CC" w14:textId="3C939CF0" w:rsidR="00C016CF" w:rsidRDefault="00C016CF" w:rsidP="00174398">
      <w:pPr>
        <w:pStyle w:val="Prrafodelista"/>
        <w:numPr>
          <w:ilvl w:val="0"/>
          <w:numId w:val="12"/>
        </w:numPr>
        <w:spacing w:line="276" w:lineRule="auto"/>
        <w:jc w:val="left"/>
        <w:rPr>
          <w:rFonts w:ascii="Times New Roman" w:hAnsi="Times New Roman"/>
        </w:rPr>
      </w:pPr>
      <w:r>
        <w:rPr>
          <w:rFonts w:ascii="Times New Roman" w:hAnsi="Times New Roman"/>
        </w:rPr>
        <w:t>Botón publicar anuncio</w:t>
      </w:r>
    </w:p>
    <w:p w14:paraId="0DEE8126" w14:textId="77777777" w:rsidR="001A2AB5" w:rsidRDefault="001A2AB5" w:rsidP="001A2AB5">
      <w:pPr>
        <w:pStyle w:val="Prrafodelista"/>
        <w:spacing w:line="276" w:lineRule="auto"/>
        <w:ind w:left="1440"/>
        <w:jc w:val="left"/>
        <w:rPr>
          <w:rFonts w:ascii="Times New Roman" w:hAnsi="Times New Roman"/>
        </w:rPr>
      </w:pPr>
    </w:p>
    <w:p w14:paraId="3F6E3BB7" w14:textId="11DD43B5" w:rsidR="001A2AB5" w:rsidRDefault="001A2AB5" w:rsidP="001A2AB5">
      <w:pPr>
        <w:pStyle w:val="Prrafodelista"/>
        <w:numPr>
          <w:ilvl w:val="0"/>
          <w:numId w:val="6"/>
        </w:numPr>
        <w:spacing w:line="276" w:lineRule="auto"/>
        <w:jc w:val="left"/>
        <w:rPr>
          <w:rFonts w:ascii="Times New Roman" w:hAnsi="Times New Roman"/>
        </w:rPr>
      </w:pPr>
      <w:r>
        <w:rPr>
          <w:rFonts w:ascii="Times New Roman" w:hAnsi="Times New Roman"/>
        </w:rPr>
        <w:lastRenderedPageBreak/>
        <w:t>Módulo de información de mascotas perdidas</w:t>
      </w:r>
    </w:p>
    <w:p w14:paraId="5B718072" w14:textId="54E7A0AF" w:rsidR="00193C09" w:rsidRDefault="00193C09" w:rsidP="001A2AB5">
      <w:pPr>
        <w:pStyle w:val="Prrafodelista"/>
        <w:numPr>
          <w:ilvl w:val="0"/>
          <w:numId w:val="33"/>
        </w:numPr>
        <w:spacing w:line="276" w:lineRule="auto"/>
        <w:jc w:val="left"/>
        <w:rPr>
          <w:rFonts w:ascii="Times New Roman" w:hAnsi="Times New Roman"/>
        </w:rPr>
      </w:pPr>
      <w:r>
        <w:rPr>
          <w:rFonts w:ascii="Times New Roman" w:hAnsi="Times New Roman"/>
        </w:rPr>
        <w:t>Imagen de la mascota</w:t>
      </w:r>
    </w:p>
    <w:p w14:paraId="707B335E" w14:textId="31EFE6AE"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Nombre de la mascota</w:t>
      </w:r>
    </w:p>
    <w:p w14:paraId="025E953D" w14:textId="5E35F5A7"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Descripción de la perdida</w:t>
      </w:r>
    </w:p>
    <w:p w14:paraId="0C13C83E" w14:textId="133C1973"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la mascota, si es perro o gato</w:t>
      </w:r>
    </w:p>
    <w:p w14:paraId="03A91797" w14:textId="5A4BE32F"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Fecha de la perdida</w:t>
      </w:r>
    </w:p>
    <w:p w14:paraId="2C575685" w14:textId="54043B74"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Lugar de la perdida</w:t>
      </w:r>
    </w:p>
    <w:p w14:paraId="1B56AABE" w14:textId="27FA5BC3"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contacto del dueño de la mascota como: Nombre, Teléfono y Correo.</w:t>
      </w:r>
    </w:p>
    <w:p w14:paraId="4A9F1C49" w14:textId="173076B4" w:rsidR="001A2AB5" w:rsidRPr="001A2AB5" w:rsidRDefault="001A2AB5" w:rsidP="001A2AB5">
      <w:pPr>
        <w:pStyle w:val="Prrafodelista"/>
        <w:numPr>
          <w:ilvl w:val="0"/>
          <w:numId w:val="33"/>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274C9148" w14:textId="77777777" w:rsidR="001A2AB5" w:rsidRPr="001A2AB5" w:rsidRDefault="001A2AB5" w:rsidP="001A2AB5">
      <w:pPr>
        <w:spacing w:line="276" w:lineRule="auto"/>
        <w:jc w:val="left"/>
        <w:rPr>
          <w:rFonts w:ascii="Times New Roman" w:hAnsi="Times New Roman"/>
        </w:rPr>
      </w:pPr>
    </w:p>
    <w:p w14:paraId="621F45A5" w14:textId="77777777" w:rsidR="00174398" w:rsidRPr="00174398" w:rsidRDefault="00174398" w:rsidP="00174398">
      <w:pPr>
        <w:spacing w:line="276" w:lineRule="auto"/>
        <w:jc w:val="left"/>
        <w:rPr>
          <w:rFonts w:ascii="Times New Roman" w:hAnsi="Times New Roman"/>
        </w:rPr>
      </w:pPr>
    </w:p>
    <w:p w14:paraId="14551C8F" w14:textId="77777777" w:rsidR="00174398" w:rsidRPr="003B05E5" w:rsidRDefault="003317DF" w:rsidP="00174398">
      <w:pPr>
        <w:pStyle w:val="Prrafodelista"/>
        <w:numPr>
          <w:ilvl w:val="0"/>
          <w:numId w:val="6"/>
        </w:numPr>
        <w:spacing w:line="276" w:lineRule="auto"/>
        <w:jc w:val="left"/>
        <w:rPr>
          <w:rFonts w:ascii="Times New Roman" w:hAnsi="Times New Roman"/>
          <w:highlight w:val="yellow"/>
        </w:rPr>
      </w:pPr>
      <w:r w:rsidRPr="003B05E5">
        <w:rPr>
          <w:rFonts w:ascii="Times New Roman" w:hAnsi="Times New Roman"/>
          <w:highlight w:val="yellow"/>
        </w:rPr>
        <w:t xml:space="preserve">? Módulo para confirmar que se ha visto la mascota </w:t>
      </w:r>
    </w:p>
    <w:p w14:paraId="71FDDA3E"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Lugar</w:t>
      </w:r>
    </w:p>
    <w:p w14:paraId="53A0F8F0"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Dia</w:t>
      </w:r>
    </w:p>
    <w:p w14:paraId="38246FC4"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Detalles</w:t>
      </w:r>
    </w:p>
    <w:p w14:paraId="32F1B2F5" w14:textId="723F2A99" w:rsidR="00675A89"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Teléfono de contacto</w:t>
      </w:r>
      <w:r w:rsidR="003B05E5">
        <w:rPr>
          <w:rFonts w:ascii="Times New Roman" w:hAnsi="Times New Roman"/>
          <w:highlight w:val="yellow"/>
        </w:rPr>
        <w:t xml:space="preserve"> de la persona que lo vio</w:t>
      </w:r>
      <w:r w:rsidR="003317DF" w:rsidRPr="003B05E5">
        <w:rPr>
          <w:rFonts w:ascii="Times New Roman" w:hAnsi="Times New Roman"/>
          <w:highlight w:val="yellow"/>
        </w:rPr>
        <w:t>.</w:t>
      </w:r>
      <w:r w:rsidR="003B05E5">
        <w:rPr>
          <w:rFonts w:ascii="Times New Roman" w:hAnsi="Times New Roman"/>
          <w:highlight w:val="yellow"/>
        </w:rPr>
        <w:t xml:space="preserve"> </w:t>
      </w:r>
    </w:p>
    <w:p w14:paraId="7C5236E6" w14:textId="0ED454EB" w:rsidR="00553B1E" w:rsidRDefault="00553B1E"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Botón de publicar anuncio</w:t>
      </w:r>
    </w:p>
    <w:p w14:paraId="126E687F" w14:textId="43DA90CC" w:rsidR="003317DF" w:rsidRPr="003B05E5" w:rsidRDefault="003B05E5"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Plus</w:t>
      </w:r>
    </w:p>
    <w:p w14:paraId="30AB90BA" w14:textId="77777777" w:rsidR="003317DF" w:rsidRPr="0053447D" w:rsidRDefault="003317DF" w:rsidP="003317DF">
      <w:pPr>
        <w:pStyle w:val="Prrafodelista"/>
        <w:ind w:left="720"/>
        <w:rPr>
          <w:rFonts w:ascii="Times New Roman" w:hAnsi="Times New Roman"/>
        </w:rPr>
      </w:pPr>
    </w:p>
    <w:p w14:paraId="7F23C754" w14:textId="72D04C3D" w:rsidR="003317DF" w:rsidRPr="00675A89" w:rsidRDefault="00675A89"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Módulo de actualización de datos desde el perfil del usuario</w:t>
      </w:r>
    </w:p>
    <w:p w14:paraId="30320D8B" w14:textId="0E82A73C"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Actualización de datos</w:t>
      </w:r>
    </w:p>
    <w:p w14:paraId="536F5EA6" w14:textId="46CE9C99"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teléfono</w:t>
      </w:r>
    </w:p>
    <w:p w14:paraId="1D4F6D6E" w14:textId="1DAB94C4"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Nueva dirección</w:t>
      </w:r>
    </w:p>
    <w:p w14:paraId="5D593F34" w14:textId="77777777" w:rsid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correo</w:t>
      </w:r>
      <w:r w:rsidR="00675A89">
        <w:rPr>
          <w:rFonts w:ascii="Times New Roman" w:hAnsi="Times New Roman"/>
          <w:highlight w:val="yellow"/>
        </w:rPr>
        <w:t xml:space="preserve"> </w:t>
      </w:r>
    </w:p>
    <w:p w14:paraId="05846B98" w14:textId="3C09C1B6" w:rsidR="00174398" w:rsidRPr="00675A89" w:rsidRDefault="00675A89" w:rsidP="00174398">
      <w:pPr>
        <w:pStyle w:val="Prrafodelista"/>
        <w:numPr>
          <w:ilvl w:val="0"/>
          <w:numId w:val="14"/>
        </w:numPr>
        <w:spacing w:line="276" w:lineRule="auto"/>
        <w:jc w:val="left"/>
        <w:rPr>
          <w:rFonts w:ascii="Times New Roman" w:hAnsi="Times New Roman"/>
          <w:highlight w:val="yellow"/>
        </w:rPr>
      </w:pPr>
      <w:r>
        <w:rPr>
          <w:rFonts w:ascii="Times New Roman" w:hAnsi="Times New Roman"/>
          <w:highlight w:val="yellow"/>
        </w:rPr>
        <w:t>Plus</w:t>
      </w:r>
    </w:p>
    <w:p w14:paraId="2B7F644F" w14:textId="77777777" w:rsidR="00174398" w:rsidRPr="00174398" w:rsidRDefault="00174398" w:rsidP="00174398">
      <w:pPr>
        <w:spacing w:line="276" w:lineRule="auto"/>
        <w:jc w:val="left"/>
        <w:rPr>
          <w:rFonts w:ascii="Times New Roman" w:hAnsi="Times New Roman"/>
        </w:rPr>
      </w:pPr>
    </w:p>
    <w:p w14:paraId="029A8381" w14:textId="6CE2FAFA" w:rsidR="00675A89" w:rsidRDefault="00E2418B"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 xml:space="preserve">Actualizar y/o </w:t>
      </w:r>
      <w:r w:rsidR="003317DF" w:rsidRPr="00675A89">
        <w:rPr>
          <w:rFonts w:ascii="Times New Roman" w:hAnsi="Times New Roman"/>
          <w:highlight w:val="yellow"/>
        </w:rPr>
        <w:t xml:space="preserve">Editar publicación de mascotas perdidas </w:t>
      </w:r>
    </w:p>
    <w:p w14:paraId="0EF0A385" w14:textId="13AE4AEC" w:rsidR="003317DF"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3C02EA3D" w14:textId="77777777" w:rsidR="00AC4695" w:rsidRPr="001A2AB5" w:rsidRDefault="00AC4695" w:rsidP="001A2AB5">
      <w:pPr>
        <w:spacing w:line="276" w:lineRule="auto"/>
        <w:jc w:val="left"/>
        <w:rPr>
          <w:rFonts w:ascii="Times New Roman" w:hAnsi="Times New Roman"/>
        </w:rPr>
      </w:pPr>
    </w:p>
    <w:p w14:paraId="261CDD6D" w14:textId="77777777" w:rsidR="00471101" w:rsidRDefault="003317DF" w:rsidP="00675A89">
      <w:pPr>
        <w:pStyle w:val="Prrafodelista"/>
        <w:numPr>
          <w:ilvl w:val="0"/>
          <w:numId w:val="6"/>
        </w:numPr>
        <w:spacing w:line="276" w:lineRule="auto"/>
        <w:jc w:val="left"/>
        <w:rPr>
          <w:rFonts w:ascii="Times New Roman" w:hAnsi="Times New Roman"/>
          <w:highlight w:val="yellow"/>
        </w:rPr>
      </w:pPr>
      <w:r w:rsidRPr="00675A89">
        <w:rPr>
          <w:rFonts w:ascii="Times New Roman" w:hAnsi="Times New Roman"/>
          <w:highlight w:val="yellow"/>
        </w:rPr>
        <w:t>Poder eliminar publicación de mascota perdida</w:t>
      </w:r>
    </w:p>
    <w:p w14:paraId="592C7763" w14:textId="7AD8E28E" w:rsidR="00675A89"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Encontrada</w:t>
      </w:r>
    </w:p>
    <w:p w14:paraId="6D7858A5" w14:textId="43DCE855" w:rsid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No encontrada</w:t>
      </w:r>
    </w:p>
    <w:p w14:paraId="19ECFF0A" w14:textId="342B977F" w:rsidR="00675A89" w:rsidRP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O por algún evento no esperado.</w:t>
      </w:r>
    </w:p>
    <w:p w14:paraId="5D8A88BF" w14:textId="2A6754C9" w:rsidR="00AC4695"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45A6898B" w14:textId="77777777" w:rsidR="000C3C96" w:rsidRPr="000C3C96" w:rsidRDefault="000C3C96" w:rsidP="000C3C96">
      <w:pPr>
        <w:pStyle w:val="Prrafodelista"/>
        <w:rPr>
          <w:rFonts w:ascii="Times New Roman" w:hAnsi="Times New Roman"/>
        </w:rPr>
      </w:pPr>
    </w:p>
    <w:p w14:paraId="0DA59732" w14:textId="24A61E7A" w:rsidR="00964A68" w:rsidRPr="00D559C4" w:rsidRDefault="00964A68" w:rsidP="00964A68">
      <w:pPr>
        <w:spacing w:line="276" w:lineRule="auto"/>
        <w:jc w:val="left"/>
        <w:rPr>
          <w:rFonts w:ascii="Times New Roman" w:hAnsi="Times New Roman"/>
        </w:rPr>
      </w:pPr>
    </w:p>
    <w:p w14:paraId="3C732836" w14:textId="0968F557" w:rsidR="00AC4695" w:rsidRPr="000C3C96" w:rsidRDefault="00AC4695" w:rsidP="000C3C96">
      <w:pPr>
        <w:rPr>
          <w:rFonts w:ascii="Times New Roman" w:hAnsi="Times New Roman"/>
        </w:rPr>
      </w:pPr>
      <w:r w:rsidRPr="000C3C96">
        <w:rPr>
          <w:rFonts w:ascii="Times New Roman" w:hAnsi="Times New Roman"/>
        </w:rPr>
        <w:t xml:space="preserve">Para ingresar a la aplicación se deberá colocar el usuario y contraseña de la persona, si no tiene uno deberá registrarse primero. La información que se pedirá de la persona será: Nombre, Apellido, Nombre de Usuario, Correo Electrónico, Teléfono, Cedula. Al realizar el login, se mostrará como pantalla principal una lista de mascotas perdidas en orden de fecha de publicación desde la más reciente hasta la más antigua. Desde la pantalla principal, se tendrá un botón para publicar una mascota perdida. La información de la mascota se almacenará en la base de datos y contendrá la siguiente información: Nombre, Raza, Color, descripción. </w:t>
      </w:r>
      <w:r w:rsidRPr="000C3C96">
        <w:rPr>
          <w:rFonts w:ascii="Times New Roman" w:hAnsi="Times New Roman"/>
        </w:rPr>
        <w:lastRenderedPageBreak/>
        <w:t>Desde el perfil del usuario, puede modificar sus datos personales y se verán sus publicaciones, dónde podrá eliminar o modificar la publicación.</w:t>
      </w:r>
    </w:p>
    <w:p w14:paraId="13EBE279" w14:textId="77777777" w:rsidR="00964A68" w:rsidRPr="00D559C4" w:rsidRDefault="00964A68" w:rsidP="00964A68">
      <w:pPr>
        <w:spacing w:line="276" w:lineRule="auto"/>
        <w:jc w:val="left"/>
        <w:rPr>
          <w:rFonts w:ascii="Times New Roman" w:hAnsi="Times New Roman"/>
        </w:rPr>
      </w:pPr>
    </w:p>
    <w:p w14:paraId="3856D393" w14:textId="77777777" w:rsidR="00336A97" w:rsidRPr="00D559C4" w:rsidRDefault="00336A97" w:rsidP="000B42C6"/>
    <w:p w14:paraId="6A279551"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w:t>
      </w:r>
    </w:p>
    <w:p w14:paraId="6A279552"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a) identificar por nombre la aplicación web que se producirá;</w:t>
      </w:r>
    </w:p>
    <w:p w14:paraId="6A279553"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b) explicar lo que hará la aplicación y, si es necesario, lo que no hará;</w:t>
      </w:r>
    </w:p>
    <w:p w14:paraId="6A279554"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c) describir el uso de la aplicación, incluyendo beneficios relevantes, objetivos y metas.]</w:t>
      </w:r>
    </w:p>
    <w:p w14:paraId="6A279555" w14:textId="77777777" w:rsidR="00977C94" w:rsidRPr="00D559C4" w:rsidRDefault="00977C94" w:rsidP="001561AE">
      <w:pPr>
        <w:rPr>
          <w:rFonts w:ascii="Times New Roman" w:hAnsi="Times New Roman"/>
        </w:rPr>
      </w:pPr>
    </w:p>
    <w:p w14:paraId="6A279557" w14:textId="77777777" w:rsidR="002047D9" w:rsidRPr="00D559C4" w:rsidRDefault="002047D9" w:rsidP="001561AE">
      <w:pPr>
        <w:rPr>
          <w:rFonts w:ascii="Times New Roman" w:hAnsi="Times New Roman"/>
        </w:rPr>
      </w:pPr>
    </w:p>
    <w:p w14:paraId="6A279558" w14:textId="5A43A5CF" w:rsidR="00977C94" w:rsidRPr="00D559C4" w:rsidRDefault="00977C94" w:rsidP="00471101">
      <w:pPr>
        <w:pStyle w:val="Ttulo2"/>
      </w:pPr>
      <w:bookmarkStart w:id="10" w:name="_Toc22529451"/>
      <w:bookmarkStart w:id="11" w:name="_Toc85989822"/>
      <w:bookmarkStart w:id="12" w:name="_Toc112172441"/>
      <w:r w:rsidRPr="00D559C4">
        <w:t>Definiciones, Acrónimos y Abreviaturas</w:t>
      </w:r>
      <w:bookmarkEnd w:id="10"/>
      <w:bookmarkEnd w:id="11"/>
      <w:bookmarkEnd w:id="12"/>
    </w:p>
    <w:p w14:paraId="6A279559"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 proporcionar las definiciones de términos, siglas y abreviaturas necesarios para interpretar adecuadamente el documento. Esta información puede proporcionarse por referencia a uno o más a</w:t>
      </w:r>
      <w:r w:rsidR="00937253" w:rsidRPr="00D559C4">
        <w:rPr>
          <w:rFonts w:ascii="Times New Roman" w:hAnsi="Times New Roman"/>
          <w:color w:val="EE0000"/>
        </w:rPr>
        <w:t>nexo</w:t>
      </w:r>
      <w:r w:rsidRPr="00D559C4">
        <w:rPr>
          <w:rFonts w:ascii="Times New Roman" w:hAnsi="Times New Roman"/>
          <w:color w:val="EE0000"/>
        </w:rPr>
        <w:t xml:space="preserve">s </w:t>
      </w:r>
      <w:r w:rsidR="00937253" w:rsidRPr="00D559C4">
        <w:rPr>
          <w:rFonts w:ascii="Times New Roman" w:hAnsi="Times New Roman"/>
          <w:color w:val="EE0000"/>
        </w:rPr>
        <w:t>de</w:t>
      </w:r>
      <w:r w:rsidRPr="00D559C4">
        <w:rPr>
          <w:rFonts w:ascii="Times New Roman" w:hAnsi="Times New Roman"/>
          <w:color w:val="EE0000"/>
        </w:rPr>
        <w:t xml:space="preserve"> </w:t>
      </w:r>
      <w:r w:rsidR="00937253" w:rsidRPr="00D559C4">
        <w:rPr>
          <w:rFonts w:ascii="Times New Roman" w:hAnsi="Times New Roman"/>
          <w:color w:val="EE0000"/>
        </w:rPr>
        <w:t>este</w:t>
      </w:r>
      <w:r w:rsidRPr="00D559C4">
        <w:rPr>
          <w:rFonts w:ascii="Times New Roman" w:hAnsi="Times New Roman"/>
          <w:color w:val="EE0000"/>
        </w:rPr>
        <w:t xml:space="preserve"> </w:t>
      </w:r>
      <w:r w:rsidR="00937253" w:rsidRPr="00D559C4">
        <w:rPr>
          <w:rFonts w:ascii="Times New Roman" w:hAnsi="Times New Roman"/>
          <w:color w:val="EE0000"/>
        </w:rPr>
        <w:t xml:space="preserve">documento </w:t>
      </w:r>
      <w:r w:rsidRPr="00D559C4">
        <w:rPr>
          <w:rFonts w:ascii="Times New Roman" w:hAnsi="Times New Roman"/>
          <w:color w:val="EE0000"/>
        </w:rPr>
        <w:t>o por referencia a otros documentos.</w:t>
      </w:r>
      <w:r w:rsidR="00937253" w:rsidRPr="00D559C4">
        <w:rPr>
          <w:rFonts w:ascii="Times New Roman" w:hAnsi="Times New Roman"/>
          <w:color w:val="EE0000"/>
        </w:rPr>
        <w:t>]</w:t>
      </w:r>
    </w:p>
    <w:p w14:paraId="6A27955A" w14:textId="703CE863" w:rsidR="002047D9" w:rsidRPr="00D559C4" w:rsidRDefault="002047D9" w:rsidP="001561AE">
      <w:pPr>
        <w:rPr>
          <w:rFonts w:ascii="Times New Roman" w:hAnsi="Times New Roman"/>
        </w:rPr>
      </w:pPr>
    </w:p>
    <w:p w14:paraId="6BAC1745" w14:textId="77777777" w:rsidR="002A0F12" w:rsidRPr="00D559C4" w:rsidRDefault="002A0F12" w:rsidP="001561AE">
      <w:pPr>
        <w:rPr>
          <w:rFonts w:ascii="Times New Roman" w:hAnsi="Times New Roman"/>
        </w:rPr>
      </w:pPr>
    </w:p>
    <w:p w14:paraId="6A27955B" w14:textId="77777777" w:rsidR="00977C94" w:rsidRPr="00D559C4" w:rsidRDefault="00977C94" w:rsidP="00AC4695">
      <w:pPr>
        <w:pStyle w:val="Ttulo3"/>
        <w:rPr>
          <w:shadow/>
        </w:rPr>
      </w:pPr>
      <w:bookmarkStart w:id="13" w:name="_Toc22529452"/>
      <w:bookmarkStart w:id="14" w:name="_Toc85989823"/>
      <w:bookmarkStart w:id="15" w:name="_Toc112172442"/>
      <w:r w:rsidRPr="00D559C4">
        <w:t>Definiciones</w:t>
      </w:r>
      <w:bookmarkEnd w:id="13"/>
      <w:bookmarkEnd w:id="14"/>
      <w:bookmarkEnd w:id="15"/>
    </w:p>
    <w:p w14:paraId="6A27955C" w14:textId="77777777" w:rsidR="00977C94" w:rsidRPr="00D559C4" w:rsidRDefault="00977C94" w:rsidP="001561AE">
      <w:pPr>
        <w:rPr>
          <w:rFonts w:ascii="Times New Roman" w:hAnsi="Times New Roman"/>
        </w:rPr>
      </w:pPr>
    </w:p>
    <w:p w14:paraId="6A27955D" w14:textId="7124B7CD" w:rsidR="00977C94" w:rsidRPr="00D559C4" w:rsidRDefault="00E671F2" w:rsidP="001561AE">
      <w:pPr>
        <w:rPr>
          <w:rFonts w:ascii="Times New Roman" w:hAnsi="Times New Roman"/>
        </w:rPr>
      </w:pPr>
      <w:r>
        <w:rPr>
          <w:rFonts w:ascii="Times New Roman" w:hAnsi="Times New Roman"/>
        </w:rPr>
        <w:t>PetLost</w:t>
      </w:r>
    </w:p>
    <w:p w14:paraId="6A27955E" w14:textId="77777777" w:rsidR="00977C94" w:rsidRPr="00D559C4" w:rsidRDefault="00977C94" w:rsidP="001561AE">
      <w:pPr>
        <w:rPr>
          <w:rFonts w:ascii="Times New Roman" w:hAnsi="Times New Roman"/>
        </w:rPr>
      </w:pPr>
    </w:p>
    <w:p w14:paraId="6A27955F" w14:textId="77777777" w:rsidR="00977C94" w:rsidRPr="00D559C4" w:rsidRDefault="00977C94" w:rsidP="00AC4695">
      <w:pPr>
        <w:pStyle w:val="Ttulo3"/>
        <w:rPr>
          <w:shadow/>
        </w:rPr>
      </w:pPr>
      <w:bookmarkStart w:id="16" w:name="_Toc22529453"/>
      <w:bookmarkStart w:id="17" w:name="_Toc85989824"/>
      <w:bookmarkStart w:id="18" w:name="_Toc112172443"/>
      <w:r w:rsidRPr="00D559C4">
        <w:t>Acrónimos</w:t>
      </w:r>
      <w:bookmarkEnd w:id="16"/>
      <w:bookmarkEnd w:id="17"/>
      <w:bookmarkEnd w:id="18"/>
    </w:p>
    <w:p w14:paraId="6A279560" w14:textId="77777777" w:rsidR="00977C94" w:rsidRPr="00D559C4" w:rsidRDefault="00977C94" w:rsidP="001561AE">
      <w:pPr>
        <w:rPr>
          <w:rFonts w:ascii="Times New Roman" w:hAnsi="Times New Roman"/>
        </w:rPr>
      </w:pPr>
    </w:p>
    <w:p w14:paraId="6A279561" w14:textId="77777777" w:rsidR="00977C94" w:rsidRPr="00D559C4" w:rsidRDefault="00977C94" w:rsidP="001561AE">
      <w:pPr>
        <w:rPr>
          <w:rFonts w:ascii="Times New Roman" w:hAnsi="Times New Roman"/>
        </w:rPr>
      </w:pPr>
    </w:p>
    <w:p w14:paraId="6A279562" w14:textId="77777777" w:rsidR="00977C94" w:rsidRPr="00D559C4" w:rsidRDefault="00977C94" w:rsidP="001561AE">
      <w:pPr>
        <w:rPr>
          <w:rFonts w:ascii="Times New Roman" w:hAnsi="Times New Roman"/>
        </w:rPr>
      </w:pPr>
    </w:p>
    <w:p w14:paraId="6A279563" w14:textId="77777777" w:rsidR="00977C94" w:rsidRPr="00D559C4" w:rsidRDefault="00977C94" w:rsidP="00AC4695">
      <w:pPr>
        <w:pStyle w:val="Ttulo3"/>
        <w:rPr>
          <w:shadow/>
        </w:rPr>
      </w:pPr>
      <w:bookmarkStart w:id="19" w:name="_Toc22529454"/>
      <w:bookmarkStart w:id="20" w:name="_Toc85989825"/>
      <w:bookmarkStart w:id="21" w:name="_Toc112172444"/>
      <w:r w:rsidRPr="00D559C4">
        <w:t>Abreviaturas</w:t>
      </w:r>
      <w:bookmarkEnd w:id="19"/>
      <w:bookmarkEnd w:id="20"/>
      <w:bookmarkEnd w:id="21"/>
    </w:p>
    <w:p w14:paraId="6A279564" w14:textId="77777777" w:rsidR="00977C94" w:rsidRPr="00D559C4" w:rsidRDefault="00977C94" w:rsidP="001561AE">
      <w:pPr>
        <w:rPr>
          <w:rFonts w:ascii="Times New Roman" w:hAnsi="Times New Roman"/>
        </w:rPr>
      </w:pPr>
    </w:p>
    <w:p w14:paraId="6A279565" w14:textId="77777777" w:rsidR="00977C94" w:rsidRPr="00D559C4" w:rsidRDefault="00977C94" w:rsidP="001561AE">
      <w:pPr>
        <w:rPr>
          <w:rFonts w:ascii="Times New Roman" w:hAnsi="Times New Roman"/>
        </w:rPr>
      </w:pPr>
    </w:p>
    <w:p w14:paraId="6A279566" w14:textId="77777777" w:rsidR="00977C94" w:rsidRPr="00D559C4" w:rsidRDefault="00977C94" w:rsidP="001561AE">
      <w:pPr>
        <w:rPr>
          <w:rFonts w:ascii="Times New Roman" w:hAnsi="Times New Roman"/>
        </w:rPr>
      </w:pPr>
    </w:p>
    <w:p w14:paraId="6A279567" w14:textId="634292FE" w:rsidR="00977C94" w:rsidRPr="00D559C4" w:rsidRDefault="00977C94" w:rsidP="00AC4695">
      <w:pPr>
        <w:pStyle w:val="Ttulo3"/>
        <w:rPr>
          <w:shadow/>
        </w:rPr>
      </w:pPr>
      <w:bookmarkStart w:id="22" w:name="_Toc22529455"/>
      <w:bookmarkStart w:id="23" w:name="_Toc85989826"/>
      <w:bookmarkStart w:id="24" w:name="_Toc112172445"/>
      <w:r w:rsidRPr="00D559C4">
        <w:t>Referencias</w:t>
      </w:r>
      <w:bookmarkEnd w:id="22"/>
      <w:bookmarkEnd w:id="23"/>
      <w:bookmarkEnd w:id="24"/>
    </w:p>
    <w:p w14:paraId="6A27956A" w14:textId="2EBE795D" w:rsidR="00E3211F" w:rsidRPr="00D559C4" w:rsidRDefault="00735897" w:rsidP="001561AE">
      <w:pPr>
        <w:rPr>
          <w:rFonts w:ascii="Times New Roman" w:hAnsi="Times New Roman"/>
          <w:color w:val="EE0000"/>
        </w:rPr>
      </w:pPr>
      <w:r>
        <w:rPr>
          <w:rFonts w:ascii="Times New Roman" w:hAnsi="Times New Roman"/>
          <w:color w:val="EE0000"/>
        </w:rPr>
        <w:t>www.w3school.es</w:t>
      </w:r>
    </w:p>
    <w:p w14:paraId="6A27956B" w14:textId="77777777" w:rsidR="00977C94" w:rsidRPr="00D559C4" w:rsidRDefault="00977C94" w:rsidP="001561AE">
      <w:pPr>
        <w:rPr>
          <w:rFonts w:ascii="Times New Roman" w:hAnsi="Times New Roman"/>
        </w:rPr>
      </w:pPr>
    </w:p>
    <w:p w14:paraId="6A27956C" w14:textId="77777777" w:rsidR="00E3211F" w:rsidRPr="00D559C4" w:rsidRDefault="00E3211F" w:rsidP="001561AE">
      <w:pPr>
        <w:rPr>
          <w:rFonts w:ascii="Times New Roman" w:hAnsi="Times New Roman"/>
        </w:rPr>
      </w:pPr>
    </w:p>
    <w:p w14:paraId="6A27956D" w14:textId="77777777" w:rsidR="00E3211F" w:rsidRPr="00D559C4" w:rsidRDefault="00E3211F" w:rsidP="001561AE">
      <w:pPr>
        <w:rPr>
          <w:rFonts w:ascii="Times New Roman" w:hAnsi="Times New Roman"/>
        </w:rPr>
      </w:pPr>
    </w:p>
    <w:p w14:paraId="6A27956E" w14:textId="332B312F" w:rsidR="00977C94" w:rsidRPr="00D559C4" w:rsidRDefault="00A00D9B" w:rsidP="00471101">
      <w:pPr>
        <w:pStyle w:val="Ttulo2"/>
      </w:pPr>
      <w:bookmarkStart w:id="25" w:name="_Toc22529456"/>
      <w:bookmarkStart w:id="26" w:name="_Toc85989827"/>
      <w:bookmarkStart w:id="27" w:name="_Toc112172446"/>
      <w:r w:rsidRPr="00D559C4">
        <w:t xml:space="preserve">Perspectiva </w:t>
      </w:r>
      <w:r w:rsidR="00977C94" w:rsidRPr="00D559C4">
        <w:t>General del Documento</w:t>
      </w:r>
      <w:bookmarkEnd w:id="25"/>
      <w:bookmarkEnd w:id="26"/>
      <w:bookmarkEnd w:id="27"/>
    </w:p>
    <w:p w14:paraId="6A27956F"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[Este apartado debe:</w:t>
      </w:r>
    </w:p>
    <w:p w14:paraId="6A279570"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a) describir lo que contiene el resto del documento;</w:t>
      </w:r>
    </w:p>
    <w:p w14:paraId="6A279571" w14:textId="77777777" w:rsidR="00977C94" w:rsidRPr="00D559C4" w:rsidRDefault="00A00D9B" w:rsidP="001561AE">
      <w:pPr>
        <w:rPr>
          <w:rFonts w:ascii="Times New Roman" w:hAnsi="Times New Roman"/>
          <w:color w:val="EE0000"/>
        </w:rPr>
      </w:pPr>
      <w:r w:rsidRPr="00D559C4">
        <w:rPr>
          <w:rFonts w:ascii="Times New Roman" w:hAnsi="Times New Roman"/>
          <w:color w:val="EE0000"/>
        </w:rPr>
        <w:t>b) explicar cómo está organizado el documento.]</w:t>
      </w:r>
    </w:p>
    <w:p w14:paraId="6A279572" w14:textId="77777777" w:rsidR="00977C94" w:rsidRPr="00D559C4" w:rsidRDefault="00977C94" w:rsidP="001561AE">
      <w:pPr>
        <w:rPr>
          <w:rFonts w:ascii="Times New Roman" w:hAnsi="Times New Roman"/>
        </w:rPr>
      </w:pPr>
    </w:p>
    <w:p w14:paraId="6A279573" w14:textId="77777777" w:rsidR="00B846F7" w:rsidRPr="00D559C4" w:rsidRDefault="00B846F7" w:rsidP="001561AE">
      <w:pPr>
        <w:rPr>
          <w:rFonts w:ascii="Times New Roman" w:hAnsi="Times New Roman"/>
        </w:rPr>
      </w:pPr>
    </w:p>
    <w:p w14:paraId="6A279574" w14:textId="77777777" w:rsidR="00977C94" w:rsidRPr="00D559C4" w:rsidRDefault="00977C94" w:rsidP="001561AE">
      <w:pPr>
        <w:rPr>
          <w:rFonts w:ascii="Times New Roman" w:hAnsi="Times New Roman"/>
        </w:rPr>
      </w:pPr>
    </w:p>
    <w:p w14:paraId="6A279575" w14:textId="6EC751EF" w:rsidR="00977C94" w:rsidRPr="00D559C4" w:rsidRDefault="00D54D2B" w:rsidP="00F27EF4">
      <w:pPr>
        <w:pStyle w:val="Ttulo1"/>
        <w:rPr>
          <w:shadow w:val="0"/>
        </w:rPr>
      </w:pPr>
      <w:bookmarkStart w:id="28" w:name="_Toc22529457"/>
      <w:bookmarkStart w:id="29" w:name="_Toc85989828"/>
      <w:bookmarkStart w:id="30" w:name="_Toc112172447"/>
      <w:r w:rsidRPr="00D559C4">
        <w:rPr>
          <w:shadow w:val="0"/>
        </w:rPr>
        <w:lastRenderedPageBreak/>
        <w:t>Descripción general</w:t>
      </w:r>
      <w:bookmarkEnd w:id="28"/>
      <w:bookmarkEnd w:id="29"/>
      <w:r w:rsidRPr="00D559C4">
        <w:rPr>
          <w:shadow w:val="0"/>
        </w:rPr>
        <w:t xml:space="preserve"> de la aplicación</w:t>
      </w:r>
      <w:bookmarkEnd w:id="30"/>
    </w:p>
    <w:p w14:paraId="6A279576" w14:textId="77777777" w:rsidR="00B846F7" w:rsidRPr="00D559C4" w:rsidRDefault="00906776" w:rsidP="001561AE">
      <w:pPr>
        <w:rPr>
          <w:rFonts w:ascii="Times New Roman" w:hAnsi="Times New Roman"/>
          <w:color w:val="EE0000"/>
        </w:rPr>
      </w:pPr>
      <w:r w:rsidRPr="00D559C4">
        <w:rPr>
          <w:rFonts w:ascii="Times New Roman" w:hAnsi="Times New Roman"/>
          <w:color w:val="EE0000"/>
        </w:rPr>
        <w:t>[</w:t>
      </w:r>
      <w:r w:rsidR="00B846F7" w:rsidRPr="00D559C4">
        <w:rPr>
          <w:rFonts w:ascii="Times New Roman" w:hAnsi="Times New Roman"/>
          <w:color w:val="EE0000"/>
        </w:rPr>
        <w:t>Esta sección del documento debe describir los factores generales que afectan a la aplicación y sus requerimientos. Esta sección no establece requerimientos específicos</w:t>
      </w:r>
      <w:r w:rsidRPr="00D559C4">
        <w:rPr>
          <w:rFonts w:ascii="Times New Roman" w:hAnsi="Times New Roman"/>
          <w:color w:val="EE0000"/>
        </w:rPr>
        <w:t>, los que se describen en detalle en la sección 3</w:t>
      </w:r>
      <w:r w:rsidR="00B846F7" w:rsidRPr="00D559C4">
        <w:rPr>
          <w:rFonts w:ascii="Times New Roman" w:hAnsi="Times New Roman"/>
          <w:color w:val="EE0000"/>
        </w:rPr>
        <w:t>, sino que proporciona un contexto para dichos requerimientos.</w:t>
      </w:r>
    </w:p>
    <w:p w14:paraId="6A279577" w14:textId="77777777" w:rsidR="00977C94" w:rsidRPr="00D559C4" w:rsidRDefault="00906776" w:rsidP="001561AE">
      <w:pPr>
        <w:rPr>
          <w:rFonts w:ascii="Times New Roman" w:hAnsi="Times New Roman"/>
          <w:color w:val="EE0000"/>
        </w:rPr>
      </w:pPr>
      <w:r w:rsidRPr="00D559C4">
        <w:rPr>
          <w:rFonts w:ascii="Times New Roman" w:hAnsi="Times New Roman"/>
          <w:color w:val="EE0000"/>
        </w:rPr>
        <w:t>G</w:t>
      </w:r>
      <w:r w:rsidR="00B846F7" w:rsidRPr="00D559C4">
        <w:rPr>
          <w:rFonts w:ascii="Times New Roman" w:hAnsi="Times New Roman"/>
          <w:color w:val="EE0000"/>
        </w:rPr>
        <w:t>eneralmente</w:t>
      </w:r>
      <w:r w:rsidRPr="00D559C4">
        <w:rPr>
          <w:rFonts w:ascii="Times New Roman" w:hAnsi="Times New Roman"/>
          <w:color w:val="EE0000"/>
        </w:rPr>
        <w:t>,</w:t>
      </w:r>
      <w:r w:rsidR="00B846F7" w:rsidRPr="00D559C4">
        <w:rPr>
          <w:rFonts w:ascii="Times New Roman" w:hAnsi="Times New Roman"/>
          <w:color w:val="EE0000"/>
        </w:rPr>
        <w:t xml:space="preserve"> </w:t>
      </w:r>
      <w:r w:rsidRPr="00D559C4">
        <w:rPr>
          <w:rFonts w:ascii="Times New Roman" w:hAnsi="Times New Roman"/>
          <w:color w:val="EE0000"/>
        </w:rPr>
        <w:t xml:space="preserve">esta sección consiste en </w:t>
      </w:r>
      <w:r w:rsidR="00B846F7" w:rsidRPr="00D559C4">
        <w:rPr>
          <w:rFonts w:ascii="Times New Roman" w:hAnsi="Times New Roman"/>
          <w:color w:val="EE0000"/>
        </w:rPr>
        <w:t xml:space="preserve">seis </w:t>
      </w:r>
      <w:r w:rsidRPr="00D559C4">
        <w:rPr>
          <w:rFonts w:ascii="Times New Roman" w:hAnsi="Times New Roman"/>
          <w:color w:val="EE0000"/>
        </w:rPr>
        <w:t>apartados</w:t>
      </w:r>
      <w:r w:rsidR="00B846F7" w:rsidRPr="00D559C4">
        <w:rPr>
          <w:rFonts w:ascii="Times New Roman" w:hAnsi="Times New Roman"/>
          <w:color w:val="EE0000"/>
        </w:rPr>
        <w:t>,</w:t>
      </w:r>
      <w:r w:rsidRPr="00D559C4">
        <w:rPr>
          <w:rFonts w:ascii="Times New Roman" w:hAnsi="Times New Roman"/>
          <w:color w:val="EE0000"/>
        </w:rPr>
        <w:t xml:space="preserve"> que son los que siguen.]</w:t>
      </w:r>
    </w:p>
    <w:p w14:paraId="6A279578" w14:textId="77777777" w:rsidR="00977C94" w:rsidRPr="00D559C4" w:rsidRDefault="00977C94" w:rsidP="001561AE">
      <w:pPr>
        <w:rPr>
          <w:rFonts w:ascii="Times New Roman" w:hAnsi="Times New Roman"/>
        </w:rPr>
      </w:pPr>
    </w:p>
    <w:p w14:paraId="6A279579" w14:textId="77777777" w:rsidR="003C68F9" w:rsidRPr="00D559C4" w:rsidRDefault="003C68F9" w:rsidP="001561AE">
      <w:pPr>
        <w:rPr>
          <w:rFonts w:ascii="Times New Roman" w:hAnsi="Times New Roman"/>
        </w:rPr>
      </w:pPr>
    </w:p>
    <w:p w14:paraId="6A27957A" w14:textId="77777777" w:rsidR="00906776" w:rsidRPr="00D559C4" w:rsidRDefault="00906776" w:rsidP="001561AE">
      <w:pPr>
        <w:rPr>
          <w:rFonts w:ascii="Times New Roman" w:hAnsi="Times New Roman"/>
        </w:rPr>
      </w:pPr>
    </w:p>
    <w:p w14:paraId="6A27957B" w14:textId="25F82534" w:rsidR="00977C94" w:rsidRPr="00D559C4" w:rsidRDefault="00977C94" w:rsidP="00471101">
      <w:pPr>
        <w:pStyle w:val="Ttulo2"/>
      </w:pPr>
      <w:bookmarkStart w:id="31" w:name="_Toc22529458"/>
      <w:bookmarkStart w:id="32" w:name="_Toc85989829"/>
      <w:bookmarkStart w:id="33" w:name="_Toc112172448"/>
      <w:r w:rsidRPr="00D559C4">
        <w:t>Perspectiva de</w:t>
      </w:r>
      <w:r w:rsidR="006F7C80" w:rsidRPr="00D559C4">
        <w:t xml:space="preserve"> </w:t>
      </w:r>
      <w:r w:rsidRPr="00D559C4">
        <w:t>l</w:t>
      </w:r>
      <w:r w:rsidR="006F7C80" w:rsidRPr="00D559C4">
        <w:t>a</w:t>
      </w:r>
      <w:r w:rsidRPr="00D559C4">
        <w:t xml:space="preserve"> </w:t>
      </w:r>
      <w:bookmarkEnd w:id="31"/>
      <w:bookmarkEnd w:id="32"/>
      <w:r w:rsidR="006F7C80" w:rsidRPr="00D559C4">
        <w:t>Aplicación</w:t>
      </w:r>
      <w:bookmarkEnd w:id="33"/>
    </w:p>
    <w:p w14:paraId="6A27957C" w14:textId="77777777" w:rsidR="00F872BF" w:rsidRPr="00D559C4" w:rsidRDefault="002B5424" w:rsidP="001561AE">
      <w:pPr>
        <w:rPr>
          <w:rFonts w:ascii="Times New Roman" w:hAnsi="Times New Roman"/>
          <w:color w:val="EE0000"/>
        </w:rPr>
      </w:pPr>
      <w:r w:rsidRPr="00D559C4">
        <w:rPr>
          <w:rFonts w:ascii="Times New Roman" w:hAnsi="Times New Roman"/>
          <w:color w:val="EE0000"/>
        </w:rPr>
        <w:t>[</w:t>
      </w:r>
      <w:r w:rsidR="00F872BF" w:rsidRPr="00D559C4">
        <w:rPr>
          <w:rFonts w:ascii="Times New Roman" w:hAnsi="Times New Roman"/>
          <w:color w:val="EE0000"/>
        </w:rPr>
        <w:t>Este apartado debe poner la aplicación en perspectiva con otros productos relacionados. Si el producto es totalmente autónomo e independiente, se debe indicar aquí. Si se define una aplicación que es un componente de un sistema más grande, como ocurre con frecuencia, entonces en este inciso se debe relacionar los requerimientos del sistema más grande a la funcionalidad de la aplicación y debe identificar las interfaces entre ese sistema y la aplicación. Puede ser útil un diagrama de bloques que muestre los principales componentes del sistema más grande, las interconexiones y las interfaces externas.</w:t>
      </w:r>
    </w:p>
    <w:p w14:paraId="6A27957D" w14:textId="77777777" w:rsidR="00977C94" w:rsidRPr="00D559C4" w:rsidRDefault="00F872BF" w:rsidP="001561AE">
      <w:pPr>
        <w:rPr>
          <w:rFonts w:ascii="Times New Roman" w:hAnsi="Times New Roman"/>
          <w:color w:val="EE0000"/>
        </w:rPr>
      </w:pPr>
      <w:r w:rsidRPr="00D559C4">
        <w:rPr>
          <w:rFonts w:ascii="Times New Roman" w:hAnsi="Times New Roman"/>
          <w:color w:val="EE0000"/>
        </w:rPr>
        <w:t>Si son necesarios más detalles, recurrir al IEEE Std-830</w:t>
      </w:r>
      <w:r w:rsidR="002B5424" w:rsidRPr="00D559C4">
        <w:rPr>
          <w:rFonts w:ascii="Times New Roman" w:hAnsi="Times New Roman"/>
          <w:color w:val="EE0000"/>
        </w:rPr>
        <w:t>-1998.]</w:t>
      </w:r>
    </w:p>
    <w:p w14:paraId="6A27957E" w14:textId="77777777" w:rsidR="00977C94" w:rsidRPr="00D559C4" w:rsidRDefault="00977C94" w:rsidP="001561AE">
      <w:pPr>
        <w:rPr>
          <w:rFonts w:ascii="Times New Roman" w:hAnsi="Times New Roman"/>
        </w:rPr>
      </w:pPr>
    </w:p>
    <w:p w14:paraId="6A27957F" w14:textId="77777777" w:rsidR="002B5424" w:rsidRPr="00D559C4" w:rsidRDefault="002B5424" w:rsidP="001561AE">
      <w:pPr>
        <w:rPr>
          <w:rFonts w:ascii="Times New Roman" w:hAnsi="Times New Roman"/>
        </w:rPr>
      </w:pPr>
    </w:p>
    <w:p w14:paraId="6A279580" w14:textId="77777777" w:rsidR="002B5424" w:rsidRPr="00D559C4" w:rsidRDefault="002B5424" w:rsidP="001561AE">
      <w:pPr>
        <w:rPr>
          <w:rFonts w:ascii="Times New Roman" w:hAnsi="Times New Roman"/>
        </w:rPr>
      </w:pPr>
    </w:p>
    <w:p w14:paraId="6A279581" w14:textId="5953F79C" w:rsidR="00977C94" w:rsidRPr="00D559C4" w:rsidRDefault="00977C94" w:rsidP="00471101">
      <w:pPr>
        <w:pStyle w:val="Ttulo2"/>
      </w:pPr>
      <w:bookmarkStart w:id="34" w:name="_Toc22529459"/>
      <w:bookmarkStart w:id="35" w:name="_Toc85989830"/>
      <w:bookmarkStart w:id="36" w:name="_Toc112172449"/>
      <w:r w:rsidRPr="00D559C4">
        <w:t>Funciones de</w:t>
      </w:r>
      <w:r w:rsidR="00F167B2" w:rsidRPr="00D559C4">
        <w:t xml:space="preserve"> </w:t>
      </w:r>
      <w:r w:rsidRPr="00D559C4">
        <w:t>l</w:t>
      </w:r>
      <w:r w:rsidR="00F167B2" w:rsidRPr="00D559C4">
        <w:t>a</w:t>
      </w:r>
      <w:r w:rsidRPr="00D559C4">
        <w:t xml:space="preserve"> </w:t>
      </w:r>
      <w:bookmarkEnd w:id="34"/>
      <w:bookmarkEnd w:id="35"/>
      <w:r w:rsidR="00F167B2" w:rsidRPr="00D559C4">
        <w:t>Aplicación</w:t>
      </w:r>
      <w:bookmarkEnd w:id="36"/>
    </w:p>
    <w:p w14:paraId="6A279582"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w:t>
      </w:r>
      <w:r w:rsidR="00F808DD" w:rsidRPr="00D559C4">
        <w:rPr>
          <w:rFonts w:ascii="Times New Roman" w:hAnsi="Times New Roman"/>
          <w:color w:val="EE0000"/>
        </w:rPr>
        <w:t>Este apartado debe proporcionar un resumen de las principales funciones que ejecutará la aplicación, sin indicar la gran cantidad de detalles que pueda requerir cada una de esas funciones.</w:t>
      </w:r>
    </w:p>
    <w:p w14:paraId="6A279583" w14:textId="77777777" w:rsidR="00F808DD" w:rsidRPr="00D559C4" w:rsidRDefault="00F167B2" w:rsidP="001561AE">
      <w:pPr>
        <w:rPr>
          <w:rFonts w:ascii="Times New Roman" w:hAnsi="Times New Roman"/>
          <w:color w:val="EE0000"/>
        </w:rPr>
      </w:pPr>
      <w:r w:rsidRPr="00D559C4">
        <w:rPr>
          <w:rFonts w:ascii="Times New Roman" w:hAnsi="Times New Roman"/>
          <w:color w:val="EE0000"/>
        </w:rPr>
        <w:t>A veces el resumen de funciones que se necesita para este apartado puede tomarse directamente de una especificación de nivel superior (si existe) que asigna funciones particulares para la aplicación. Téngase en cuenta que por motivos de claridad</w:t>
      </w:r>
    </w:p>
    <w:p w14:paraId="6A279584" w14:textId="77777777" w:rsidR="00CF5620" w:rsidRPr="00D559C4" w:rsidRDefault="00CF5620" w:rsidP="001561AE">
      <w:pPr>
        <w:rPr>
          <w:rFonts w:ascii="Times New Roman" w:hAnsi="Times New Roman"/>
          <w:color w:val="EE0000"/>
        </w:rPr>
      </w:pPr>
      <w:r w:rsidRPr="00D559C4">
        <w:rPr>
          <w:rFonts w:ascii="Times New Roman" w:hAnsi="Times New Roman"/>
          <w:color w:val="EE0000"/>
        </w:rPr>
        <w:t>a) Las funciones deben organizarse de una manera que haga que la lista de funciones sea comprensible para el cliente o para cualquier otra persona que lea el documento por primera vez.</w:t>
      </w:r>
    </w:p>
    <w:p w14:paraId="6A279585" w14:textId="77777777" w:rsidR="00FC42EB" w:rsidRPr="00D559C4" w:rsidRDefault="00CF5620" w:rsidP="001561AE">
      <w:pPr>
        <w:rPr>
          <w:rFonts w:ascii="Times New Roman" w:hAnsi="Times New Roman"/>
          <w:color w:val="EE0000"/>
        </w:rPr>
      </w:pPr>
      <w:r w:rsidRPr="00D559C4">
        <w:rPr>
          <w:rFonts w:ascii="Times New Roman" w:hAnsi="Times New Roman"/>
          <w:color w:val="EE0000"/>
        </w:rPr>
        <w:t>b) Pueden utilizarse formas textuales o gráficas para mostrar las diferentes funciones y sus relaciones. Con un esquema tal, no se pretende mostrar el diseño de un producto, sino simplemente las relaciones lógicas entre las funciones.]</w:t>
      </w:r>
    </w:p>
    <w:p w14:paraId="6A279586" w14:textId="77777777" w:rsidR="00FC42EB" w:rsidRPr="00D559C4" w:rsidRDefault="00FC42EB" w:rsidP="001561AE">
      <w:pPr>
        <w:rPr>
          <w:rFonts w:ascii="Times New Roman" w:hAnsi="Times New Roman"/>
        </w:rPr>
      </w:pPr>
    </w:p>
    <w:p w14:paraId="6A279587" w14:textId="77777777" w:rsidR="00FC42EB" w:rsidRPr="00D559C4" w:rsidRDefault="00FC42EB" w:rsidP="001561AE">
      <w:pPr>
        <w:rPr>
          <w:rFonts w:ascii="Times New Roman" w:hAnsi="Times New Roman"/>
        </w:rPr>
      </w:pPr>
    </w:p>
    <w:p w14:paraId="6A27958A" w14:textId="23B9EE09" w:rsidR="00977C94" w:rsidRPr="00D559C4" w:rsidRDefault="00977C94" w:rsidP="00471101">
      <w:pPr>
        <w:pStyle w:val="Ttulo2"/>
      </w:pPr>
      <w:bookmarkStart w:id="37" w:name="_Toc22529460"/>
      <w:bookmarkStart w:id="38" w:name="_Toc85989831"/>
      <w:bookmarkStart w:id="39" w:name="_Toc112172450"/>
      <w:r w:rsidRPr="00D559C4">
        <w:t>Características de los Usuarios</w:t>
      </w:r>
      <w:bookmarkEnd w:id="37"/>
      <w:bookmarkEnd w:id="38"/>
      <w:bookmarkEnd w:id="39"/>
    </w:p>
    <w:p w14:paraId="6A27958B"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[Este apartado debe describir las características generales de los usuarios previstos de la aplicación incluyendo el nivel educativo, experiencia y conocimientos técnicos. No debe utilizarse para establecer requerimientos específicos.]</w:t>
      </w:r>
    </w:p>
    <w:p w14:paraId="6A27958C" w14:textId="77777777" w:rsidR="00977C94" w:rsidRPr="00D559C4" w:rsidRDefault="00977C94" w:rsidP="001561AE">
      <w:pPr>
        <w:rPr>
          <w:rFonts w:ascii="Times New Roman" w:hAnsi="Times New Roman"/>
        </w:rPr>
      </w:pPr>
    </w:p>
    <w:p w14:paraId="6A27958D" w14:textId="77777777" w:rsidR="00CF5620" w:rsidRPr="00D559C4" w:rsidRDefault="00CF5620" w:rsidP="001561AE">
      <w:pPr>
        <w:rPr>
          <w:rFonts w:ascii="Times New Roman" w:hAnsi="Times New Roman"/>
        </w:rPr>
      </w:pPr>
    </w:p>
    <w:p w14:paraId="6A27958F" w14:textId="04ADDD10" w:rsidR="00977C94" w:rsidRPr="00D559C4" w:rsidRDefault="00977C94" w:rsidP="00471101">
      <w:pPr>
        <w:pStyle w:val="Ttulo2"/>
      </w:pPr>
      <w:bookmarkStart w:id="40" w:name="_Toc22529461"/>
      <w:bookmarkStart w:id="41" w:name="_Toc85989832"/>
      <w:bookmarkStart w:id="42" w:name="_Toc112172451"/>
      <w:r w:rsidRPr="00D559C4">
        <w:lastRenderedPageBreak/>
        <w:t>Restricciones</w:t>
      </w:r>
      <w:bookmarkEnd w:id="40"/>
      <w:bookmarkEnd w:id="41"/>
      <w:bookmarkEnd w:id="42"/>
    </w:p>
    <w:p w14:paraId="6A279590" w14:textId="77777777" w:rsidR="00977C94" w:rsidRPr="00D559C4" w:rsidRDefault="00855015" w:rsidP="001561AE">
      <w:pPr>
        <w:rPr>
          <w:rFonts w:ascii="Times New Roman" w:hAnsi="Times New Roman"/>
          <w:color w:val="EE0000"/>
        </w:rPr>
      </w:pPr>
      <w:r w:rsidRPr="00D559C4">
        <w:rPr>
          <w:rFonts w:ascii="Times New Roman" w:hAnsi="Times New Roman"/>
          <w:color w:val="EE0000"/>
        </w:rPr>
        <w:t>[Este apartado debe proporcionar una descripción general de cualquier otra cuestión que limite las opciones del desarrollador. Se podría incluir: a) políticas regulatorias; b) limitaciones de hardware (por ejemplo, requerimientos de sincronización de señales); c) interfaces a otras aplicaciones; d) operación paralela; e) funciones de auditoría; f) funciones de control; g) requerimientos de lenguajes de alto nivel; h) protocolos; i) requerimientos de confiabilidad; j) criticidad de la aplicación; k) consideraciones de seguridad.]</w:t>
      </w:r>
    </w:p>
    <w:p w14:paraId="6A279591" w14:textId="77777777" w:rsidR="00855015" w:rsidRPr="00D559C4" w:rsidRDefault="00855015" w:rsidP="001561AE">
      <w:pPr>
        <w:rPr>
          <w:rFonts w:ascii="Times New Roman" w:hAnsi="Times New Roman"/>
        </w:rPr>
      </w:pPr>
    </w:p>
    <w:p w14:paraId="6A279592" w14:textId="77777777" w:rsidR="00855015" w:rsidRPr="00D559C4" w:rsidRDefault="00855015" w:rsidP="001561AE">
      <w:pPr>
        <w:rPr>
          <w:rFonts w:ascii="Times New Roman" w:hAnsi="Times New Roman"/>
        </w:rPr>
      </w:pPr>
    </w:p>
    <w:p w14:paraId="6A279593" w14:textId="77777777" w:rsidR="00977C94" w:rsidRPr="00D559C4" w:rsidRDefault="00977C94" w:rsidP="001561AE">
      <w:pPr>
        <w:rPr>
          <w:rFonts w:ascii="Times New Roman" w:hAnsi="Times New Roman"/>
        </w:rPr>
      </w:pPr>
    </w:p>
    <w:p w14:paraId="6A279594" w14:textId="1962D9B7" w:rsidR="00977C94" w:rsidRPr="00D559C4" w:rsidRDefault="00977C94" w:rsidP="00471101">
      <w:pPr>
        <w:pStyle w:val="Ttulo2"/>
      </w:pPr>
      <w:bookmarkStart w:id="43" w:name="_Toc22529462"/>
      <w:bookmarkStart w:id="44" w:name="_Toc85989833"/>
      <w:bookmarkStart w:id="45" w:name="_Toc112172452"/>
      <w:r w:rsidRPr="00D559C4">
        <w:t>Suposiciones y Dependencias</w:t>
      </w:r>
      <w:bookmarkEnd w:id="43"/>
      <w:bookmarkEnd w:id="44"/>
      <w:bookmarkEnd w:id="45"/>
    </w:p>
    <w:p w14:paraId="6A279595" w14:textId="77777777" w:rsidR="00A6189E" w:rsidRPr="00D559C4" w:rsidRDefault="00461BC4" w:rsidP="001561AE">
      <w:pPr>
        <w:rPr>
          <w:rFonts w:ascii="Times New Roman" w:hAnsi="Times New Roman"/>
          <w:color w:val="EE0000"/>
        </w:rPr>
      </w:pPr>
      <w:r w:rsidRPr="00D559C4">
        <w:rPr>
          <w:rFonts w:ascii="Times New Roman" w:hAnsi="Times New Roman"/>
          <w:color w:val="EE0000"/>
        </w:rPr>
        <w:t xml:space="preserve">[Este apartado debe enumerar cada uno de los factores que afectan los requerimientos establecidos. Estos factores no son restricciones de </w:t>
      </w:r>
      <w:proofErr w:type="gramStart"/>
      <w:r w:rsidRPr="00D559C4">
        <w:rPr>
          <w:rFonts w:ascii="Times New Roman" w:hAnsi="Times New Roman"/>
          <w:color w:val="EE0000"/>
        </w:rPr>
        <w:t>diseño</w:t>
      </w:r>
      <w:proofErr w:type="gramEnd"/>
      <w:r w:rsidRPr="00D559C4">
        <w:rPr>
          <w:rFonts w:ascii="Times New Roman" w:hAnsi="Times New Roman"/>
          <w:color w:val="EE0000"/>
        </w:rPr>
        <w:t xml:space="preserve"> sino que, por el contrario, cualquier cambio en ellos que podría afectar los requerimientos. Por ejemplo, una hipótesis puede ser que un sistema operativo específico estará disponible para la aplicación. Si, de hecho, el sistema operativo no está disponible, el documento tendrá que cambiar en consecuencia.]</w:t>
      </w:r>
    </w:p>
    <w:p w14:paraId="6A279596" w14:textId="77777777" w:rsidR="00461BC4" w:rsidRPr="00D559C4" w:rsidRDefault="00461BC4" w:rsidP="001561AE">
      <w:pPr>
        <w:rPr>
          <w:rFonts w:ascii="Times New Roman" w:hAnsi="Times New Roman"/>
        </w:rPr>
      </w:pPr>
    </w:p>
    <w:p w14:paraId="6A279597" w14:textId="77777777" w:rsidR="00A6189E" w:rsidRPr="00D559C4" w:rsidRDefault="00A6189E" w:rsidP="001561AE">
      <w:pPr>
        <w:rPr>
          <w:rFonts w:ascii="Times New Roman" w:hAnsi="Times New Roman"/>
        </w:rPr>
      </w:pPr>
    </w:p>
    <w:p w14:paraId="6A279598" w14:textId="77777777" w:rsidR="00461BC4" w:rsidRPr="00D559C4" w:rsidRDefault="00461BC4" w:rsidP="001561AE">
      <w:pPr>
        <w:rPr>
          <w:rFonts w:ascii="Times New Roman" w:hAnsi="Times New Roman"/>
        </w:rPr>
      </w:pPr>
    </w:p>
    <w:p w14:paraId="6A279599" w14:textId="2330334F" w:rsidR="00461BC4" w:rsidRPr="00D559C4" w:rsidRDefault="00461BC4" w:rsidP="00471101">
      <w:pPr>
        <w:pStyle w:val="Ttulo2"/>
      </w:pPr>
      <w:bookmarkStart w:id="46" w:name="_Toc112172453"/>
      <w:r w:rsidRPr="00D559C4">
        <w:t>Requerimientos</w:t>
      </w:r>
      <w:r w:rsidR="00A53428" w:rsidRPr="00D559C4">
        <w:t xml:space="preserve"> Diferidos</w:t>
      </w:r>
      <w:bookmarkEnd w:id="46"/>
    </w:p>
    <w:p w14:paraId="6A27959A" w14:textId="77777777" w:rsidR="00977C94" w:rsidRPr="00D559C4" w:rsidRDefault="00461BC4" w:rsidP="001561AE">
      <w:pPr>
        <w:rPr>
          <w:rFonts w:ascii="Times New Roman" w:hAnsi="Times New Roman"/>
          <w:color w:val="EE0000"/>
        </w:rPr>
      </w:pPr>
      <w:r w:rsidRPr="00D559C4">
        <w:rPr>
          <w:rFonts w:ascii="Times New Roman" w:hAnsi="Times New Roman"/>
          <w:color w:val="EE0000"/>
        </w:rPr>
        <w:t>[Este apartado debe identificar los requerimientos que pueden postergarse para versiones futuras de la aplicación.]</w:t>
      </w:r>
    </w:p>
    <w:p w14:paraId="6A27959B" w14:textId="77777777" w:rsidR="00977C94" w:rsidRPr="00D559C4" w:rsidRDefault="00977C94" w:rsidP="001561AE">
      <w:pPr>
        <w:rPr>
          <w:rFonts w:ascii="Times New Roman" w:hAnsi="Times New Roman"/>
        </w:rPr>
      </w:pPr>
    </w:p>
    <w:p w14:paraId="6A27959C" w14:textId="77777777" w:rsidR="00461BC4" w:rsidRPr="00D559C4" w:rsidRDefault="00461BC4" w:rsidP="001561AE">
      <w:pPr>
        <w:rPr>
          <w:rFonts w:ascii="Times New Roman" w:hAnsi="Times New Roman"/>
        </w:rPr>
      </w:pPr>
    </w:p>
    <w:p w14:paraId="6A27959D" w14:textId="77777777" w:rsidR="00461BC4" w:rsidRPr="00D559C4" w:rsidRDefault="00461BC4" w:rsidP="001561AE">
      <w:pPr>
        <w:rPr>
          <w:rFonts w:ascii="Times New Roman" w:hAnsi="Times New Roman"/>
        </w:rPr>
      </w:pPr>
    </w:p>
    <w:p w14:paraId="6A27959E" w14:textId="186361A9" w:rsidR="00977C94" w:rsidRPr="00D559C4" w:rsidRDefault="00D54D2B" w:rsidP="00F27EF4">
      <w:pPr>
        <w:pStyle w:val="Ttulo1"/>
        <w:rPr>
          <w:shadow w:val="0"/>
        </w:rPr>
      </w:pPr>
      <w:bookmarkStart w:id="47" w:name="_Toc22529465"/>
      <w:bookmarkStart w:id="48" w:name="_Toc85989836"/>
      <w:bookmarkStart w:id="49" w:name="_Toc112172454"/>
      <w:r w:rsidRPr="00D559C4">
        <w:rPr>
          <w:shadow w:val="0"/>
        </w:rPr>
        <w:t>Requerimientos específicos</w:t>
      </w:r>
      <w:bookmarkEnd w:id="47"/>
      <w:bookmarkEnd w:id="48"/>
      <w:bookmarkEnd w:id="49"/>
    </w:p>
    <w:p w14:paraId="6A27959F" w14:textId="77777777" w:rsidR="007E7866" w:rsidRPr="00D559C4" w:rsidRDefault="007E7866" w:rsidP="007E7866">
      <w:pPr>
        <w:rPr>
          <w:rFonts w:ascii="Times New Roman" w:hAnsi="Times New Roman"/>
          <w:color w:val="EE0000"/>
        </w:rPr>
      </w:pPr>
      <w:r w:rsidRPr="00D559C4">
        <w:rPr>
          <w:rFonts w:ascii="Times New Roman" w:hAnsi="Times New Roman"/>
          <w:color w:val="EE0000"/>
        </w:rPr>
        <w:t>[Para el desarrollo de toda esta sección 3 utilizar como bibliografía de soporte:</w:t>
      </w:r>
    </w:p>
    <w:p w14:paraId="6A2795A0" w14:textId="77777777" w:rsidR="007E7866" w:rsidRPr="00D559C4" w:rsidRDefault="007E7866" w:rsidP="007E7866">
      <w:pPr>
        <w:rPr>
          <w:rFonts w:ascii="Times New Roman" w:hAnsi="Times New Roman"/>
          <w:color w:val="EE0000"/>
          <w:lang w:val="en-US"/>
        </w:rPr>
      </w:pPr>
      <w:r w:rsidRPr="00D559C4">
        <w:rPr>
          <w:rFonts w:ascii="Times New Roman" w:hAnsi="Times New Roman"/>
          <w:color w:val="EE0000"/>
          <w:lang w:val="en-US"/>
        </w:rPr>
        <w:t xml:space="preserve">(1) </w:t>
      </w:r>
      <w:r w:rsidR="00BC1F5B" w:rsidRPr="00D559C4">
        <w:rPr>
          <w:rFonts w:ascii="Times New Roman" w:hAnsi="Times New Roman"/>
          <w:color w:val="EE0000"/>
          <w:lang w:val="en-US"/>
        </w:rPr>
        <w:t xml:space="preserve">Schwinger, W.; Koch, N. "Modeling Web Applications", Chapter 3 </w:t>
      </w:r>
      <w:proofErr w:type="spellStart"/>
      <w:r w:rsidR="00BC1F5B"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Kappel, G</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Pröll</w:t>
      </w:r>
      <w:proofErr w:type="spellEnd"/>
      <w:r w:rsidR="00362CDA" w:rsidRPr="00D559C4">
        <w:rPr>
          <w:rFonts w:ascii="Times New Roman" w:hAnsi="Times New Roman"/>
          <w:color w:val="EE0000"/>
          <w:lang w:val="en-US"/>
        </w:rPr>
        <w:t>, B</w:t>
      </w:r>
      <w:r w:rsidR="00BC1F5B" w:rsidRPr="00D559C4">
        <w:rPr>
          <w:rFonts w:ascii="Times New Roman" w:hAnsi="Times New Roman"/>
          <w:color w:val="EE0000"/>
          <w:lang w:val="en-US"/>
        </w:rPr>
        <w:t>.</w:t>
      </w:r>
      <w:r w:rsidR="00362CDA" w:rsidRPr="00D559C4">
        <w:rPr>
          <w:rFonts w:ascii="Times New Roman" w:hAnsi="Times New Roman"/>
          <w:color w:val="EE0000"/>
          <w:lang w:val="en-US"/>
        </w:rPr>
        <w:t>; Reich, S</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Retschitzegger</w:t>
      </w:r>
      <w:proofErr w:type="spellEnd"/>
      <w:r w:rsidR="00362CDA" w:rsidRPr="00D559C4">
        <w:rPr>
          <w:rFonts w:ascii="Times New Roman" w:hAnsi="Times New Roman"/>
          <w:color w:val="EE0000"/>
          <w:lang w:val="en-US"/>
        </w:rPr>
        <w:t>, W</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(Editors)</w:t>
      </w:r>
      <w:r w:rsidR="00BC1F5B" w:rsidRPr="00D559C4">
        <w:rPr>
          <w:rFonts w:ascii="Times New Roman" w:hAnsi="Times New Roman"/>
          <w:color w:val="EE0000"/>
          <w:lang w:val="en-US"/>
        </w:rPr>
        <w:t xml:space="preserve"> </w:t>
      </w:r>
      <w:r w:rsidRPr="00D559C4">
        <w:rPr>
          <w:rFonts w:ascii="Times New Roman" w:hAnsi="Times New Roman"/>
          <w:i/>
          <w:color w:val="EE0000"/>
          <w:lang w:val="en-US"/>
        </w:rPr>
        <w:t xml:space="preserve">Web Engineering. The Discipline of Systematic Development </w:t>
      </w:r>
      <w:r w:rsidR="00BC1F5B" w:rsidRPr="00D559C4">
        <w:rPr>
          <w:rFonts w:ascii="Times New Roman" w:hAnsi="Times New Roman"/>
          <w:i/>
          <w:color w:val="EE0000"/>
          <w:lang w:val="en-US"/>
        </w:rPr>
        <w:t>of Web Applications</w:t>
      </w:r>
      <w:r w:rsidR="00BC1F5B" w:rsidRPr="00D559C4">
        <w:rPr>
          <w:rFonts w:ascii="Times New Roman" w:hAnsi="Times New Roman"/>
          <w:color w:val="EE0000"/>
          <w:lang w:val="en-US"/>
        </w:rPr>
        <w:t xml:space="preserve">, </w:t>
      </w:r>
      <w:r w:rsidRPr="00D559C4">
        <w:rPr>
          <w:rFonts w:ascii="Times New Roman" w:hAnsi="Times New Roman"/>
          <w:color w:val="EE0000"/>
          <w:lang w:val="en-US"/>
        </w:rPr>
        <w:t>John Wiley &amp; Sons Ltd., 2006</w:t>
      </w:r>
      <w:r w:rsidR="00BC1F5B" w:rsidRPr="00D559C4">
        <w:rPr>
          <w:rFonts w:ascii="Times New Roman" w:hAnsi="Times New Roman"/>
          <w:color w:val="EE0000"/>
          <w:lang w:val="en-US"/>
        </w:rPr>
        <w:t>.</w:t>
      </w:r>
    </w:p>
    <w:p w14:paraId="6A2795A1" w14:textId="77777777" w:rsidR="00BC1F5B" w:rsidRPr="00D559C4" w:rsidRDefault="00BC1F5B" w:rsidP="00BC1F5B">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Pr="00D559C4">
        <w:rPr>
          <w:rFonts w:ascii="Times New Roman" w:hAnsi="Times New Roman"/>
          <w:color w:val="EE0000"/>
          <w:lang w:val="en-US"/>
        </w:rPr>
        <w:t xml:space="preserve"> </w:t>
      </w:r>
      <w:r w:rsidR="00362CDA" w:rsidRPr="00D559C4">
        <w:rPr>
          <w:rFonts w:ascii="Times New Roman" w:hAnsi="Times New Roman"/>
          <w:color w:val="EE0000"/>
          <w:lang w:val="en-US"/>
        </w:rPr>
        <w:t>Rossi, G</w:t>
      </w:r>
      <w:r w:rsidRPr="00D559C4">
        <w:rPr>
          <w:rFonts w:ascii="Times New Roman" w:hAnsi="Times New Roman"/>
          <w:color w:val="EE0000"/>
          <w:lang w:val="en-US"/>
        </w:rPr>
        <w:t>.</w:t>
      </w:r>
      <w:r w:rsidR="00362CDA" w:rsidRPr="00D559C4">
        <w:rPr>
          <w:rFonts w:ascii="Times New Roman" w:hAnsi="Times New Roman"/>
          <w:color w:val="EE0000"/>
          <w:lang w:val="en-US"/>
        </w:rPr>
        <w:t>; Pastor, O</w:t>
      </w:r>
      <w:r w:rsidRPr="00D559C4">
        <w:rPr>
          <w:rFonts w:ascii="Times New Roman" w:hAnsi="Times New Roman"/>
          <w:color w:val="EE0000"/>
          <w:lang w:val="en-US"/>
        </w:rPr>
        <w:t>.</w:t>
      </w:r>
      <w:r w:rsidR="00362CDA" w:rsidRPr="00D559C4">
        <w:rPr>
          <w:rFonts w:ascii="Times New Roman" w:hAnsi="Times New Roman"/>
          <w:color w:val="EE0000"/>
          <w:lang w:val="en-US"/>
        </w:rPr>
        <w:t>; Schwabe, D</w:t>
      </w:r>
      <w:r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Olsina</w:t>
      </w:r>
      <w:proofErr w:type="spellEnd"/>
      <w:r w:rsidR="00362CDA" w:rsidRPr="00D559C4">
        <w:rPr>
          <w:rFonts w:ascii="Times New Roman" w:hAnsi="Times New Roman"/>
          <w:color w:val="EE0000"/>
          <w:lang w:val="en-US"/>
        </w:rPr>
        <w:t>, L</w:t>
      </w:r>
      <w:r w:rsidRPr="00D559C4">
        <w:rPr>
          <w:rFonts w:ascii="Times New Roman" w:hAnsi="Times New Roman"/>
          <w:color w:val="EE0000"/>
          <w:lang w:val="en-US"/>
        </w:rPr>
        <w:t xml:space="preserve">. </w:t>
      </w:r>
      <w:r w:rsidR="00362CDA" w:rsidRPr="00D559C4">
        <w:rPr>
          <w:rFonts w:ascii="Times New Roman" w:hAnsi="Times New Roman"/>
          <w:color w:val="EE0000"/>
          <w:lang w:val="en-US"/>
        </w:rPr>
        <w:t>(Editors)</w:t>
      </w:r>
      <w:r w:rsidRPr="00D559C4">
        <w:rPr>
          <w:rFonts w:ascii="Times New Roman" w:hAnsi="Times New Roman"/>
          <w:color w:val="EE0000"/>
          <w:lang w:val="en-US"/>
        </w:rPr>
        <w:t xml:space="preserve">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5A2" w14:textId="77777777" w:rsidR="007E7866" w:rsidRPr="00D559C4" w:rsidRDefault="007E7866" w:rsidP="001561AE">
      <w:pPr>
        <w:rPr>
          <w:rFonts w:ascii="Times New Roman" w:hAnsi="Times New Roman"/>
          <w:lang w:val="en-US"/>
        </w:rPr>
      </w:pPr>
    </w:p>
    <w:p w14:paraId="6A2795A3" w14:textId="45EFEEF4" w:rsidR="00646D17" w:rsidRPr="00D559C4" w:rsidRDefault="00646D17" w:rsidP="00471101">
      <w:pPr>
        <w:pStyle w:val="Ttulo2"/>
      </w:pPr>
      <w:bookmarkStart w:id="50" w:name="_Toc112172455"/>
      <w:r w:rsidRPr="00D559C4">
        <w:t>Requerimientos</w:t>
      </w:r>
      <w:bookmarkEnd w:id="50"/>
      <w:r w:rsidRPr="00D559C4">
        <w:t xml:space="preserve"> </w:t>
      </w:r>
    </w:p>
    <w:p w14:paraId="6A2795A4" w14:textId="3910323C" w:rsidR="00646D17" w:rsidRPr="00D559C4" w:rsidRDefault="00D3259A" w:rsidP="00646D17">
      <w:pPr>
        <w:rPr>
          <w:rFonts w:ascii="Times New Roman" w:hAnsi="Times New Roman"/>
          <w:color w:val="EE0000"/>
        </w:rPr>
      </w:pPr>
      <w:r w:rsidRPr="00D559C4">
        <w:rPr>
          <w:rFonts w:ascii="Times New Roman" w:hAnsi="Times New Roman"/>
          <w:color w:val="EE0000"/>
        </w:rPr>
        <w:t>[Este apartado debe c</w:t>
      </w:r>
      <w:r w:rsidR="00646D17" w:rsidRPr="00D559C4">
        <w:rPr>
          <w:rFonts w:ascii="Times New Roman" w:hAnsi="Times New Roman"/>
          <w:color w:val="EE0000"/>
        </w:rPr>
        <w:t>ontene</w:t>
      </w:r>
      <w:r w:rsidRPr="00D559C4">
        <w:rPr>
          <w:rFonts w:ascii="Times New Roman" w:hAnsi="Times New Roman"/>
          <w:color w:val="EE0000"/>
        </w:rPr>
        <w:t>r</w:t>
      </w:r>
      <w:r w:rsidR="00646D17" w:rsidRPr="00D559C4">
        <w:rPr>
          <w:rFonts w:ascii="Times New Roman" w:hAnsi="Times New Roman"/>
          <w:color w:val="EE0000"/>
        </w:rPr>
        <w:t xml:space="preserve"> </w:t>
      </w:r>
      <w:r w:rsidRPr="00D559C4">
        <w:rPr>
          <w:rFonts w:ascii="Times New Roman" w:hAnsi="Times New Roman"/>
          <w:color w:val="EE0000"/>
        </w:rPr>
        <w:t xml:space="preserve">una lista de </w:t>
      </w:r>
      <w:r w:rsidR="00646D17" w:rsidRPr="00D559C4">
        <w:rPr>
          <w:rFonts w:ascii="Times New Roman" w:hAnsi="Times New Roman"/>
          <w:color w:val="EE0000"/>
        </w:rPr>
        <w:t xml:space="preserve">los requerimientos surgidos de las </w:t>
      </w:r>
      <w:r w:rsidRPr="00D559C4">
        <w:rPr>
          <w:rFonts w:ascii="Times New Roman" w:hAnsi="Times New Roman"/>
          <w:color w:val="EE0000"/>
        </w:rPr>
        <w:t xml:space="preserve">necesidades e </w:t>
      </w:r>
      <w:r w:rsidR="00646D17" w:rsidRPr="00D559C4">
        <w:rPr>
          <w:rFonts w:ascii="Times New Roman" w:hAnsi="Times New Roman"/>
          <w:color w:val="EE0000"/>
        </w:rPr>
        <w:t>ideas aportadas por los usuarios/clientes, desarrolladores y demás participantes en el pro</w:t>
      </w:r>
      <w:r w:rsidRPr="00D559C4">
        <w:rPr>
          <w:rFonts w:ascii="Times New Roman" w:hAnsi="Times New Roman"/>
          <w:color w:val="EE0000"/>
        </w:rPr>
        <w:t>ces</w:t>
      </w:r>
      <w:r w:rsidR="00646D17" w:rsidRPr="00D559C4">
        <w:rPr>
          <w:rFonts w:ascii="Times New Roman" w:hAnsi="Times New Roman"/>
          <w:color w:val="EE0000"/>
        </w:rPr>
        <w:t>o de desarrollo.</w:t>
      </w:r>
      <w:r w:rsidRPr="00D559C4">
        <w:rPr>
          <w:rFonts w:ascii="Times New Roman" w:hAnsi="Times New Roman"/>
          <w:color w:val="EE0000"/>
        </w:rPr>
        <w:t>]</w:t>
      </w:r>
    </w:p>
    <w:p w14:paraId="3D63F114" w14:textId="77777777" w:rsidR="005B1C79" w:rsidRPr="00D559C4" w:rsidRDefault="005B1C79" w:rsidP="00646D17">
      <w:pPr>
        <w:rPr>
          <w:rFonts w:ascii="Times New Roman" w:hAnsi="Times New Roman"/>
          <w:color w:val="EE0000"/>
        </w:rPr>
      </w:pPr>
    </w:p>
    <w:p w14:paraId="10A84D3A" w14:textId="73E70535" w:rsidR="005B1C79" w:rsidRPr="00D559C4" w:rsidRDefault="005B1C79" w:rsidP="00AC4695">
      <w:pPr>
        <w:pStyle w:val="Ttulo3"/>
        <w:rPr>
          <w:shadow/>
          <w:lang w:val="es-ES"/>
        </w:rPr>
      </w:pPr>
      <w:bookmarkStart w:id="51" w:name="_Toc112172456"/>
      <w:r w:rsidRPr="00D559C4">
        <w:rPr>
          <w:lang w:val="es-ES"/>
        </w:rPr>
        <w:t>Product Backlog</w:t>
      </w:r>
      <w:bookmarkEnd w:id="51"/>
    </w:p>
    <w:p w14:paraId="6A2795A5" w14:textId="62ACBBF5" w:rsidR="00646D17" w:rsidRPr="00D559C4" w:rsidRDefault="005B1C79" w:rsidP="001561AE">
      <w:pPr>
        <w:rPr>
          <w:rFonts w:ascii="Times New Roman" w:hAnsi="Times New Roman"/>
          <w:color w:val="EE0000"/>
        </w:rPr>
      </w:pPr>
      <w:r w:rsidRPr="00D559C4">
        <w:rPr>
          <w:rFonts w:ascii="Times New Roman" w:hAnsi="Times New Roman"/>
          <w:color w:val="EE0000"/>
        </w:rPr>
        <w:t xml:space="preserve">[Lista con todos los requerimientos iniciales del producto que se va a desarrollar que identifique las necesidades del producto para lograr su máxima utilidad. Asimismo, contiene </w:t>
      </w:r>
      <w:r w:rsidRPr="00D559C4">
        <w:rPr>
          <w:rFonts w:ascii="Times New Roman" w:hAnsi="Times New Roman"/>
          <w:color w:val="EE0000"/>
        </w:rPr>
        <w:lastRenderedPageBreak/>
        <w:t>la descripción de las tareas y subtareas que se van a realizar para la ejecución de cada requisito, mismas que se organizarán en función de sus prioridades. Además, la pila de producto también indica una estimación del tiempo en la que cada tarea se va a desarrollar y el valor que cada una le da al producto.]</w:t>
      </w:r>
    </w:p>
    <w:p w14:paraId="17B3A409" w14:textId="61A8B4AD" w:rsidR="005B1C79" w:rsidRPr="00D559C4" w:rsidRDefault="005B1C79" w:rsidP="001561AE">
      <w:pPr>
        <w:rPr>
          <w:rFonts w:ascii="Times New Roman" w:hAnsi="Times New Roman"/>
          <w:color w:val="EE0000"/>
        </w:rPr>
      </w:pPr>
    </w:p>
    <w:p w14:paraId="03ADC91F" w14:textId="28D4FAFB" w:rsidR="00AD38D6" w:rsidRDefault="00AD38D6" w:rsidP="00AC4695">
      <w:pPr>
        <w:pStyle w:val="Ttulo3"/>
        <w:rPr>
          <w:lang w:val="es-ES"/>
        </w:rPr>
      </w:pPr>
      <w:bookmarkStart w:id="52" w:name="_Toc112172457"/>
      <w:r w:rsidRPr="00D559C4">
        <w:rPr>
          <w:lang w:val="es-ES"/>
        </w:rPr>
        <w:t>Ciclo de Sprints del proyecto</w:t>
      </w:r>
      <w:bookmarkEnd w:id="52"/>
    </w:p>
    <w:p w14:paraId="5D02E94D" w14:textId="77777777" w:rsidR="00346233" w:rsidRPr="00346233" w:rsidRDefault="00346233" w:rsidP="00346233">
      <w:pPr>
        <w:autoSpaceDE w:val="0"/>
        <w:autoSpaceDN w:val="0"/>
        <w:adjustRightInd w:val="0"/>
        <w:jc w:val="left"/>
        <w:rPr>
          <w:rFonts w:ascii="Times New Roman" w:hAnsi="Times New Roman"/>
          <w:color w:val="000000"/>
          <w:lang w:val="es-419" w:eastAsia="es-AR"/>
        </w:rPr>
      </w:pPr>
    </w:p>
    <w:p w14:paraId="2A97E7B5" w14:textId="12F43E81" w:rsidR="007B74A6" w:rsidRPr="000C3C96" w:rsidRDefault="00346233" w:rsidP="0016795E">
      <w:pPr>
        <w:pStyle w:val="Ttulo4"/>
        <w:rPr>
          <w:b w:val="0"/>
          <w:bCs w:val="0"/>
        </w:rPr>
      </w:pPr>
      <w:r w:rsidRPr="000C3C96">
        <w:rPr>
          <w:b w:val="0"/>
          <w:bCs w:val="0"/>
        </w:rPr>
        <w:t>Sprint 1</w:t>
      </w:r>
    </w:p>
    <w:p w14:paraId="71ED9B67" w14:textId="531DFB9A"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4 (3 semanas para su desarrollo) </w:t>
      </w:r>
    </w:p>
    <w:p w14:paraId="1783542B" w14:textId="7E29D58C"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Repositorio (GitHub) donde integrarán el trabajo. </w:t>
      </w:r>
    </w:p>
    <w:p w14:paraId="2440A1C2" w14:textId="4168A97B"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Gestión de configuración. </w:t>
      </w:r>
    </w:p>
    <w:p w14:paraId="5E8A426D" w14:textId="424EFEBF"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desarrolladas en el Sprint 1. (Trello) </w:t>
      </w:r>
    </w:p>
    <w:p w14:paraId="5FBECABF" w14:textId="30CACC8F" w:rsidR="007B74A6"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79233D37" w14:textId="08FF5E92" w:rsidR="00346233"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Interfases gráficas de usuario </w:t>
      </w:r>
    </w:p>
    <w:p w14:paraId="57F05D37" w14:textId="5BC4D7F4"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Navegación entre interfases </w:t>
      </w:r>
    </w:p>
    <w:p w14:paraId="0AEDFD0D" w14:textId="47EDD2B5" w:rsidR="007B74A6"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44202055" w14:textId="1407653B"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2. (Trello) </w:t>
      </w:r>
    </w:p>
    <w:p w14:paraId="1F967D48" w14:textId="431F3A27" w:rsidR="0016795E" w:rsidRPr="0016795E" w:rsidRDefault="0016795E" w:rsidP="0016795E">
      <w:pPr>
        <w:autoSpaceDE w:val="0"/>
        <w:autoSpaceDN w:val="0"/>
        <w:adjustRightInd w:val="0"/>
        <w:jc w:val="left"/>
        <w:rPr>
          <w:rFonts w:ascii="Times New Roman" w:hAnsi="Times New Roman"/>
          <w:color w:val="000000"/>
          <w:lang w:val="es-419" w:eastAsia="es-AR"/>
        </w:rPr>
      </w:pPr>
    </w:p>
    <w:p w14:paraId="2AA2F1C6" w14:textId="482211CB" w:rsidR="0016795E" w:rsidRPr="000C3C96" w:rsidRDefault="0016795E" w:rsidP="0016795E">
      <w:pPr>
        <w:pStyle w:val="Ttulo4"/>
        <w:rPr>
          <w:b w:val="0"/>
          <w:bCs w:val="0"/>
        </w:rPr>
      </w:pPr>
      <w:r w:rsidRPr="000C3C96">
        <w:rPr>
          <w:b w:val="0"/>
          <w:bCs w:val="0"/>
        </w:rPr>
        <w:t>Sprint 2</w:t>
      </w:r>
    </w:p>
    <w:p w14:paraId="683ABA90"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6 (2 semanas para su desarrollo) </w:t>
      </w:r>
    </w:p>
    <w:p w14:paraId="0EF414B1"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6B50E368" w14:textId="5151E432"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Implementación de la lógica de negocio </w:t>
      </w:r>
    </w:p>
    <w:p w14:paraId="19310C16" w14:textId="4EA5CE78"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44A7B3EA" w14:textId="6D5C3981"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70AE03FA" w14:textId="5EEB9EFB"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3. (Trello) </w:t>
      </w:r>
    </w:p>
    <w:p w14:paraId="3BB5F7E8" w14:textId="16151DA7" w:rsidR="000C3C96" w:rsidRPr="000C3C96" w:rsidRDefault="000C3C96" w:rsidP="000C3C96">
      <w:pPr>
        <w:autoSpaceDE w:val="0"/>
        <w:autoSpaceDN w:val="0"/>
        <w:adjustRightInd w:val="0"/>
        <w:jc w:val="left"/>
        <w:rPr>
          <w:rFonts w:ascii="Times New Roman" w:hAnsi="Times New Roman"/>
          <w:color w:val="000000"/>
          <w:lang w:val="es-419" w:eastAsia="es-AR"/>
        </w:rPr>
      </w:pPr>
    </w:p>
    <w:p w14:paraId="45D2CB40" w14:textId="1CCEF5E7" w:rsidR="000C3C96" w:rsidRPr="000C3C96" w:rsidRDefault="000C3C96" w:rsidP="000C3C96">
      <w:pPr>
        <w:pStyle w:val="Ttulo4"/>
        <w:rPr>
          <w:b w:val="0"/>
          <w:bCs w:val="0"/>
        </w:rPr>
      </w:pPr>
      <w:r w:rsidRPr="000C3C96">
        <w:rPr>
          <w:b w:val="0"/>
          <w:bCs w:val="0"/>
        </w:rPr>
        <w:t>Sprint 3</w:t>
      </w:r>
    </w:p>
    <w:p w14:paraId="78801A50"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6 (1 semana para su desarrollo) </w:t>
      </w:r>
    </w:p>
    <w:p w14:paraId="6F7CFE1B"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3FE330E7" w14:textId="292D418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Aplicación con persistencia Relacional </w:t>
      </w:r>
    </w:p>
    <w:p w14:paraId="09D7DF38" w14:textId="65D613F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0ED696A9" w14:textId="7D88D49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1D77AA04" w14:textId="4ABC5757"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4. (Trello) </w:t>
      </w:r>
    </w:p>
    <w:p w14:paraId="56A244CC" w14:textId="2006C3A2" w:rsidR="000C3C96" w:rsidRPr="000C3C96" w:rsidRDefault="000C3C96" w:rsidP="000C3C96">
      <w:pPr>
        <w:autoSpaceDE w:val="0"/>
        <w:autoSpaceDN w:val="0"/>
        <w:adjustRightInd w:val="0"/>
        <w:jc w:val="left"/>
        <w:rPr>
          <w:rFonts w:ascii="Times New Roman" w:hAnsi="Times New Roman"/>
          <w:color w:val="000000"/>
          <w:lang w:val="es-419" w:eastAsia="es-AR"/>
        </w:rPr>
      </w:pPr>
    </w:p>
    <w:p w14:paraId="2F58B3F0" w14:textId="716A4CE7" w:rsidR="000C3C96" w:rsidRPr="000C3C96" w:rsidRDefault="000C3C96" w:rsidP="000C3C96">
      <w:pPr>
        <w:pStyle w:val="Ttulo4"/>
        <w:rPr>
          <w:b w:val="0"/>
          <w:bCs w:val="0"/>
        </w:rPr>
      </w:pPr>
      <w:r w:rsidRPr="000C3C96">
        <w:rPr>
          <w:b w:val="0"/>
          <w:bCs w:val="0"/>
        </w:rPr>
        <w:t>Sprint 4</w:t>
      </w:r>
    </w:p>
    <w:p w14:paraId="30DC2672"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7 (1 semana para su desarrollo) </w:t>
      </w:r>
    </w:p>
    <w:p w14:paraId="7CD51F29"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2A361D2D" w14:textId="2412B5CC"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Back-End en la nube </w:t>
      </w:r>
    </w:p>
    <w:p w14:paraId="790A23BB" w14:textId="62EA0EC7"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base de datos en local/nube </w:t>
      </w:r>
    </w:p>
    <w:p w14:paraId="2800086F" w14:textId="37E801B8"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sz w:val="26"/>
          <w:szCs w:val="26"/>
          <w:lang w:val="es-419" w:eastAsia="es-AR"/>
        </w:rPr>
      </w:pPr>
      <w:r w:rsidRPr="000C3C96">
        <w:rPr>
          <w:rFonts w:ascii="Times New Roman" w:hAnsi="Times New Roman"/>
          <w:color w:val="000000"/>
          <w:lang w:val="es-419" w:eastAsia="es-AR"/>
        </w:rPr>
        <w:t>Informe de retrospectiva</w:t>
      </w:r>
      <w:r w:rsidRPr="000C3C96">
        <w:rPr>
          <w:rFonts w:ascii="Times New Roman" w:hAnsi="Times New Roman"/>
          <w:color w:val="000000"/>
          <w:sz w:val="26"/>
          <w:szCs w:val="26"/>
          <w:lang w:val="es-419" w:eastAsia="es-AR"/>
        </w:rPr>
        <w:t xml:space="preserve"> </w:t>
      </w:r>
    </w:p>
    <w:p w14:paraId="50A276A0" w14:textId="77777777" w:rsidR="00AD38D6" w:rsidRPr="00D559C4" w:rsidRDefault="00AD38D6" w:rsidP="005B1C79">
      <w:pPr>
        <w:rPr>
          <w:rFonts w:ascii="Times New Roman" w:hAnsi="Times New Roman"/>
          <w:b/>
          <w:sz w:val="28"/>
          <w:szCs w:val="28"/>
          <w:lang w:val="es-ES"/>
        </w:rPr>
      </w:pPr>
    </w:p>
    <w:p w14:paraId="762C2BC8" w14:textId="0342E61E" w:rsidR="005B1C79" w:rsidRPr="00D559C4" w:rsidRDefault="005B1C79" w:rsidP="00AC4695">
      <w:pPr>
        <w:pStyle w:val="Ttulo3"/>
        <w:rPr>
          <w:shadow/>
          <w:lang w:val="es-ES"/>
        </w:rPr>
      </w:pPr>
      <w:bookmarkStart w:id="53" w:name="_Toc112172458"/>
      <w:r w:rsidRPr="00D559C4">
        <w:rPr>
          <w:lang w:val="es-ES"/>
        </w:rPr>
        <w:t>Sprint Backlog</w:t>
      </w:r>
      <w:bookmarkEnd w:id="53"/>
    </w:p>
    <w:p w14:paraId="20282EA9" w14:textId="5BD0F3A6" w:rsidR="005B1C79" w:rsidRPr="00D559C4" w:rsidRDefault="005B1C79" w:rsidP="001561AE">
      <w:pPr>
        <w:rPr>
          <w:rFonts w:ascii="Times New Roman" w:hAnsi="Times New Roman"/>
          <w:color w:val="EE0000"/>
        </w:rPr>
      </w:pPr>
      <w:r w:rsidRPr="00D559C4">
        <w:rPr>
          <w:rFonts w:ascii="Times New Roman" w:hAnsi="Times New Roman"/>
          <w:color w:val="EE0000"/>
        </w:rPr>
        <w:t xml:space="preserve">[Lista de elementos seleccionados previamente del </w:t>
      </w:r>
      <w:proofErr w:type="spellStart"/>
      <w:r w:rsidRPr="00D559C4">
        <w:rPr>
          <w:rFonts w:ascii="Times New Roman" w:hAnsi="Times New Roman"/>
          <w:color w:val="EE0000"/>
        </w:rPr>
        <w:t>Product</w:t>
      </w:r>
      <w:proofErr w:type="spellEnd"/>
      <w:r w:rsidRPr="00D559C4">
        <w:rPr>
          <w:rFonts w:ascii="Times New Roman" w:hAnsi="Times New Roman"/>
          <w:color w:val="EE0000"/>
        </w:rPr>
        <w:t xml:space="preserve"> Backlog para ser desarrollados en el día a día en los diferentes Sprints del proyecto. Tras crear esta lista, el equipo del proyecto tendrá que identificar las funcionalidades y priorizar las que se entregarán en el Sprint.]</w:t>
      </w:r>
    </w:p>
    <w:p w14:paraId="7A200855" w14:textId="39ECADB3" w:rsidR="005B1C79" w:rsidRPr="00D559C4" w:rsidRDefault="005B1C79" w:rsidP="001561AE">
      <w:pPr>
        <w:rPr>
          <w:rFonts w:ascii="Times New Roman" w:hAnsi="Times New Roman"/>
          <w:color w:val="EE0000"/>
        </w:rPr>
      </w:pPr>
    </w:p>
    <w:p w14:paraId="3CE8B81C" w14:textId="11634DDE" w:rsidR="005B1C79" w:rsidRPr="00D559C4" w:rsidRDefault="005B1C79" w:rsidP="00AC4695">
      <w:pPr>
        <w:pStyle w:val="Ttulo3"/>
        <w:rPr>
          <w:shadow/>
          <w:lang w:val="es-ES"/>
        </w:rPr>
      </w:pPr>
      <w:bookmarkStart w:id="54" w:name="_Toc112172459"/>
      <w:r w:rsidRPr="00D559C4">
        <w:rPr>
          <w:lang w:val="es-ES"/>
        </w:rPr>
        <w:t>Historias de usuario (Tareas y Subtareas)</w:t>
      </w:r>
      <w:bookmarkEnd w:id="54"/>
    </w:p>
    <w:p w14:paraId="175C5A1F" w14:textId="77777777" w:rsidR="00735897" w:rsidRDefault="00735897" w:rsidP="00735897">
      <w:pPr>
        <w:jc w:val="center"/>
        <w:rPr>
          <w:b/>
          <w:bCs/>
        </w:rPr>
      </w:pPr>
    </w:p>
    <w:p w14:paraId="4CFA0E2F" w14:textId="77777777" w:rsidR="00735897" w:rsidRDefault="00735897" w:rsidP="00735897">
      <w:pPr>
        <w:jc w:val="center"/>
        <w:rPr>
          <w:b/>
          <w:bCs/>
        </w:rPr>
      </w:pPr>
      <w:r w:rsidRPr="003B5050">
        <w:rPr>
          <w:b/>
          <w:bCs/>
          <w:highlight w:val="yellow"/>
        </w:rPr>
        <w:t>Nota aclaratoria: Todo lo que se encuentre subrayado en amarrillo, será un plus.</w:t>
      </w:r>
    </w:p>
    <w:p w14:paraId="2FFF0062" w14:textId="77777777" w:rsidR="00735897" w:rsidRDefault="00735897" w:rsidP="00735897"/>
    <w:p w14:paraId="64BE8B3D" w14:textId="77777777" w:rsidR="00735897" w:rsidRDefault="00735897" w:rsidP="00735897"/>
    <w:p w14:paraId="7CF0829E"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0C90B7C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31CFD0F9"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530D9831"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26E60BAE"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2</w:t>
            </w:r>
          </w:p>
        </w:tc>
        <w:tc>
          <w:tcPr>
            <w:tcW w:w="5446" w:type="dxa"/>
            <w:tcBorders>
              <w:top w:val="single" w:sz="4" w:space="0" w:color="auto"/>
              <w:left w:val="nil"/>
              <w:bottom w:val="single" w:sz="4" w:space="0" w:color="auto"/>
              <w:right w:val="single" w:sz="4" w:space="0" w:color="auto"/>
            </w:tcBorders>
            <w:shd w:val="clear" w:color="auto" w:fill="auto"/>
            <w:noWrap/>
            <w:hideMark/>
          </w:tcPr>
          <w:p w14:paraId="625ADE4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Ingreso</w:t>
            </w:r>
            <w:r w:rsidRPr="001972D7">
              <w:rPr>
                <w:rFonts w:ascii="Calibri" w:hAnsi="Calibri" w:cs="Calibri"/>
                <w:color w:val="000000"/>
                <w:lang w:eastAsia="es-CO"/>
              </w:rPr>
              <w:t xml:space="preserve"> de usuario</w:t>
            </w:r>
          </w:p>
        </w:tc>
      </w:tr>
      <w:tr w:rsidR="00735897" w:rsidRPr="001972D7" w14:paraId="7E0D746A"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4B94603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63B5A8C"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1</w:t>
            </w:r>
          </w:p>
        </w:tc>
      </w:tr>
      <w:tr w:rsidR="00735897" w:rsidRPr="001972D7" w14:paraId="2E55893F"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537F241"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DB0D994"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7F035D"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ingresar a la aplicación</w:t>
            </w:r>
            <w:r w:rsidRPr="001972D7">
              <w:rPr>
                <w:rFonts w:ascii="Calibri" w:hAnsi="Calibri" w:cs="Calibri"/>
                <w:color w:val="000000"/>
                <w:lang w:eastAsia="es-CO"/>
              </w:rPr>
              <w:t xml:space="preserve"> para poder </w:t>
            </w:r>
            <w:r>
              <w:rPr>
                <w:rFonts w:ascii="Calibri" w:hAnsi="Calibri" w:cs="Calibri"/>
                <w:color w:val="000000"/>
                <w:lang w:eastAsia="es-CO"/>
              </w:rPr>
              <w:t>hacer uso del sistema</w:t>
            </w:r>
          </w:p>
        </w:tc>
      </w:tr>
      <w:tr w:rsidR="00735897" w:rsidRPr="001972D7" w14:paraId="1F027BC3"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97F7F5"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51028C7" w14:textId="77777777" w:rsidR="0073589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 xml:space="preserve">Debe ingresar el correo </w:t>
            </w:r>
          </w:p>
          <w:p w14:paraId="67F92BA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Debe ingresar la contraseña y poder visualizarla</w:t>
            </w:r>
          </w:p>
          <w:p w14:paraId="5D0CFCA3"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existe se redirige a la pantalla principal de la aplicación</w:t>
            </w:r>
          </w:p>
          <w:p w14:paraId="5644D7EC"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no existe se le muestra el mensaje de “Usuario no existe”</w:t>
            </w:r>
          </w:p>
          <w:p w14:paraId="2A1C695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el botón ingresar sin llenar un campo se mostrará el mensaje “Todos los campos son obligatorios”</w:t>
            </w:r>
          </w:p>
        </w:tc>
      </w:tr>
    </w:tbl>
    <w:p w14:paraId="3D52A80E" w14:textId="77777777" w:rsidR="00735897" w:rsidRDefault="00735897" w:rsidP="00735897"/>
    <w:p w14:paraId="2705EE1D" w14:textId="77777777" w:rsidR="00735897" w:rsidRDefault="00735897" w:rsidP="00735897"/>
    <w:p w14:paraId="298C9DE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7EB1B78D"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291CEA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598DBEF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2DBA91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3</w:t>
            </w:r>
          </w:p>
        </w:tc>
        <w:tc>
          <w:tcPr>
            <w:tcW w:w="5446" w:type="dxa"/>
            <w:tcBorders>
              <w:top w:val="single" w:sz="4" w:space="0" w:color="auto"/>
              <w:left w:val="nil"/>
              <w:bottom w:val="single" w:sz="4" w:space="0" w:color="auto"/>
              <w:right w:val="single" w:sz="4" w:space="0" w:color="auto"/>
            </w:tcBorders>
            <w:shd w:val="clear" w:color="auto" w:fill="auto"/>
            <w:noWrap/>
            <w:hideMark/>
          </w:tcPr>
          <w:p w14:paraId="3FF29D6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Perfil de usuario</w:t>
            </w:r>
          </w:p>
        </w:tc>
      </w:tr>
      <w:tr w:rsidR="00735897" w:rsidRPr="001972D7" w14:paraId="5294F989"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2DE47B00"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14F845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06F513A3"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835E73E"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0DA5D9A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FF0D1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del perfil recién creado.</w:t>
            </w:r>
          </w:p>
        </w:tc>
      </w:tr>
      <w:tr w:rsidR="00735897" w:rsidRPr="001972D7" w14:paraId="0D09368B"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E9C0BFA"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33844FA9"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Nombre, Email y Teléfono</w:t>
            </w:r>
          </w:p>
          <w:p w14:paraId="75F0D810"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Se debe poder agregar información como: Ciudad/Municipio de residencia</w:t>
            </w:r>
          </w:p>
          <w:p w14:paraId="339DDD91"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Solo se verá reflejada la información no se puede modificar.</w:t>
            </w:r>
          </w:p>
          <w:p w14:paraId="4A49D1FA" w14:textId="77777777" w:rsidR="00735897" w:rsidRPr="001E64B7" w:rsidRDefault="00735897" w:rsidP="00A06D58">
            <w:pPr>
              <w:pStyle w:val="Prrafodelista"/>
              <w:rPr>
                <w:rFonts w:ascii="Calibri" w:hAnsi="Calibri" w:cs="Calibri"/>
                <w:b/>
                <w:bCs/>
                <w:color w:val="000000"/>
                <w:lang w:eastAsia="es-CO"/>
              </w:rPr>
            </w:pPr>
          </w:p>
        </w:tc>
      </w:tr>
    </w:tbl>
    <w:p w14:paraId="46916FF4" w14:textId="77777777" w:rsidR="00735897" w:rsidRDefault="00735897" w:rsidP="00735897"/>
    <w:p w14:paraId="5480B4A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2C1D525A"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689EB89D"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4928DCF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BED0F13"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4</w:t>
            </w:r>
          </w:p>
        </w:tc>
        <w:tc>
          <w:tcPr>
            <w:tcW w:w="5446" w:type="dxa"/>
            <w:tcBorders>
              <w:top w:val="single" w:sz="4" w:space="0" w:color="auto"/>
              <w:left w:val="nil"/>
              <w:bottom w:val="single" w:sz="4" w:space="0" w:color="auto"/>
              <w:right w:val="single" w:sz="4" w:space="0" w:color="auto"/>
            </w:tcBorders>
            <w:shd w:val="clear" w:color="auto" w:fill="auto"/>
            <w:noWrap/>
            <w:hideMark/>
          </w:tcPr>
          <w:p w14:paraId="5068379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anuncios (Home)</w:t>
            </w:r>
          </w:p>
        </w:tc>
      </w:tr>
      <w:tr w:rsidR="00735897" w:rsidRPr="001972D7" w14:paraId="401F1AD7"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FB2C6E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4885627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5E0FFF77"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557902"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1DE21B8"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C86BD9"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anuncios de mascotas perdidas donde pueda acceder para tener más información.</w:t>
            </w:r>
          </w:p>
        </w:tc>
      </w:tr>
      <w:tr w:rsidR="00735897" w:rsidRPr="001972D7" w14:paraId="060B47F6"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1C09164"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0396ABC8"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Tarjetas de anuncios con imagen y nombre de la mascota</w:t>
            </w:r>
          </w:p>
          <w:p w14:paraId="4648D446" w14:textId="77777777" w:rsidR="00735897"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 xml:space="preserve">Una breve descripción </w:t>
            </w:r>
            <w:r>
              <w:rPr>
                <w:rFonts w:ascii="Calibri" w:hAnsi="Calibri" w:cs="Calibri"/>
                <w:color w:val="000000"/>
                <w:lang w:eastAsia="es-CO"/>
              </w:rPr>
              <w:t>sobre la mascota</w:t>
            </w:r>
          </w:p>
          <w:p w14:paraId="7304593E"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08E09B3C"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2BAFFC14"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19665659" w14:textId="77777777" w:rsidR="00735897" w:rsidRPr="000A236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tc>
      </w:tr>
    </w:tbl>
    <w:p w14:paraId="79D4619C" w14:textId="77777777" w:rsidR="00735897" w:rsidRDefault="00735897" w:rsidP="00735897"/>
    <w:p w14:paraId="63B1952E" w14:textId="77777777" w:rsidR="00735897" w:rsidRDefault="00735897" w:rsidP="00735897"/>
    <w:p w14:paraId="2EB4FB20" w14:textId="77777777" w:rsidR="00735897" w:rsidRDefault="00735897" w:rsidP="00735897"/>
    <w:p w14:paraId="7012C64D" w14:textId="77777777" w:rsidR="00735897" w:rsidRDefault="00735897" w:rsidP="00735897"/>
    <w:p w14:paraId="1B4E6359" w14:textId="77777777" w:rsidR="00735897" w:rsidRDefault="00735897" w:rsidP="00735897"/>
    <w:p w14:paraId="29460C0C"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2F170E0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7F49037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71A6567F"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2280F623"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5</w:t>
            </w:r>
          </w:p>
        </w:tc>
        <w:tc>
          <w:tcPr>
            <w:tcW w:w="5446" w:type="dxa"/>
            <w:tcBorders>
              <w:top w:val="single" w:sz="4" w:space="0" w:color="auto"/>
              <w:left w:val="nil"/>
              <w:bottom w:val="single" w:sz="4" w:space="0" w:color="auto"/>
              <w:right w:val="single" w:sz="4" w:space="0" w:color="auto"/>
            </w:tcBorders>
            <w:shd w:val="clear" w:color="auto" w:fill="auto"/>
            <w:noWrap/>
            <w:hideMark/>
          </w:tcPr>
          <w:p w14:paraId="486F51E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Publicar mascota perdida</w:t>
            </w:r>
          </w:p>
        </w:tc>
      </w:tr>
      <w:tr w:rsidR="00735897" w:rsidRPr="001972D7" w14:paraId="5B8BD730"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55133D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673E493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735897" w:rsidRPr="001972D7" w14:paraId="742BF095"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ECB313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681730A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B969A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publicar una mascota perdida para que pueda ser vista por otros usuarios</w:t>
            </w:r>
          </w:p>
        </w:tc>
      </w:tr>
      <w:tr w:rsidR="00735897" w:rsidRPr="001972D7" w14:paraId="74CBD2C6"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5CB2D368"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3651AF7" w14:textId="77777777" w:rsidR="00735897" w:rsidRPr="00876F04"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llenar los siguientes campos: Nombre, descripción detallada como Color, Raza y manchas especificas en zonas del cuerpo.</w:t>
            </w:r>
          </w:p>
          <w:p w14:paraId="68C85BEE" w14:textId="77777777" w:rsidR="00735897" w:rsidRPr="00876F04" w:rsidRDefault="00735897" w:rsidP="00735897">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Fecha de perdida</w:t>
            </w:r>
          </w:p>
          <w:p w14:paraId="697BB05F" w14:textId="77777777" w:rsidR="00735897" w:rsidRDefault="00735897" w:rsidP="00735897">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Lugar donde se perdió</w:t>
            </w:r>
          </w:p>
          <w:p w14:paraId="492A1077" w14:textId="77777777" w:rsidR="00735897" w:rsidRPr="00876F04" w:rsidRDefault="00735897" w:rsidP="00735897">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Campo para cargar imágenes máx. 3 imágenes por mascota</w:t>
            </w:r>
          </w:p>
          <w:p w14:paraId="6DC68AE8" w14:textId="77777777" w:rsidR="00735897" w:rsidRPr="0046694F"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publicar sin que se halla llenado todos los campos, se debe avisar que ningún campo debe quedar vacío.</w:t>
            </w:r>
          </w:p>
        </w:tc>
      </w:tr>
    </w:tbl>
    <w:p w14:paraId="4A61F6BB" w14:textId="44BC92D0" w:rsidR="00735897" w:rsidRDefault="00735897" w:rsidP="00735897"/>
    <w:p w14:paraId="11590B95" w14:textId="201E1AB0" w:rsidR="00735897" w:rsidRDefault="00735897" w:rsidP="00735897"/>
    <w:p w14:paraId="3DF29752" w14:textId="1EA40646" w:rsidR="00735897" w:rsidRDefault="00735897" w:rsidP="00735897"/>
    <w:p w14:paraId="15916AF9" w14:textId="77777777" w:rsidR="00735897" w:rsidRDefault="00735897" w:rsidP="00735897"/>
    <w:p w14:paraId="2B434711"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511085C7"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4F0A1691"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lastRenderedPageBreak/>
              <w:t>Historia de usuario</w:t>
            </w:r>
          </w:p>
        </w:tc>
      </w:tr>
      <w:tr w:rsidR="00735897" w:rsidRPr="001972D7" w14:paraId="2015F5B6"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1E8F99D"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6</w:t>
            </w:r>
          </w:p>
        </w:tc>
        <w:tc>
          <w:tcPr>
            <w:tcW w:w="5446" w:type="dxa"/>
            <w:tcBorders>
              <w:top w:val="single" w:sz="4" w:space="0" w:color="auto"/>
              <w:left w:val="nil"/>
              <w:bottom w:val="single" w:sz="4" w:space="0" w:color="auto"/>
              <w:right w:val="single" w:sz="4" w:space="0" w:color="auto"/>
            </w:tcBorders>
            <w:shd w:val="clear" w:color="auto" w:fill="auto"/>
            <w:noWrap/>
            <w:hideMark/>
          </w:tcPr>
          <w:p w14:paraId="61BCB91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Mascota Perdida</w:t>
            </w:r>
          </w:p>
        </w:tc>
      </w:tr>
      <w:tr w:rsidR="00735897" w:rsidRPr="001972D7" w14:paraId="5EB9F94F"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5801ABE"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E8E936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735897" w:rsidRPr="001972D7" w14:paraId="162BF61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9E478F"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43AC035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8CB29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 una mascota seleccionada para tener más información para localizarla.</w:t>
            </w:r>
          </w:p>
        </w:tc>
      </w:tr>
      <w:tr w:rsidR="00735897" w:rsidRPr="001972D7" w14:paraId="1ADB4749"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9096BE3"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397CB54A" w14:textId="77777777" w:rsidR="00735897" w:rsidRPr="001E64B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Imagen, nombre, descripción, si es gato o perro, fecha de perdida, lugar de perdida.</w:t>
            </w:r>
          </w:p>
          <w:p w14:paraId="004398DA" w14:textId="77777777" w:rsidR="00735897" w:rsidRPr="001C16A7" w:rsidRDefault="00735897" w:rsidP="00735897">
            <w:pPr>
              <w:pStyle w:val="Prrafodelista"/>
              <w:numPr>
                <w:ilvl w:val="0"/>
                <w:numId w:val="44"/>
              </w:numPr>
              <w:contextualSpacing/>
              <w:jc w:val="left"/>
              <w:rPr>
                <w:rFonts w:ascii="Calibri" w:hAnsi="Calibri" w:cs="Calibri"/>
                <w:color w:val="000000"/>
                <w:lang w:eastAsia="es-CO"/>
              </w:rPr>
            </w:pPr>
            <w:r w:rsidRPr="001C16A7">
              <w:rPr>
                <w:rFonts w:ascii="Calibri" w:hAnsi="Calibri" w:cs="Calibri"/>
                <w:color w:val="000000"/>
                <w:lang w:eastAsia="es-CO"/>
              </w:rPr>
              <w:t>Datos de contacto del dueño como: Nombre, Teléfono y Correo.</w:t>
            </w:r>
          </w:p>
          <w:p w14:paraId="3C4B82D1" w14:textId="77777777" w:rsidR="00735897" w:rsidRPr="001A2AB5" w:rsidRDefault="00735897" w:rsidP="00735897">
            <w:pPr>
              <w:pStyle w:val="Prrafodelista"/>
              <w:numPr>
                <w:ilvl w:val="0"/>
                <w:numId w:val="44"/>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37E6586E" w14:textId="77777777" w:rsidR="00735897" w:rsidRPr="001E64B7" w:rsidRDefault="00735897" w:rsidP="00A06D58">
            <w:pPr>
              <w:pStyle w:val="Prrafodelista"/>
              <w:rPr>
                <w:rFonts w:ascii="Calibri" w:hAnsi="Calibri" w:cs="Calibri"/>
                <w:b/>
                <w:bCs/>
                <w:color w:val="000000"/>
                <w:lang w:eastAsia="es-CO"/>
              </w:rPr>
            </w:pPr>
          </w:p>
        </w:tc>
      </w:tr>
    </w:tbl>
    <w:p w14:paraId="741C0DE9" w14:textId="77777777" w:rsidR="00735897" w:rsidRDefault="00735897" w:rsidP="00735897"/>
    <w:p w14:paraId="734E9203" w14:textId="77777777" w:rsidR="00735897" w:rsidRPr="003B5050" w:rsidRDefault="00735897" w:rsidP="00735897">
      <w:pPr>
        <w:jc w:val="center"/>
        <w:rPr>
          <w:b/>
          <w:bCs/>
          <w:highlight w:val="yellow"/>
        </w:rPr>
      </w:pPr>
      <w:r w:rsidRPr="003B5050">
        <w:rPr>
          <w:b/>
          <w:bCs/>
          <w:highlight w:val="yellow"/>
        </w:rPr>
        <w:t>HISTORIAS DE USUARIO PLUS</w:t>
      </w:r>
    </w:p>
    <w:p w14:paraId="28446C5C" w14:textId="77777777" w:rsidR="00735897" w:rsidRPr="003B5050" w:rsidRDefault="00735897" w:rsidP="00735897">
      <w:pPr>
        <w:jc w:val="center"/>
        <w:rPr>
          <w:b/>
          <w:bCs/>
          <w:highlight w:val="yellow"/>
        </w:rPr>
      </w:pPr>
    </w:p>
    <w:p w14:paraId="63FDD538" w14:textId="77777777" w:rsidR="00735897" w:rsidRPr="003B5050" w:rsidRDefault="00735897" w:rsidP="00735897">
      <w:pPr>
        <w:jc w:val="cente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F1EE22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BE9B058"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C619450"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ED5F4BE"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H007</w:t>
            </w:r>
          </w:p>
        </w:tc>
        <w:tc>
          <w:tcPr>
            <w:tcW w:w="5446" w:type="dxa"/>
            <w:tcBorders>
              <w:top w:val="single" w:sz="4" w:space="0" w:color="auto"/>
              <w:left w:val="nil"/>
              <w:bottom w:val="single" w:sz="4" w:space="0" w:color="auto"/>
              <w:right w:val="single" w:sz="4" w:space="0" w:color="auto"/>
            </w:tcBorders>
            <w:shd w:val="clear" w:color="auto" w:fill="auto"/>
            <w:noWrap/>
            <w:hideMark/>
          </w:tcPr>
          <w:p w14:paraId="411ACE1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Confirmar visto de mascota</w:t>
            </w:r>
          </w:p>
        </w:tc>
      </w:tr>
      <w:tr w:rsidR="00735897" w:rsidRPr="003B5050" w14:paraId="0D011B6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8384E0"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7E8D479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40C43FAD"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849E9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74093B56"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CB946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poder informar que he visto una mascota con las características que están buscando cerca de mi lugar de vivienda o de trabajo.</w:t>
            </w:r>
          </w:p>
        </w:tc>
      </w:tr>
      <w:tr w:rsidR="00735897" w:rsidRPr="003B5050" w14:paraId="53F97D67"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363F1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39201287"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llenar los siguientes campos: Lugar, fecha, detalles, teléfono de contacto de la persona que </w:t>
            </w:r>
            <w:proofErr w:type="spellStart"/>
            <w:r w:rsidRPr="003B5050">
              <w:rPr>
                <w:rFonts w:ascii="Calibri" w:hAnsi="Calibri" w:cs="Calibri"/>
                <w:color w:val="000000"/>
                <w:highlight w:val="yellow"/>
                <w:lang w:eastAsia="es-CO"/>
              </w:rPr>
              <w:t>esta</w:t>
            </w:r>
            <w:proofErr w:type="spellEnd"/>
            <w:r w:rsidRPr="003B5050">
              <w:rPr>
                <w:rFonts w:ascii="Calibri" w:hAnsi="Calibri" w:cs="Calibri"/>
                <w:color w:val="000000"/>
                <w:highlight w:val="yellow"/>
                <w:lang w:eastAsia="es-CO"/>
              </w:rPr>
              <w:t xml:space="preserve"> reportando y ponerse en contacto con la persona que anuncio la perdida.</w:t>
            </w:r>
          </w:p>
          <w:p w14:paraId="1E739A77"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Cuando se envié la información un mensaje de “Publicación exitosa”</w:t>
            </w:r>
          </w:p>
        </w:tc>
      </w:tr>
    </w:tbl>
    <w:p w14:paraId="254CBEC6" w14:textId="77777777" w:rsidR="00735897" w:rsidRPr="003B5050" w:rsidRDefault="00735897" w:rsidP="00735897">
      <w:pPr>
        <w:rPr>
          <w:b/>
          <w:bCs/>
          <w:highlight w:val="yellow"/>
        </w:rPr>
      </w:pPr>
    </w:p>
    <w:p w14:paraId="0C3F6A0E" w14:textId="77777777" w:rsidR="00735897" w:rsidRPr="003B5050" w:rsidRDefault="00735897" w:rsidP="00735897">
      <w:pPr>
        <w:rPr>
          <w:b/>
          <w:bCs/>
          <w:highlight w:val="yellow"/>
        </w:rPr>
      </w:pPr>
    </w:p>
    <w:p w14:paraId="77D4506F" w14:textId="77777777" w:rsidR="00735897" w:rsidRPr="003B5050" w:rsidRDefault="00735897"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5BD6E347"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271E98C1"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41C3492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5DD9F95A"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H008</w:t>
            </w:r>
          </w:p>
        </w:tc>
        <w:tc>
          <w:tcPr>
            <w:tcW w:w="5446" w:type="dxa"/>
            <w:tcBorders>
              <w:top w:val="single" w:sz="4" w:space="0" w:color="auto"/>
              <w:left w:val="nil"/>
              <w:bottom w:val="single" w:sz="4" w:space="0" w:color="auto"/>
              <w:right w:val="single" w:sz="4" w:space="0" w:color="auto"/>
            </w:tcBorders>
            <w:shd w:val="clear" w:color="auto" w:fill="auto"/>
            <w:noWrap/>
            <w:hideMark/>
          </w:tcPr>
          <w:p w14:paraId="0E3FD461"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Perfil de Usuario</w:t>
            </w:r>
          </w:p>
        </w:tc>
      </w:tr>
      <w:tr w:rsidR="00735897" w:rsidRPr="003B5050" w14:paraId="0910DE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7BDB4F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2787353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7B79EA1"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72A95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999F877"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4D7BF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perfil como actualizar el correo, la dirección si me llego a mudar, o el teléfono en caso de pérdida o extravió.</w:t>
            </w:r>
          </w:p>
        </w:tc>
      </w:tr>
      <w:tr w:rsidR="00735897" w:rsidRPr="003B5050" w14:paraId="623A5A40"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2DDD47C"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132D5811"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Nuevo teléfono, nueva dirección y nuevo correo.</w:t>
            </w:r>
          </w:p>
          <w:p w14:paraId="4D982E70"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Botón de update de información con mensaje de “Actualización exitosa”</w:t>
            </w:r>
          </w:p>
        </w:tc>
      </w:tr>
    </w:tbl>
    <w:p w14:paraId="1A5510FC" w14:textId="77777777" w:rsidR="00735897" w:rsidRPr="003B5050" w:rsidRDefault="00735897"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780767E"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4C7960B9"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02B442A"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64E9F15"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H009</w:t>
            </w:r>
          </w:p>
        </w:tc>
        <w:tc>
          <w:tcPr>
            <w:tcW w:w="5446" w:type="dxa"/>
            <w:tcBorders>
              <w:top w:val="single" w:sz="4" w:space="0" w:color="auto"/>
              <w:left w:val="nil"/>
              <w:bottom w:val="single" w:sz="4" w:space="0" w:color="auto"/>
              <w:right w:val="single" w:sz="4" w:space="0" w:color="auto"/>
            </w:tcBorders>
            <w:shd w:val="clear" w:color="auto" w:fill="auto"/>
            <w:noWrap/>
            <w:hideMark/>
          </w:tcPr>
          <w:p w14:paraId="5139C44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Publicación</w:t>
            </w:r>
          </w:p>
        </w:tc>
      </w:tr>
      <w:tr w:rsidR="00735897" w:rsidRPr="003B5050" w14:paraId="17CE8B86"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E2C27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4B4CC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C289AC"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9CB63D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2BE0DD0B"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285F67"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publicación para ofrecer nuevos o actualizados detalles acerca del estado de mi mascota.</w:t>
            </w:r>
          </w:p>
        </w:tc>
      </w:tr>
      <w:tr w:rsidR="00735897" w:rsidRPr="003B5050" w14:paraId="0B08F12F"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C8CB4A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6CFC4E3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Nombre, Color(es), Raza, Descripción, Características únicas, Fecha, Lugar, Imagen.</w:t>
            </w:r>
          </w:p>
          <w:p w14:paraId="2650F66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Si se da click en actualizar y hay un campo vacío, se debe avisar que ningún campo debe quedar vacío.</w:t>
            </w:r>
          </w:p>
        </w:tc>
      </w:tr>
    </w:tbl>
    <w:p w14:paraId="71195AE8" w14:textId="77777777" w:rsidR="00735897" w:rsidRPr="003B5050" w:rsidRDefault="00735897" w:rsidP="00735897">
      <w:pPr>
        <w:rPr>
          <w:highlight w:val="yellow"/>
        </w:rPr>
      </w:pPr>
    </w:p>
    <w:p w14:paraId="5407F6DE"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378EC074"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0967837"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39647C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A7A003F"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H004 – H010</w:t>
            </w:r>
          </w:p>
        </w:tc>
        <w:tc>
          <w:tcPr>
            <w:tcW w:w="5446" w:type="dxa"/>
            <w:tcBorders>
              <w:top w:val="single" w:sz="4" w:space="0" w:color="auto"/>
              <w:left w:val="nil"/>
              <w:bottom w:val="single" w:sz="4" w:space="0" w:color="auto"/>
              <w:right w:val="single" w:sz="4" w:space="0" w:color="auto"/>
            </w:tcBorders>
            <w:shd w:val="clear" w:color="auto" w:fill="auto"/>
            <w:noWrap/>
            <w:hideMark/>
          </w:tcPr>
          <w:p w14:paraId="3568767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Listar Mascotas</w:t>
            </w:r>
          </w:p>
        </w:tc>
      </w:tr>
      <w:tr w:rsidR="00735897" w:rsidRPr="003B5050" w14:paraId="7701C6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74CFA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Prioridad: 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F43618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18119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A1F33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19B042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67CFC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 xml:space="preserve">Quiero ver una lista de mascotas perdidas para ver las mascotas de forma ordenada. En la historia 0004 se anuncia, y se podría ordenar por recientes, </w:t>
            </w:r>
            <w:proofErr w:type="spellStart"/>
            <w:r w:rsidRPr="003B5050">
              <w:rPr>
                <w:rFonts w:ascii="Calibri" w:hAnsi="Calibri" w:cs="Calibri"/>
                <w:color w:val="000000"/>
                <w:highlight w:val="yellow"/>
                <w:lang w:eastAsia="es-CO"/>
              </w:rPr>
              <w:t>mas</w:t>
            </w:r>
            <w:proofErr w:type="spellEnd"/>
            <w:r w:rsidRPr="003B5050">
              <w:rPr>
                <w:rFonts w:ascii="Calibri" w:hAnsi="Calibri" w:cs="Calibri"/>
                <w:color w:val="000000"/>
                <w:highlight w:val="yellow"/>
                <w:lang w:eastAsia="es-CO"/>
              </w:rPr>
              <w:t xml:space="preserve"> antiguas, ciudades, y fechas de perdida.</w:t>
            </w:r>
          </w:p>
        </w:tc>
      </w:tr>
      <w:tr w:rsidR="00735897" w:rsidRPr="003B5050" w14:paraId="7F2ABFBC"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2FAED2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2F682E8F"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Las mascotas deben verse en forma de mosaico</w:t>
            </w:r>
          </w:p>
          <w:p w14:paraId="4ACEEB6E"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deben poder filtrar las mascotas por: Perro, Gato, Antiguas, Recientes</w:t>
            </w:r>
          </w:p>
        </w:tc>
      </w:tr>
    </w:tbl>
    <w:p w14:paraId="22C8AA99" w14:textId="77777777" w:rsidR="00735897" w:rsidRPr="003B5050" w:rsidRDefault="00735897" w:rsidP="00735897">
      <w:pPr>
        <w:rPr>
          <w:highlight w:val="yellow"/>
        </w:rPr>
      </w:pPr>
    </w:p>
    <w:p w14:paraId="07458468"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290877FF"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0F52E9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A4BFB43"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4F04D20"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H011</w:t>
            </w:r>
          </w:p>
        </w:tc>
        <w:tc>
          <w:tcPr>
            <w:tcW w:w="5446" w:type="dxa"/>
            <w:tcBorders>
              <w:top w:val="single" w:sz="4" w:space="0" w:color="auto"/>
              <w:left w:val="nil"/>
              <w:bottom w:val="single" w:sz="4" w:space="0" w:color="auto"/>
              <w:right w:val="single" w:sz="4" w:space="0" w:color="auto"/>
            </w:tcBorders>
            <w:shd w:val="clear" w:color="auto" w:fill="auto"/>
            <w:noWrap/>
            <w:hideMark/>
          </w:tcPr>
          <w:p w14:paraId="51CB962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Eliminar Publicación</w:t>
            </w:r>
          </w:p>
        </w:tc>
      </w:tr>
      <w:tr w:rsidR="00735897" w:rsidRPr="003B5050" w14:paraId="26F52CE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FF2E97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F2856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349E0B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80A8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1CE531B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3EEBB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eliminar publicación realizada, debido a que ya encontré a la mascota o por un caso fortuito.</w:t>
            </w:r>
          </w:p>
        </w:tc>
      </w:tr>
      <w:tr w:rsidR="00735897" w:rsidRPr="001972D7" w14:paraId="12BCF549"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B0B40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58F6A6F6"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dirigir a la </w:t>
            </w:r>
            <w:proofErr w:type="spellStart"/>
            <w:r w:rsidRPr="003B5050">
              <w:rPr>
                <w:rFonts w:ascii="Calibri" w:hAnsi="Calibri" w:cs="Calibri"/>
                <w:color w:val="000000"/>
                <w:highlight w:val="yellow"/>
                <w:lang w:eastAsia="es-CO"/>
              </w:rPr>
              <w:t>pestana</w:t>
            </w:r>
            <w:proofErr w:type="spellEnd"/>
            <w:r w:rsidRPr="003B5050">
              <w:rPr>
                <w:rFonts w:ascii="Calibri" w:hAnsi="Calibri" w:cs="Calibri"/>
                <w:color w:val="000000"/>
                <w:highlight w:val="yellow"/>
                <w:lang w:eastAsia="es-CO"/>
              </w:rPr>
              <w:t xml:space="preserve"> de perfil, buscar el anuncio creado y oprimir el botón borrar publicación.</w:t>
            </w:r>
          </w:p>
          <w:p w14:paraId="09701D56"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Al momento de borrar publicación, saltara un anuncio “Esta usted seguro de hacer dicha acción y no se podrán recuperar los cambios realizados” Si o No. Confirmar.</w:t>
            </w:r>
          </w:p>
          <w:p w14:paraId="2D222A49"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Publicación eliminada con éxito.</w:t>
            </w:r>
          </w:p>
        </w:tc>
      </w:tr>
    </w:tbl>
    <w:p w14:paraId="1CDC8607" w14:textId="1842C4C6" w:rsidR="00E777D5" w:rsidRPr="00D559C4" w:rsidRDefault="00E777D5" w:rsidP="00AC4695">
      <w:pPr>
        <w:pStyle w:val="Ttulo3"/>
        <w:rPr>
          <w:shadow/>
          <w:lang w:val="es-ES"/>
        </w:rPr>
      </w:pPr>
      <w:bookmarkStart w:id="55" w:name="_Toc112172460"/>
      <w:r w:rsidRPr="00D559C4">
        <w:rPr>
          <w:lang w:val="es-ES"/>
        </w:rPr>
        <w:lastRenderedPageBreak/>
        <w:t>Mecánica de organización del grupo. (</w:t>
      </w:r>
      <w:r w:rsidR="00777722" w:rsidRPr="00D559C4">
        <w:rPr>
          <w:lang w:val="es-ES"/>
        </w:rPr>
        <w:t>Reuniones,</w:t>
      </w:r>
      <w:r w:rsidRPr="00D559C4">
        <w:rPr>
          <w:lang w:val="es-ES"/>
        </w:rPr>
        <w:t xml:space="preserve"> evidencias/artefactos)</w:t>
      </w:r>
      <w:bookmarkEnd w:id="55"/>
    </w:p>
    <w:p w14:paraId="6A2795A6" w14:textId="77777777" w:rsidR="00646D17" w:rsidRPr="00D559C4" w:rsidRDefault="00646D17" w:rsidP="001561AE">
      <w:pPr>
        <w:rPr>
          <w:rFonts w:ascii="Times New Roman" w:hAnsi="Times New Roman"/>
        </w:rPr>
      </w:pPr>
    </w:p>
    <w:p w14:paraId="6A2795A7" w14:textId="77777777" w:rsidR="00646D17" w:rsidRPr="00D559C4" w:rsidRDefault="00646D17" w:rsidP="001561AE">
      <w:pPr>
        <w:rPr>
          <w:rFonts w:ascii="Times New Roman" w:hAnsi="Times New Roman"/>
        </w:rPr>
      </w:pPr>
    </w:p>
    <w:p w14:paraId="6A2795A8" w14:textId="0EF5E767" w:rsidR="00D3259A" w:rsidRPr="00D559C4" w:rsidRDefault="00D3259A" w:rsidP="00471101">
      <w:pPr>
        <w:pStyle w:val="Ttulo2"/>
      </w:pPr>
      <w:bookmarkStart w:id="56" w:name="_Toc235164471"/>
      <w:bookmarkStart w:id="57" w:name="_Toc112172461"/>
      <w:r w:rsidRPr="00D559C4">
        <w:t>Modelo de</w:t>
      </w:r>
      <w:bookmarkStart w:id="58" w:name="_Toc202534367"/>
      <w:bookmarkStart w:id="59" w:name="_Toc202535472"/>
      <w:bookmarkStart w:id="60" w:name="_Toc202595236"/>
      <w:r w:rsidR="0037376A" w:rsidRPr="00D559C4">
        <w:t xml:space="preserve"> Requerimientos</w:t>
      </w:r>
      <w:bookmarkEnd w:id="56"/>
      <w:bookmarkEnd w:id="57"/>
      <w:bookmarkEnd w:id="58"/>
      <w:bookmarkEnd w:id="59"/>
      <w:bookmarkEnd w:id="60"/>
    </w:p>
    <w:p w14:paraId="6A2795A9" w14:textId="77777777" w:rsidR="00D3259A" w:rsidRPr="00D559C4" w:rsidRDefault="0037376A" w:rsidP="00D3259A">
      <w:pPr>
        <w:rPr>
          <w:rFonts w:ascii="Times New Roman" w:hAnsi="Times New Roman"/>
          <w:color w:val="EE0000"/>
        </w:rPr>
      </w:pPr>
      <w:r w:rsidRPr="00D559C4">
        <w:rPr>
          <w:rFonts w:ascii="Times New Roman" w:hAnsi="Times New Roman"/>
          <w:color w:val="EE0000"/>
        </w:rPr>
        <w:t>[</w:t>
      </w:r>
      <w:r w:rsidR="00D3259A" w:rsidRPr="00D559C4">
        <w:rPr>
          <w:rFonts w:ascii="Times New Roman" w:hAnsi="Times New Roman"/>
          <w:color w:val="EE0000"/>
        </w:rPr>
        <w:t xml:space="preserve">El </w:t>
      </w:r>
      <w:r w:rsidR="00D3259A" w:rsidRPr="00D559C4">
        <w:rPr>
          <w:rFonts w:ascii="Times New Roman" w:hAnsi="Times New Roman"/>
          <w:i/>
          <w:color w:val="EE0000"/>
        </w:rPr>
        <w:t>modelo de</w:t>
      </w:r>
      <w:r w:rsidRPr="00D559C4">
        <w:rPr>
          <w:rFonts w:ascii="Times New Roman" w:hAnsi="Times New Roman"/>
          <w:i/>
          <w:color w:val="EE0000"/>
        </w:rPr>
        <w:t xml:space="preserve"> requerimientos</w:t>
      </w:r>
      <w:r w:rsidRPr="00D559C4">
        <w:rPr>
          <w:rFonts w:ascii="Times New Roman" w:hAnsi="Times New Roman"/>
          <w:color w:val="EE0000"/>
        </w:rPr>
        <w:t xml:space="preserve"> </w:t>
      </w:r>
      <w:r w:rsidR="00D3259A" w:rsidRPr="00D559C4">
        <w:rPr>
          <w:rFonts w:ascii="Times New Roman" w:hAnsi="Times New Roman"/>
          <w:color w:val="EE0000"/>
        </w:rPr>
        <w:t>se basa en dos modelos principales</w:t>
      </w:r>
      <w:r w:rsidRPr="00D559C4">
        <w:rPr>
          <w:rFonts w:ascii="Times New Roman" w:hAnsi="Times New Roman"/>
          <w:color w:val="EE0000"/>
        </w:rPr>
        <w:t>:</w:t>
      </w:r>
      <w:r w:rsidR="00D3259A" w:rsidRPr="00D559C4">
        <w:rPr>
          <w:rFonts w:ascii="Times New Roman" w:hAnsi="Times New Roman"/>
          <w:color w:val="EE0000"/>
        </w:rPr>
        <w:t xml:space="preserve"> el </w:t>
      </w:r>
      <w:r w:rsidR="00D3259A" w:rsidRPr="00D559C4">
        <w:rPr>
          <w:rFonts w:ascii="Times New Roman" w:hAnsi="Times New Roman"/>
          <w:i/>
          <w:color w:val="EE0000"/>
        </w:rPr>
        <w:t>modelo de</w:t>
      </w:r>
      <w:r w:rsidRPr="00D559C4">
        <w:rPr>
          <w:rFonts w:ascii="Times New Roman" w:hAnsi="Times New Roman"/>
          <w:i/>
          <w:color w:val="EE0000"/>
        </w:rPr>
        <w:t xml:space="preserve"> casos de uso</w:t>
      </w:r>
      <w:r w:rsidRPr="00D559C4">
        <w:rPr>
          <w:rFonts w:ascii="Times New Roman" w:hAnsi="Times New Roman"/>
          <w:color w:val="EE0000"/>
        </w:rPr>
        <w:t xml:space="preserve"> </w:t>
      </w:r>
      <w:r w:rsidR="00D3259A" w:rsidRPr="00D559C4">
        <w:rPr>
          <w:rFonts w:ascii="Times New Roman" w:hAnsi="Times New Roman"/>
          <w:color w:val="EE0000"/>
        </w:rPr>
        <w:t xml:space="preserve">y el </w:t>
      </w:r>
      <w:r w:rsidR="00D3259A" w:rsidRPr="00D559C4">
        <w:rPr>
          <w:rFonts w:ascii="Times New Roman" w:hAnsi="Times New Roman"/>
          <w:i/>
          <w:color w:val="EE0000"/>
        </w:rPr>
        <w:t>modelo del dominio</w:t>
      </w:r>
      <w:r w:rsidR="00D3259A" w:rsidRPr="00D559C4">
        <w:rPr>
          <w:rFonts w:ascii="Times New Roman" w:hAnsi="Times New Roman"/>
          <w:color w:val="EE0000"/>
        </w:rPr>
        <w:t>.</w:t>
      </w:r>
      <w:r w:rsidRPr="00D559C4">
        <w:rPr>
          <w:rFonts w:ascii="Times New Roman" w:hAnsi="Times New Roman"/>
          <w:color w:val="EE0000"/>
        </w:rPr>
        <w:t>]</w:t>
      </w:r>
    </w:p>
    <w:p w14:paraId="6A2795AA" w14:textId="77777777" w:rsidR="00D3259A" w:rsidRPr="00D559C4" w:rsidRDefault="00D3259A" w:rsidP="001561AE">
      <w:pPr>
        <w:rPr>
          <w:rFonts w:ascii="Times New Roman" w:hAnsi="Times New Roman"/>
        </w:rPr>
      </w:pPr>
    </w:p>
    <w:p w14:paraId="6A2795AB" w14:textId="6BBC1F5F" w:rsidR="00BE3B41" w:rsidRPr="00D559C4" w:rsidRDefault="00BE3B41" w:rsidP="00AC4695">
      <w:pPr>
        <w:pStyle w:val="Ttulo3"/>
        <w:rPr>
          <w:shadow/>
          <w:lang w:val="es-ES"/>
        </w:rPr>
      </w:pPr>
      <w:bookmarkStart w:id="61" w:name="_Toc112172462"/>
      <w:r w:rsidRPr="00D559C4">
        <w:rPr>
          <w:lang w:val="es-ES"/>
        </w:rPr>
        <w:t>Modelo de Casos de Uso</w:t>
      </w:r>
      <w:bookmarkEnd w:id="61"/>
    </w:p>
    <w:p w14:paraId="6A2795AC" w14:textId="77777777" w:rsidR="00BE3B41" w:rsidRPr="00D559C4" w:rsidRDefault="00BE3B41" w:rsidP="00BE3B41">
      <w:pPr>
        <w:rPr>
          <w:rFonts w:ascii="Times New Roman" w:hAnsi="Times New Roman"/>
          <w:color w:val="EE0000"/>
        </w:rPr>
      </w:pPr>
      <w:r w:rsidRPr="00D559C4">
        <w:rPr>
          <w:rFonts w:ascii="Times New Roman" w:hAnsi="Times New Roman"/>
          <w:color w:val="EE0000"/>
        </w:rPr>
        <w:t xml:space="preserve">[La funcionalidad de una aplicación Web se modela como un conjunto de </w:t>
      </w:r>
      <w:r w:rsidRPr="00D559C4">
        <w:rPr>
          <w:rFonts w:ascii="Times New Roman" w:hAnsi="Times New Roman"/>
          <w:i/>
          <w:color w:val="EE0000"/>
        </w:rPr>
        <w:t>casos de uso</w:t>
      </w:r>
      <w:r w:rsidRPr="00D559C4">
        <w:rPr>
          <w:rFonts w:ascii="Times New Roman" w:hAnsi="Times New Roman"/>
          <w:color w:val="EE0000"/>
        </w:rPr>
        <w:t xml:space="preserve">, que describen los requerimientos de la aplicación desde las perspectivas de los </w:t>
      </w:r>
      <w:r w:rsidRPr="00D559C4">
        <w:rPr>
          <w:rFonts w:ascii="Times New Roman" w:hAnsi="Times New Roman"/>
          <w:i/>
          <w:color w:val="EE0000"/>
        </w:rPr>
        <w:t>actores</w:t>
      </w:r>
      <w:r w:rsidRPr="00D559C4">
        <w:rPr>
          <w:rFonts w:ascii="Times New Roman" w:hAnsi="Times New Roman"/>
          <w:color w:val="EE0000"/>
        </w:rPr>
        <w:t xml:space="preserve"> (personas y otros sistemas).</w:t>
      </w:r>
    </w:p>
    <w:p w14:paraId="6A2795AD" w14:textId="77777777" w:rsidR="008D5F34" w:rsidRPr="00D559C4" w:rsidRDefault="008D5F34" w:rsidP="008D5F34">
      <w:pPr>
        <w:rPr>
          <w:rFonts w:ascii="Times New Roman" w:hAnsi="Times New Roman"/>
          <w:color w:val="EE0000"/>
        </w:rPr>
      </w:pPr>
      <w:r w:rsidRPr="00D559C4">
        <w:rPr>
          <w:rFonts w:ascii="Times New Roman" w:hAnsi="Times New Roman"/>
          <w:color w:val="EE0000"/>
        </w:rPr>
        <w:t>Una particularidad de los requerimientos de una aplicación Web es la funcionalidad de navegación, que permite al usuario navegar por el hipertexto y encontrar nodos. El enfoque de UWE es crear un único modelo de casos de uso, que utiliza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&gt;&gt; para denotar la diferencia entre casos de uso funcionales y casos de uso específicos de hipertexto.</w:t>
      </w:r>
    </w:p>
    <w:p w14:paraId="6A2795AE" w14:textId="77777777" w:rsidR="005A5970" w:rsidRPr="00D559C4" w:rsidRDefault="005A5970" w:rsidP="006075EA">
      <w:pPr>
        <w:rPr>
          <w:rFonts w:ascii="Times New Roman" w:hAnsi="Times New Roman"/>
          <w:color w:val="EE0000"/>
        </w:rPr>
      </w:pPr>
    </w:p>
    <w:p w14:paraId="6A2795AF" w14:textId="77777777" w:rsidR="006075EA" w:rsidRPr="00D559C4" w:rsidRDefault="006075EA" w:rsidP="006075EA">
      <w:pPr>
        <w:rPr>
          <w:rFonts w:ascii="Times New Roman" w:hAnsi="Times New Roman"/>
          <w:color w:val="EE0000"/>
        </w:rPr>
      </w:pPr>
      <w:r w:rsidRPr="00D559C4">
        <w:rPr>
          <w:rFonts w:ascii="Times New Roman" w:hAnsi="Times New Roman"/>
          <w:color w:val="EE0000"/>
        </w:rPr>
        <w:t xml:space="preserve">OBSERVACIÓN: </w:t>
      </w:r>
      <w:r w:rsidR="00174725" w:rsidRPr="00D559C4">
        <w:rPr>
          <w:rFonts w:ascii="Times New Roman" w:hAnsi="Times New Roman"/>
          <w:color w:val="EE0000"/>
        </w:rPr>
        <w:t xml:space="preserve">Si la cantidad de casos de uso en un mismo diagrama es grande (una cantidad adecuada podría ser 7 </w:t>
      </w:r>
      <w:r w:rsidR="00174725" w:rsidRPr="00D559C4">
        <w:rPr>
          <w:rFonts w:ascii="Times New Roman" w:hAnsi="Times New Roman"/>
          <w:color w:val="EE0000"/>
        </w:rPr>
        <w:sym w:font="Symbol" w:char="F0B1"/>
      </w:r>
      <w:r w:rsidR="00174725" w:rsidRPr="00D559C4">
        <w:rPr>
          <w:rFonts w:ascii="Times New Roman" w:hAnsi="Times New Roman"/>
          <w:color w:val="EE0000"/>
        </w:rPr>
        <w:t xml:space="preserve"> 2), sería conveniente aplicar el antiguo principio de "divide et impera". Es decir, dividir el diagrama de casos de uso en varias partes agrupando elementos que tengan algún tipo de coincidencia entre sí.</w:t>
      </w:r>
      <w:r w:rsidRPr="00D559C4">
        <w:rPr>
          <w:rFonts w:ascii="Times New Roman" w:hAnsi="Times New Roman"/>
          <w:color w:val="EE0000"/>
        </w:rPr>
        <w:t xml:space="preserve"> El elemento de UML que se utiliza para estas situaciones es el </w:t>
      </w:r>
      <w:r w:rsidRPr="00D559C4">
        <w:rPr>
          <w:rFonts w:ascii="Times New Roman" w:hAnsi="Times New Roman"/>
          <w:i/>
          <w:color w:val="EE0000"/>
        </w:rPr>
        <w:t>paquete</w:t>
      </w:r>
      <w:r w:rsidRPr="00D559C4">
        <w:rPr>
          <w:rFonts w:ascii="Times New Roman" w:hAnsi="Times New Roman"/>
          <w:color w:val="EE0000"/>
        </w:rPr>
        <w:t>. Si todavía algún paquete tuviera demasiados casos de uso, entonces se podría subdividir ese paquete en varios paquetes, y dentro de estos estarían los casos de uso. Se debe asegurar que los paquetes sean cohesivos, es decir, que manejen información o funcionalidad relacionada. Luego, a partir del diagrama de paquetes se derivan los casos de uso; cada paquete implica un diagrama de casos de uso (o de paquetes).]</w:t>
      </w:r>
    </w:p>
    <w:p w14:paraId="6A2795B0" w14:textId="77777777" w:rsidR="005048B6" w:rsidRPr="00D559C4" w:rsidRDefault="005048B6" w:rsidP="001561AE">
      <w:pPr>
        <w:rPr>
          <w:rFonts w:ascii="Times New Roman" w:hAnsi="Times New Roman"/>
        </w:rPr>
      </w:pPr>
    </w:p>
    <w:p w14:paraId="5B77EE18" w14:textId="77777777" w:rsidR="00E127EA" w:rsidRDefault="00E127EA" w:rsidP="001561AE">
      <w:pPr>
        <w:rPr>
          <w:rFonts w:ascii="Times New Roman" w:hAnsi="Times New Roman"/>
        </w:rPr>
      </w:pPr>
    </w:p>
    <w:p w14:paraId="6A2795B1" w14:textId="67163EE6" w:rsidR="005048B6" w:rsidRPr="00D559C4" w:rsidRDefault="004419A8" w:rsidP="001561AE">
      <w:pPr>
        <w:rPr>
          <w:rFonts w:ascii="Times New Roman" w:hAnsi="Times New Roman"/>
        </w:rPr>
      </w:pPr>
      <w:r w:rsidRPr="00D559C4">
        <w:rPr>
          <w:rFonts w:ascii="Times New Roman" w:hAnsi="Times New Roman"/>
          <w:noProof/>
        </w:rPr>
        <w:drawing>
          <wp:anchor distT="0" distB="0" distL="114300" distR="114300" simplePos="0" relativeHeight="251658240" behindDoc="0" locked="0" layoutInCell="1" allowOverlap="1" wp14:anchorId="6A27963D" wp14:editId="0589936D">
            <wp:simplePos x="0" y="0"/>
            <wp:positionH relativeFrom="column">
              <wp:posOffset>689831</wp:posOffset>
            </wp:positionH>
            <wp:positionV relativeFrom="paragraph">
              <wp:posOffset>-3506</wp:posOffset>
            </wp:positionV>
            <wp:extent cx="4635610" cy="3275937"/>
            <wp:effectExtent l="19050" t="19050" r="0" b="1270"/>
            <wp:wrapNone/>
            <wp:docPr id="9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53" t="1592" r="2890" b="4740"/>
                    <a:stretch/>
                  </pic:blipFill>
                  <pic:spPr bwMode="auto">
                    <a:xfrm>
                      <a:off x="0" y="0"/>
                      <a:ext cx="4635495" cy="3275856"/>
                    </a:xfrm>
                    <a:prstGeom prst="rect">
                      <a:avLst/>
                    </a:prstGeom>
                    <a:noFill/>
                    <a:ln w="19050">
                      <a:solidFill>
                        <a:srgbClr val="C00000"/>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795B2" w14:textId="77777777" w:rsidR="005048B6" w:rsidRPr="00D559C4" w:rsidRDefault="005048B6" w:rsidP="001561AE">
      <w:pPr>
        <w:rPr>
          <w:rFonts w:ascii="Times New Roman" w:hAnsi="Times New Roman"/>
        </w:rPr>
      </w:pPr>
    </w:p>
    <w:p w14:paraId="6A2795B3" w14:textId="77777777" w:rsidR="005048B6" w:rsidRPr="00D559C4" w:rsidRDefault="005048B6" w:rsidP="001561AE">
      <w:pPr>
        <w:rPr>
          <w:rFonts w:ascii="Times New Roman" w:hAnsi="Times New Roman"/>
        </w:rPr>
      </w:pPr>
    </w:p>
    <w:p w14:paraId="6A2795B4" w14:textId="77777777" w:rsidR="005048B6" w:rsidRPr="00D559C4" w:rsidRDefault="005048B6" w:rsidP="001561AE">
      <w:pPr>
        <w:rPr>
          <w:rFonts w:ascii="Times New Roman" w:hAnsi="Times New Roman"/>
        </w:rPr>
      </w:pPr>
    </w:p>
    <w:p w14:paraId="6A2795B5" w14:textId="77777777" w:rsidR="005048B6" w:rsidRPr="00D559C4" w:rsidRDefault="005048B6" w:rsidP="001561AE">
      <w:pPr>
        <w:rPr>
          <w:rFonts w:ascii="Times New Roman" w:hAnsi="Times New Roman"/>
        </w:rPr>
      </w:pPr>
    </w:p>
    <w:p w14:paraId="6A2795B6" w14:textId="77777777" w:rsidR="005048B6" w:rsidRPr="00D559C4" w:rsidRDefault="005048B6" w:rsidP="001561AE">
      <w:pPr>
        <w:rPr>
          <w:rFonts w:ascii="Times New Roman" w:hAnsi="Times New Roman"/>
        </w:rPr>
      </w:pPr>
    </w:p>
    <w:p w14:paraId="6A2795B7" w14:textId="77777777" w:rsidR="005048B6" w:rsidRPr="00D559C4" w:rsidRDefault="005048B6" w:rsidP="001561AE">
      <w:pPr>
        <w:rPr>
          <w:rFonts w:ascii="Times New Roman" w:hAnsi="Times New Roman"/>
        </w:rPr>
      </w:pPr>
    </w:p>
    <w:p w14:paraId="6A2795B8" w14:textId="77777777" w:rsidR="005048B6" w:rsidRPr="00D559C4" w:rsidRDefault="005048B6" w:rsidP="001561AE">
      <w:pPr>
        <w:rPr>
          <w:rFonts w:ascii="Times New Roman" w:hAnsi="Times New Roman"/>
        </w:rPr>
      </w:pPr>
    </w:p>
    <w:p w14:paraId="6A2795B9" w14:textId="77777777" w:rsidR="005048B6" w:rsidRPr="00D559C4" w:rsidRDefault="005048B6" w:rsidP="001561AE">
      <w:pPr>
        <w:rPr>
          <w:rFonts w:ascii="Times New Roman" w:hAnsi="Times New Roman"/>
        </w:rPr>
      </w:pPr>
    </w:p>
    <w:p w14:paraId="6A2795BA" w14:textId="77777777" w:rsidR="005048B6" w:rsidRPr="00D559C4" w:rsidRDefault="005048B6" w:rsidP="001561AE">
      <w:pPr>
        <w:rPr>
          <w:rFonts w:ascii="Times New Roman" w:hAnsi="Times New Roman"/>
        </w:rPr>
      </w:pPr>
    </w:p>
    <w:p w14:paraId="6A2795BB" w14:textId="77777777" w:rsidR="005048B6" w:rsidRPr="00D559C4" w:rsidRDefault="005048B6" w:rsidP="001561AE">
      <w:pPr>
        <w:rPr>
          <w:rFonts w:ascii="Times New Roman" w:hAnsi="Times New Roman"/>
        </w:rPr>
      </w:pPr>
    </w:p>
    <w:p w14:paraId="6A2795BC" w14:textId="77777777" w:rsidR="005048B6" w:rsidRPr="00D559C4" w:rsidRDefault="005048B6" w:rsidP="001561AE">
      <w:pPr>
        <w:rPr>
          <w:rFonts w:ascii="Times New Roman" w:hAnsi="Times New Roman"/>
        </w:rPr>
      </w:pPr>
    </w:p>
    <w:p w14:paraId="6A2795BD" w14:textId="77777777" w:rsidR="005048B6" w:rsidRPr="00D559C4" w:rsidRDefault="005048B6" w:rsidP="001561AE">
      <w:pPr>
        <w:rPr>
          <w:rFonts w:ascii="Times New Roman" w:hAnsi="Times New Roman"/>
        </w:rPr>
      </w:pPr>
    </w:p>
    <w:p w14:paraId="6A2795BE" w14:textId="77777777" w:rsidR="00977C94" w:rsidRPr="00D559C4" w:rsidRDefault="00977C94" w:rsidP="001561AE">
      <w:pPr>
        <w:rPr>
          <w:rFonts w:ascii="Times New Roman" w:hAnsi="Times New Roman"/>
        </w:rPr>
      </w:pPr>
    </w:p>
    <w:p w14:paraId="6A2795BF" w14:textId="77777777" w:rsidR="00977C94" w:rsidRPr="00D559C4" w:rsidRDefault="00977C94" w:rsidP="001561AE">
      <w:pPr>
        <w:rPr>
          <w:rFonts w:ascii="Times New Roman" w:hAnsi="Times New Roman"/>
        </w:rPr>
      </w:pPr>
    </w:p>
    <w:p w14:paraId="6A2795C0" w14:textId="77777777" w:rsidR="00977C94" w:rsidRPr="00D559C4" w:rsidRDefault="00977C94" w:rsidP="001561AE">
      <w:pPr>
        <w:rPr>
          <w:rFonts w:ascii="Times New Roman" w:hAnsi="Times New Roman"/>
        </w:rPr>
      </w:pPr>
    </w:p>
    <w:p w14:paraId="6A2795C1" w14:textId="77777777" w:rsidR="003508ED" w:rsidRPr="00D559C4" w:rsidRDefault="003508ED" w:rsidP="001561AE">
      <w:pPr>
        <w:rPr>
          <w:rFonts w:ascii="Times New Roman" w:hAnsi="Times New Roman"/>
        </w:rPr>
      </w:pPr>
    </w:p>
    <w:p w14:paraId="6A2795C2" w14:textId="77777777" w:rsidR="003508ED" w:rsidRPr="00D559C4" w:rsidRDefault="003508ED" w:rsidP="001561AE">
      <w:pPr>
        <w:rPr>
          <w:rFonts w:ascii="Times New Roman" w:hAnsi="Times New Roman"/>
        </w:rPr>
      </w:pPr>
    </w:p>
    <w:p w14:paraId="2D19391B" w14:textId="77777777" w:rsidR="00D54D2B" w:rsidRPr="00D559C4" w:rsidRDefault="00D54D2B" w:rsidP="003508ED">
      <w:pPr>
        <w:rPr>
          <w:rFonts w:ascii="Times New Roman" w:hAnsi="Times New Roman"/>
          <w:color w:val="EE0000"/>
        </w:rPr>
      </w:pPr>
    </w:p>
    <w:p w14:paraId="7FFBD18D" w14:textId="77777777" w:rsidR="00D54D2B" w:rsidRPr="00D559C4" w:rsidRDefault="00D54D2B" w:rsidP="003508ED">
      <w:pPr>
        <w:rPr>
          <w:rFonts w:ascii="Times New Roman" w:hAnsi="Times New Roman"/>
          <w:color w:val="EE0000"/>
        </w:rPr>
      </w:pPr>
    </w:p>
    <w:p w14:paraId="5DF70B8D" w14:textId="77777777" w:rsidR="00D54D2B" w:rsidRPr="00D559C4" w:rsidRDefault="00D54D2B" w:rsidP="003508ED">
      <w:pPr>
        <w:rPr>
          <w:rFonts w:ascii="Times New Roman" w:hAnsi="Times New Roman"/>
          <w:color w:val="EE0000"/>
        </w:rPr>
      </w:pPr>
    </w:p>
    <w:p w14:paraId="6A2795C3" w14:textId="7AA318B0" w:rsidR="003508ED" w:rsidRPr="00D559C4" w:rsidRDefault="003508ED" w:rsidP="003508ED">
      <w:pPr>
        <w:rPr>
          <w:rFonts w:ascii="Times New Roman" w:hAnsi="Times New Roman"/>
          <w:color w:val="EE0000"/>
        </w:rPr>
      </w:pPr>
      <w:r w:rsidRPr="00D559C4">
        <w:rPr>
          <w:rFonts w:ascii="Times New Roman" w:hAnsi="Times New Roman"/>
          <w:color w:val="EE0000"/>
        </w:rPr>
        <w:t>[Para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 xml:space="preserve">&gt;&gt;, en lugar de la etiqueta se puede usar el ícono </w:t>
      </w:r>
      <w:r w:rsidR="008D5BEF" w:rsidRPr="00D559C4">
        <w:rPr>
          <w:rFonts w:ascii="Times New Roman" w:hAnsi="Times New Roman"/>
          <w:color w:val="EE0000"/>
        </w:rPr>
        <w:t>(</w:t>
      </w:r>
      <w:r w:rsidRPr="00D559C4">
        <w:rPr>
          <w:rFonts w:ascii="Times New Roman" w:hAnsi="Times New Roman"/>
          <w:color w:val="EE0000"/>
        </w:rPr>
        <w:sym w:font="Symbol" w:char="F0F0"/>
      </w:r>
      <w:r w:rsidR="008D5BEF" w:rsidRPr="00D559C4">
        <w:rPr>
          <w:rFonts w:ascii="Times New Roman" w:hAnsi="Times New Roman"/>
          <w:color w:val="EE0000"/>
        </w:rPr>
        <w:t>).]</w:t>
      </w:r>
    </w:p>
    <w:p w14:paraId="6A2795C4" w14:textId="77777777" w:rsidR="003508ED" w:rsidRPr="00D559C4" w:rsidRDefault="003508ED" w:rsidP="001561AE">
      <w:pPr>
        <w:rPr>
          <w:rFonts w:ascii="Times New Roman" w:hAnsi="Times New Roman"/>
        </w:rPr>
      </w:pPr>
    </w:p>
    <w:p w14:paraId="6A2795C5" w14:textId="77777777" w:rsidR="003508ED" w:rsidRPr="00D559C4" w:rsidRDefault="00000000" w:rsidP="001561AE">
      <w:pPr>
        <w:rPr>
          <w:rFonts w:ascii="Times New Roman" w:hAnsi="Times New Roman"/>
        </w:rPr>
      </w:pPr>
      <w:r>
        <w:rPr>
          <w:rFonts w:ascii="Times New Roman" w:hAnsi="Times New Roman"/>
          <w:noProof/>
          <w:lang w:eastAsia="es-AR"/>
        </w:rPr>
        <w:pict w14:anchorId="6A27963F">
          <v:group id="_x0000_s2055" style="position:absolute;left:0;text-align:left;margin-left:150.7pt;margin-top:2pt;width:156.55pt;height:95.5pt;z-index:251658752" coordorigin="4307,1953" coordsize="3131,1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4600;top:2022;width:2742;height:1841">
              <v:imagedata r:id="rId10" o:title=""/>
            </v:shape>
            <v:rect id="_x0000_s2053" style="position:absolute;left:4307;top:1953;width:3131;height:1910" filled="f" strokecolor="#c00000" strokeweight="1.5pt"/>
          </v:group>
        </w:pict>
      </w:r>
    </w:p>
    <w:p w14:paraId="6A2795C6" w14:textId="77777777" w:rsidR="008D5BEF" w:rsidRPr="00D559C4" w:rsidRDefault="008D5BEF" w:rsidP="001561AE">
      <w:pPr>
        <w:rPr>
          <w:rFonts w:ascii="Times New Roman" w:hAnsi="Times New Roman"/>
        </w:rPr>
      </w:pPr>
    </w:p>
    <w:p w14:paraId="6A2795C7" w14:textId="77777777" w:rsidR="008D5BEF" w:rsidRPr="00D559C4" w:rsidRDefault="008D5BEF" w:rsidP="001561AE">
      <w:pPr>
        <w:rPr>
          <w:rFonts w:ascii="Times New Roman" w:hAnsi="Times New Roman"/>
        </w:rPr>
      </w:pPr>
    </w:p>
    <w:p w14:paraId="6A2795C8" w14:textId="77777777" w:rsidR="008D5BEF" w:rsidRPr="00D559C4" w:rsidRDefault="008D5BEF" w:rsidP="001561AE">
      <w:pPr>
        <w:rPr>
          <w:rFonts w:ascii="Times New Roman" w:hAnsi="Times New Roman"/>
        </w:rPr>
      </w:pPr>
    </w:p>
    <w:p w14:paraId="6A2795C9" w14:textId="77777777" w:rsidR="008D5BEF" w:rsidRPr="00D559C4" w:rsidRDefault="008D5BEF" w:rsidP="001561AE">
      <w:pPr>
        <w:rPr>
          <w:rFonts w:ascii="Times New Roman" w:hAnsi="Times New Roman"/>
        </w:rPr>
      </w:pPr>
    </w:p>
    <w:p w14:paraId="6A2795CA" w14:textId="77777777" w:rsidR="003508ED" w:rsidRPr="00D559C4" w:rsidRDefault="003508ED" w:rsidP="001561AE">
      <w:pPr>
        <w:rPr>
          <w:rFonts w:ascii="Times New Roman" w:hAnsi="Times New Roman"/>
        </w:rPr>
      </w:pPr>
    </w:p>
    <w:p w14:paraId="6A2795CB" w14:textId="77777777" w:rsidR="003508ED" w:rsidRPr="00D559C4" w:rsidRDefault="003508ED" w:rsidP="001561AE">
      <w:pPr>
        <w:rPr>
          <w:rFonts w:ascii="Times New Roman" w:hAnsi="Times New Roman"/>
        </w:rPr>
      </w:pPr>
    </w:p>
    <w:p w14:paraId="6A2795CC" w14:textId="77777777" w:rsidR="00E92AD1" w:rsidRPr="00D559C4" w:rsidRDefault="00E92AD1" w:rsidP="001561AE">
      <w:pPr>
        <w:rPr>
          <w:rFonts w:ascii="Times New Roman" w:hAnsi="Times New Roman"/>
        </w:rPr>
      </w:pPr>
    </w:p>
    <w:p w14:paraId="6A2795CD"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[A continuación, se describen los casos de uso</w:t>
      </w:r>
      <w:r w:rsidR="00F7017C" w:rsidRPr="00D559C4">
        <w:rPr>
          <w:rFonts w:ascii="Times New Roman" w:hAnsi="Times New Roman"/>
          <w:color w:val="EE0000"/>
        </w:rPr>
        <w:t xml:space="preserve"> utilizando tablas y diagramas</w:t>
      </w:r>
      <w:r w:rsidRPr="00D559C4">
        <w:rPr>
          <w:rFonts w:ascii="Times New Roman" w:hAnsi="Times New Roman"/>
          <w:color w:val="EE0000"/>
        </w:rPr>
        <w:t>.]</w:t>
      </w:r>
    </w:p>
    <w:p w14:paraId="6A2795CE" w14:textId="77777777" w:rsidR="00E92AD1" w:rsidRPr="00D559C4" w:rsidRDefault="00E92AD1" w:rsidP="001561AE">
      <w:pPr>
        <w:rPr>
          <w:rFonts w:ascii="Times New Roman" w:hAnsi="Times New Roman"/>
        </w:rPr>
      </w:pPr>
    </w:p>
    <w:p w14:paraId="6A2795CF" w14:textId="6B3A8E84"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CU-01: "Nombre del Caso de Uso"</w:t>
      </w:r>
    </w:p>
    <w:p w14:paraId="6A2795D0"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[Se debe realizar una descripción de los escenarios del caso de uso.]</w:t>
      </w:r>
    </w:p>
    <w:p w14:paraId="6A2795D1" w14:textId="77777777" w:rsidR="00E92AD1" w:rsidRPr="00D559C4" w:rsidRDefault="00E92AD1" w:rsidP="00E92AD1">
      <w:pPr>
        <w:rPr>
          <w:rFonts w:ascii="Times New Roman" w:hAnsi="Times New Roman"/>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D559C4" w14:paraId="6A2795D4" w14:textId="77777777" w:rsidTr="00E92AD1">
        <w:trPr>
          <w:jc w:val="center"/>
        </w:trPr>
        <w:tc>
          <w:tcPr>
            <w:tcW w:w="1959" w:type="dxa"/>
            <w:shd w:val="clear" w:color="auto" w:fill="BFBFBF"/>
          </w:tcPr>
          <w:p w14:paraId="6A2795D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Iniciador</w:t>
            </w:r>
          </w:p>
        </w:tc>
        <w:tc>
          <w:tcPr>
            <w:tcW w:w="7344" w:type="dxa"/>
            <w:gridSpan w:val="2"/>
          </w:tcPr>
          <w:p w14:paraId="6A2795D3"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Actor que inicia el caso de uso.</w:t>
            </w:r>
          </w:p>
        </w:tc>
      </w:tr>
      <w:tr w:rsidR="00E92AD1" w:rsidRPr="00D559C4" w14:paraId="6A2795D7" w14:textId="77777777" w:rsidTr="00E92AD1">
        <w:trPr>
          <w:jc w:val="center"/>
        </w:trPr>
        <w:tc>
          <w:tcPr>
            <w:tcW w:w="1959" w:type="dxa"/>
            <w:shd w:val="clear" w:color="auto" w:fill="BFBFBF"/>
          </w:tcPr>
          <w:p w14:paraId="6A2795D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Otros actores</w:t>
            </w:r>
          </w:p>
        </w:tc>
        <w:tc>
          <w:tcPr>
            <w:tcW w:w="7344" w:type="dxa"/>
            <w:gridSpan w:val="2"/>
          </w:tcPr>
          <w:p w14:paraId="6A2795D6"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Otros actores, si existen.</w:t>
            </w:r>
          </w:p>
        </w:tc>
      </w:tr>
      <w:tr w:rsidR="00E92AD1" w:rsidRPr="00D559C4" w14:paraId="6A2795DA" w14:textId="77777777" w:rsidTr="00E92AD1">
        <w:trPr>
          <w:jc w:val="center"/>
        </w:trPr>
        <w:tc>
          <w:tcPr>
            <w:tcW w:w="1959" w:type="dxa"/>
            <w:shd w:val="clear" w:color="auto" w:fill="BFBFBF"/>
          </w:tcPr>
          <w:p w14:paraId="6A2795D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Precondiciones</w:t>
            </w:r>
          </w:p>
        </w:tc>
        <w:tc>
          <w:tcPr>
            <w:tcW w:w="7344" w:type="dxa"/>
            <w:gridSpan w:val="2"/>
          </w:tcPr>
          <w:p w14:paraId="6A2795D9"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Condiciones que deben cumplirse para que pueda realizarse el caso de uso.</w:t>
            </w:r>
          </w:p>
        </w:tc>
      </w:tr>
      <w:tr w:rsidR="00E92AD1" w:rsidRPr="00D559C4" w14:paraId="6A2795DC" w14:textId="77777777" w:rsidTr="0059064C">
        <w:trPr>
          <w:jc w:val="center"/>
        </w:trPr>
        <w:tc>
          <w:tcPr>
            <w:tcW w:w="9303" w:type="dxa"/>
            <w:gridSpan w:val="3"/>
            <w:shd w:val="clear" w:color="auto" w:fill="BFBFBF"/>
          </w:tcPr>
          <w:p w14:paraId="6A2795DB" w14:textId="77777777" w:rsidR="00E92AD1" w:rsidRPr="00D559C4" w:rsidRDefault="00E92AD1" w:rsidP="0059064C">
            <w:pPr>
              <w:jc w:val="center"/>
              <w:rPr>
                <w:rFonts w:ascii="Times New Roman" w:hAnsi="Times New Roman"/>
                <w:sz w:val="22"/>
                <w:lang w:val="es-MX"/>
              </w:rPr>
            </w:pPr>
            <w:r w:rsidRPr="00D559C4">
              <w:rPr>
                <w:rFonts w:ascii="Times New Roman" w:hAnsi="Times New Roman"/>
                <w:sz w:val="22"/>
                <w:lang w:val="es-MX"/>
              </w:rPr>
              <w:t>Flujo básico</w:t>
            </w:r>
          </w:p>
        </w:tc>
      </w:tr>
      <w:tr w:rsidR="00E92AD1" w:rsidRPr="00D559C4" w14:paraId="6A2795DF" w14:textId="77777777" w:rsidTr="00E92AD1">
        <w:trPr>
          <w:jc w:val="center"/>
        </w:trPr>
        <w:tc>
          <w:tcPr>
            <w:tcW w:w="4652" w:type="dxa"/>
            <w:gridSpan w:val="2"/>
            <w:shd w:val="clear" w:color="auto" w:fill="BFBFBF"/>
          </w:tcPr>
          <w:p w14:paraId="6A2795DD"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Actor</w:t>
            </w:r>
          </w:p>
        </w:tc>
        <w:tc>
          <w:tcPr>
            <w:tcW w:w="4651" w:type="dxa"/>
            <w:shd w:val="clear" w:color="auto" w:fill="BFBFBF"/>
          </w:tcPr>
          <w:p w14:paraId="6A2795DE"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Sistema</w:t>
            </w:r>
          </w:p>
        </w:tc>
      </w:tr>
      <w:tr w:rsidR="00E92AD1" w:rsidRPr="00D559C4" w14:paraId="6A2795E2" w14:textId="77777777" w:rsidTr="00E92AD1">
        <w:trPr>
          <w:jc w:val="center"/>
        </w:trPr>
        <w:tc>
          <w:tcPr>
            <w:tcW w:w="4652" w:type="dxa"/>
            <w:gridSpan w:val="2"/>
          </w:tcPr>
          <w:p w14:paraId="6A2795E0"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1. …</w:t>
            </w:r>
          </w:p>
        </w:tc>
        <w:tc>
          <w:tcPr>
            <w:tcW w:w="4651" w:type="dxa"/>
          </w:tcPr>
          <w:p w14:paraId="6A2795E1" w14:textId="77777777" w:rsidR="00E92AD1" w:rsidRPr="00D559C4" w:rsidRDefault="00E92AD1" w:rsidP="0059064C">
            <w:pPr>
              <w:rPr>
                <w:rFonts w:ascii="Times New Roman" w:hAnsi="Times New Roman"/>
                <w:sz w:val="22"/>
                <w:lang w:val="es-MX"/>
              </w:rPr>
            </w:pPr>
          </w:p>
        </w:tc>
      </w:tr>
      <w:tr w:rsidR="00E92AD1" w:rsidRPr="00D559C4" w14:paraId="6A2795E5" w14:textId="77777777" w:rsidTr="00E92AD1">
        <w:trPr>
          <w:jc w:val="center"/>
        </w:trPr>
        <w:tc>
          <w:tcPr>
            <w:tcW w:w="4652" w:type="dxa"/>
            <w:gridSpan w:val="2"/>
          </w:tcPr>
          <w:p w14:paraId="6A2795E3" w14:textId="77777777" w:rsidR="00E92AD1" w:rsidRPr="00D559C4" w:rsidRDefault="00E92AD1" w:rsidP="0059064C">
            <w:pPr>
              <w:rPr>
                <w:rFonts w:ascii="Times New Roman" w:hAnsi="Times New Roman"/>
                <w:sz w:val="22"/>
                <w:lang w:val="es-MX"/>
              </w:rPr>
            </w:pPr>
          </w:p>
        </w:tc>
        <w:tc>
          <w:tcPr>
            <w:tcW w:w="4651" w:type="dxa"/>
          </w:tcPr>
          <w:p w14:paraId="6A2795E4"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2. …</w:t>
            </w:r>
          </w:p>
        </w:tc>
      </w:tr>
      <w:tr w:rsidR="00E92AD1" w:rsidRPr="00D559C4" w14:paraId="6A2795E8" w14:textId="77777777" w:rsidTr="00E92AD1">
        <w:trPr>
          <w:jc w:val="center"/>
        </w:trPr>
        <w:tc>
          <w:tcPr>
            <w:tcW w:w="4652" w:type="dxa"/>
            <w:gridSpan w:val="2"/>
          </w:tcPr>
          <w:p w14:paraId="6A2795E6" w14:textId="77777777" w:rsidR="00E92AD1" w:rsidRPr="00D559C4" w:rsidRDefault="00E92AD1" w:rsidP="0059064C">
            <w:pPr>
              <w:rPr>
                <w:rFonts w:ascii="Times New Roman" w:hAnsi="Times New Roman"/>
                <w:sz w:val="22"/>
                <w:lang w:val="es-MX"/>
              </w:rPr>
            </w:pPr>
          </w:p>
        </w:tc>
        <w:tc>
          <w:tcPr>
            <w:tcW w:w="4651" w:type="dxa"/>
          </w:tcPr>
          <w:p w14:paraId="6A2795E7"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3. …</w:t>
            </w:r>
          </w:p>
        </w:tc>
      </w:tr>
      <w:tr w:rsidR="00E92AD1" w:rsidRPr="00D559C4" w14:paraId="6A2795EB" w14:textId="77777777" w:rsidTr="00E92AD1">
        <w:trPr>
          <w:jc w:val="center"/>
        </w:trPr>
        <w:tc>
          <w:tcPr>
            <w:tcW w:w="4652" w:type="dxa"/>
            <w:gridSpan w:val="2"/>
          </w:tcPr>
          <w:p w14:paraId="6A2795E9"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4. …</w:t>
            </w:r>
          </w:p>
        </w:tc>
        <w:tc>
          <w:tcPr>
            <w:tcW w:w="4651" w:type="dxa"/>
          </w:tcPr>
          <w:p w14:paraId="6A2795EA" w14:textId="77777777" w:rsidR="00E92AD1" w:rsidRPr="00D559C4" w:rsidRDefault="00E92AD1" w:rsidP="0059064C">
            <w:pPr>
              <w:rPr>
                <w:rFonts w:ascii="Times New Roman" w:hAnsi="Times New Roman"/>
                <w:sz w:val="22"/>
                <w:lang w:val="es-MX"/>
              </w:rPr>
            </w:pPr>
          </w:p>
        </w:tc>
      </w:tr>
      <w:tr w:rsidR="00E92AD1" w:rsidRPr="00D559C4" w14:paraId="6A2795EE" w14:textId="77777777" w:rsidTr="00E92AD1">
        <w:trPr>
          <w:jc w:val="center"/>
        </w:trPr>
        <w:tc>
          <w:tcPr>
            <w:tcW w:w="4652" w:type="dxa"/>
            <w:gridSpan w:val="2"/>
          </w:tcPr>
          <w:p w14:paraId="6A2795EC" w14:textId="77777777" w:rsidR="00E92AD1" w:rsidRPr="00D559C4" w:rsidRDefault="00E92AD1" w:rsidP="0059064C">
            <w:pPr>
              <w:rPr>
                <w:rFonts w:ascii="Times New Roman" w:hAnsi="Times New Roman"/>
                <w:sz w:val="22"/>
                <w:lang w:val="es-MX"/>
              </w:rPr>
            </w:pPr>
          </w:p>
        </w:tc>
        <w:tc>
          <w:tcPr>
            <w:tcW w:w="4651" w:type="dxa"/>
          </w:tcPr>
          <w:p w14:paraId="6A2795ED" w14:textId="77777777" w:rsidR="00E92AD1" w:rsidRPr="00D559C4" w:rsidRDefault="00E92AD1" w:rsidP="0059064C">
            <w:pPr>
              <w:rPr>
                <w:rFonts w:ascii="Times New Roman" w:hAnsi="Times New Roman"/>
                <w:sz w:val="22"/>
                <w:lang w:val="es-MX"/>
              </w:rPr>
            </w:pPr>
          </w:p>
        </w:tc>
      </w:tr>
      <w:tr w:rsidR="00E92AD1" w:rsidRPr="00D559C4" w14:paraId="6A2795F1" w14:textId="77777777" w:rsidTr="00E92AD1">
        <w:trPr>
          <w:jc w:val="center"/>
        </w:trPr>
        <w:tc>
          <w:tcPr>
            <w:tcW w:w="4652" w:type="dxa"/>
            <w:gridSpan w:val="2"/>
          </w:tcPr>
          <w:p w14:paraId="6A2795EF" w14:textId="77777777" w:rsidR="00E92AD1" w:rsidRPr="00D559C4" w:rsidRDefault="00E92AD1" w:rsidP="0059064C">
            <w:pPr>
              <w:rPr>
                <w:rFonts w:ascii="Times New Roman" w:hAnsi="Times New Roman"/>
                <w:sz w:val="22"/>
                <w:lang w:val="es-MX"/>
              </w:rPr>
            </w:pPr>
          </w:p>
        </w:tc>
        <w:tc>
          <w:tcPr>
            <w:tcW w:w="4651" w:type="dxa"/>
          </w:tcPr>
          <w:p w14:paraId="6A2795F0" w14:textId="77777777" w:rsidR="00E92AD1" w:rsidRPr="00D559C4" w:rsidRDefault="00E92AD1" w:rsidP="0059064C">
            <w:pPr>
              <w:rPr>
                <w:rFonts w:ascii="Times New Roman" w:hAnsi="Times New Roman"/>
                <w:sz w:val="22"/>
                <w:lang w:val="es-MX"/>
              </w:rPr>
            </w:pPr>
          </w:p>
        </w:tc>
      </w:tr>
      <w:tr w:rsidR="00E92AD1" w:rsidRPr="00D559C4" w14:paraId="6A2795F4" w14:textId="77777777" w:rsidTr="00E92AD1">
        <w:trPr>
          <w:jc w:val="center"/>
        </w:trPr>
        <w:tc>
          <w:tcPr>
            <w:tcW w:w="1959" w:type="dxa"/>
            <w:shd w:val="clear" w:color="auto" w:fill="BFBFBF"/>
          </w:tcPr>
          <w:p w14:paraId="6A2795F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1</w:t>
            </w:r>
          </w:p>
        </w:tc>
        <w:tc>
          <w:tcPr>
            <w:tcW w:w="7344" w:type="dxa"/>
            <w:gridSpan w:val="2"/>
          </w:tcPr>
          <w:p w14:paraId="6A2795F3"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 xml:space="preserve">Indicar otro camino por el cual se puede realizar el caso de uso, aparte del </w:t>
            </w:r>
            <w:proofErr w:type="gramStart"/>
            <w:r w:rsidRPr="00D559C4">
              <w:rPr>
                <w:rFonts w:ascii="Times New Roman" w:hAnsi="Times New Roman"/>
                <w:color w:val="EE0000"/>
                <w:sz w:val="22"/>
                <w:szCs w:val="22"/>
              </w:rPr>
              <w:t>flujo  básico</w:t>
            </w:r>
            <w:proofErr w:type="gramEnd"/>
          </w:p>
        </w:tc>
      </w:tr>
      <w:tr w:rsidR="00E92AD1" w:rsidRPr="00D559C4" w14:paraId="6A2795F7" w14:textId="77777777" w:rsidTr="00E92AD1">
        <w:trPr>
          <w:jc w:val="center"/>
        </w:trPr>
        <w:tc>
          <w:tcPr>
            <w:tcW w:w="1959" w:type="dxa"/>
            <w:shd w:val="clear" w:color="auto" w:fill="BFBFBF"/>
          </w:tcPr>
          <w:p w14:paraId="6A2795F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2</w:t>
            </w:r>
          </w:p>
        </w:tc>
        <w:tc>
          <w:tcPr>
            <w:tcW w:w="7344" w:type="dxa"/>
            <w:gridSpan w:val="2"/>
          </w:tcPr>
          <w:p w14:paraId="6A2795F6" w14:textId="77777777" w:rsidR="00E92AD1" w:rsidRPr="00D559C4" w:rsidRDefault="00E92AD1" w:rsidP="0059064C">
            <w:pPr>
              <w:jc w:val="left"/>
              <w:rPr>
                <w:rFonts w:ascii="Times New Roman" w:hAnsi="Times New Roman"/>
                <w:sz w:val="22"/>
                <w:lang w:val="es-MX"/>
              </w:rPr>
            </w:pPr>
          </w:p>
        </w:tc>
      </w:tr>
      <w:tr w:rsidR="00E92AD1" w:rsidRPr="00D559C4" w14:paraId="6A2795FA" w14:textId="77777777" w:rsidTr="00E92AD1">
        <w:trPr>
          <w:jc w:val="center"/>
        </w:trPr>
        <w:tc>
          <w:tcPr>
            <w:tcW w:w="1959" w:type="dxa"/>
            <w:shd w:val="clear" w:color="auto" w:fill="BFBFBF"/>
          </w:tcPr>
          <w:p w14:paraId="6A2795F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w:t>
            </w:r>
          </w:p>
        </w:tc>
        <w:tc>
          <w:tcPr>
            <w:tcW w:w="7344" w:type="dxa"/>
            <w:gridSpan w:val="2"/>
          </w:tcPr>
          <w:p w14:paraId="6A2795F9" w14:textId="77777777" w:rsidR="00E92AD1" w:rsidRPr="00D559C4" w:rsidRDefault="00E92AD1" w:rsidP="0059064C">
            <w:pPr>
              <w:jc w:val="left"/>
              <w:rPr>
                <w:rFonts w:ascii="Times New Roman" w:hAnsi="Times New Roman"/>
                <w:sz w:val="22"/>
                <w:lang w:val="es-MX"/>
              </w:rPr>
            </w:pPr>
          </w:p>
        </w:tc>
      </w:tr>
      <w:tr w:rsidR="00E92AD1" w:rsidRPr="00D559C4" w14:paraId="6A2795FD" w14:textId="77777777" w:rsidTr="00E92AD1">
        <w:trPr>
          <w:jc w:val="center"/>
        </w:trPr>
        <w:tc>
          <w:tcPr>
            <w:tcW w:w="1959" w:type="dxa"/>
            <w:shd w:val="clear" w:color="auto" w:fill="BFBFBF"/>
          </w:tcPr>
          <w:p w14:paraId="6A2795FB"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n</w:t>
            </w:r>
          </w:p>
        </w:tc>
        <w:tc>
          <w:tcPr>
            <w:tcW w:w="7344" w:type="dxa"/>
            <w:gridSpan w:val="2"/>
          </w:tcPr>
          <w:p w14:paraId="6A2795FC" w14:textId="77777777" w:rsidR="00E92AD1" w:rsidRPr="00D559C4" w:rsidRDefault="00E92AD1" w:rsidP="0059064C">
            <w:pPr>
              <w:jc w:val="left"/>
              <w:rPr>
                <w:rFonts w:ascii="Times New Roman" w:hAnsi="Times New Roman"/>
                <w:sz w:val="22"/>
                <w:lang w:val="es-MX"/>
              </w:rPr>
            </w:pPr>
          </w:p>
        </w:tc>
      </w:tr>
      <w:tr w:rsidR="00E92AD1" w:rsidRPr="00D559C4" w14:paraId="6A279600" w14:textId="77777777" w:rsidTr="00E92AD1">
        <w:trPr>
          <w:jc w:val="center"/>
        </w:trPr>
        <w:tc>
          <w:tcPr>
            <w:tcW w:w="1959" w:type="dxa"/>
            <w:shd w:val="clear" w:color="auto" w:fill="BFBFBF"/>
          </w:tcPr>
          <w:p w14:paraId="6A2795FE" w14:textId="77777777" w:rsidR="00E92AD1" w:rsidRPr="00D559C4" w:rsidRDefault="00E92AD1" w:rsidP="0059064C">
            <w:pPr>
              <w:rPr>
                <w:rFonts w:ascii="Times New Roman" w:hAnsi="Times New Roman"/>
                <w:sz w:val="22"/>
                <w:lang w:val="es-MX"/>
              </w:rPr>
            </w:pPr>
            <w:proofErr w:type="spellStart"/>
            <w:r w:rsidRPr="00D559C4">
              <w:rPr>
                <w:rFonts w:ascii="Times New Roman" w:hAnsi="Times New Roman"/>
                <w:sz w:val="22"/>
                <w:lang w:val="es-MX"/>
              </w:rPr>
              <w:t>Poscondiciones</w:t>
            </w:r>
            <w:proofErr w:type="spellEnd"/>
          </w:p>
        </w:tc>
        <w:tc>
          <w:tcPr>
            <w:tcW w:w="7344" w:type="dxa"/>
            <w:gridSpan w:val="2"/>
          </w:tcPr>
          <w:p w14:paraId="6A2795FF"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Indicar los cambios que se producirán o los datos que deben quedar registrados.</w:t>
            </w:r>
          </w:p>
        </w:tc>
      </w:tr>
    </w:tbl>
    <w:p w14:paraId="6A279601" w14:textId="77777777" w:rsidR="00E92AD1" w:rsidRPr="00D559C4" w:rsidRDefault="00E92AD1" w:rsidP="00E92AD1">
      <w:pPr>
        <w:rPr>
          <w:rFonts w:ascii="Times New Roman" w:hAnsi="Times New Roman"/>
        </w:rPr>
      </w:pPr>
    </w:p>
    <w:p w14:paraId="6A279602" w14:textId="77777777" w:rsidR="00F7017C" w:rsidRPr="00D559C4" w:rsidRDefault="00F7017C" w:rsidP="00F7017C">
      <w:pPr>
        <w:rPr>
          <w:rFonts w:ascii="Times New Roman" w:hAnsi="Times New Roman"/>
          <w:color w:val="EE0000"/>
        </w:rPr>
      </w:pPr>
      <w:r w:rsidRPr="00D559C4">
        <w:rPr>
          <w:rFonts w:ascii="Times New Roman" w:hAnsi="Times New Roman"/>
          <w:color w:val="EE0000"/>
        </w:rPr>
        <w:t>[Cuando se ejecuta una instancia de un caso de uso, éste interactúa con instancias de actores y realiza una secuencia de acciones de acuerdo a lo que se describió en la especificación del caso de uso.</w:t>
      </w:r>
      <w:r w:rsidR="000159BB" w:rsidRPr="00D559C4">
        <w:rPr>
          <w:rFonts w:ascii="Times New Roman" w:hAnsi="Times New Roman"/>
          <w:color w:val="EE0000"/>
        </w:rPr>
        <w:t xml:space="preserve"> </w:t>
      </w:r>
      <w:r w:rsidRPr="00D559C4">
        <w:rPr>
          <w:rFonts w:ascii="Times New Roman" w:hAnsi="Times New Roman"/>
          <w:color w:val="EE0000"/>
        </w:rPr>
        <w:t xml:space="preserve">Para mostrar la realización de un caso de uso se puede emplear: un </w:t>
      </w:r>
      <w:r w:rsidRPr="00D559C4">
        <w:rPr>
          <w:rFonts w:ascii="Times New Roman" w:hAnsi="Times New Roman"/>
          <w:i/>
          <w:color w:val="EE0000"/>
        </w:rPr>
        <w:t>diagrama de clases</w:t>
      </w:r>
      <w:r w:rsidRPr="00D559C4">
        <w:rPr>
          <w:rFonts w:ascii="Times New Roman" w:hAnsi="Times New Roman"/>
          <w:color w:val="EE0000"/>
        </w:rPr>
        <w:t xml:space="preserve"> con todas las clases que participan en él; </w:t>
      </w:r>
      <w:r w:rsidRPr="00D559C4">
        <w:rPr>
          <w:rFonts w:ascii="Times New Roman" w:hAnsi="Times New Roman"/>
          <w:i/>
          <w:color w:val="EE0000"/>
        </w:rPr>
        <w:t>diagramas de interacción</w:t>
      </w:r>
      <w:r w:rsidRPr="00D559C4">
        <w:rPr>
          <w:rFonts w:ascii="Times New Roman" w:hAnsi="Times New Roman"/>
          <w:color w:val="EE0000"/>
        </w:rPr>
        <w:t xml:space="preserve"> (</w:t>
      </w:r>
      <w:r w:rsidRPr="00D559C4">
        <w:rPr>
          <w:rFonts w:ascii="Times New Roman" w:hAnsi="Times New Roman"/>
          <w:i/>
          <w:color w:val="EE0000"/>
        </w:rPr>
        <w:t>secuencia</w:t>
      </w:r>
      <w:r w:rsidRPr="00D559C4">
        <w:rPr>
          <w:rFonts w:ascii="Times New Roman" w:hAnsi="Times New Roman"/>
          <w:color w:val="EE0000"/>
        </w:rPr>
        <w:t xml:space="preserve"> y/o </w:t>
      </w:r>
      <w:r w:rsidRPr="00D559C4">
        <w:rPr>
          <w:rFonts w:ascii="Times New Roman" w:hAnsi="Times New Roman"/>
          <w:i/>
          <w:color w:val="EE0000"/>
        </w:rPr>
        <w:t>comunicación</w:t>
      </w:r>
      <w:r w:rsidRPr="00D559C4">
        <w:rPr>
          <w:rFonts w:ascii="Times New Roman" w:hAnsi="Times New Roman"/>
          <w:color w:val="EE0000"/>
        </w:rPr>
        <w:t>); o, como indi</w:t>
      </w:r>
      <w:r w:rsidR="00833124" w:rsidRPr="00D559C4">
        <w:rPr>
          <w:rFonts w:ascii="Times New Roman" w:hAnsi="Times New Roman"/>
          <w:color w:val="EE0000"/>
        </w:rPr>
        <w:t xml:space="preserve">ca UWE, </w:t>
      </w:r>
      <w:r w:rsidR="00833124" w:rsidRPr="00D559C4">
        <w:rPr>
          <w:rFonts w:ascii="Times New Roman" w:hAnsi="Times New Roman"/>
          <w:i/>
          <w:color w:val="EE0000"/>
        </w:rPr>
        <w:t>diagramas de actividad</w:t>
      </w:r>
      <w:r w:rsidR="00833124" w:rsidRPr="00D559C4">
        <w:rPr>
          <w:rFonts w:ascii="Times New Roman" w:hAnsi="Times New Roman"/>
          <w:color w:val="EE0000"/>
        </w:rPr>
        <w:t>.</w:t>
      </w:r>
    </w:p>
    <w:p w14:paraId="6A279603" w14:textId="77777777" w:rsidR="001878F7" w:rsidRPr="00D559C4" w:rsidRDefault="001878F7" w:rsidP="00E92AD1">
      <w:pPr>
        <w:rPr>
          <w:rFonts w:ascii="Times New Roman" w:hAnsi="Times New Roman"/>
          <w:color w:val="EE0000"/>
        </w:rPr>
      </w:pPr>
    </w:p>
    <w:p w14:paraId="6A279604" w14:textId="77777777" w:rsidR="001878F7" w:rsidRPr="00D559C4" w:rsidRDefault="00F7017C" w:rsidP="00E92AD1">
      <w:pPr>
        <w:rPr>
          <w:rFonts w:ascii="Times New Roman" w:hAnsi="Times New Roman"/>
          <w:color w:val="EE0000"/>
        </w:rPr>
      </w:pPr>
      <w:r w:rsidRPr="00D559C4">
        <w:rPr>
          <w:rFonts w:ascii="Times New Roman" w:hAnsi="Times New Roman"/>
          <w:color w:val="EE0000"/>
        </w:rPr>
        <w:t>OBSERV</w:t>
      </w:r>
      <w:r w:rsidR="00FC04AC" w:rsidRPr="00D559C4">
        <w:rPr>
          <w:rFonts w:ascii="Times New Roman" w:hAnsi="Times New Roman"/>
          <w:color w:val="EE0000"/>
        </w:rPr>
        <w:t>A</w:t>
      </w:r>
      <w:r w:rsidRPr="00D559C4">
        <w:rPr>
          <w:rFonts w:ascii="Times New Roman" w:hAnsi="Times New Roman"/>
          <w:color w:val="EE0000"/>
        </w:rPr>
        <w:t xml:space="preserve">CIÓN: UWE sugiere lo siguiente "Siguiendo el principio de utilizar UML siempre que sea posible para la especificación, se refinan los requerimientos con diagramas de actividad UML. Para cada caso de uso no trivial, </w:t>
      </w:r>
      <w:r w:rsidR="00833124" w:rsidRPr="00D559C4">
        <w:rPr>
          <w:rFonts w:ascii="Times New Roman" w:hAnsi="Times New Roman"/>
          <w:color w:val="EE0000"/>
        </w:rPr>
        <w:t xml:space="preserve">se </w:t>
      </w:r>
      <w:r w:rsidRPr="00D559C4">
        <w:rPr>
          <w:rFonts w:ascii="Times New Roman" w:hAnsi="Times New Roman"/>
          <w:color w:val="EE0000"/>
        </w:rPr>
        <w:t>constru</w:t>
      </w:r>
      <w:r w:rsidR="00833124" w:rsidRPr="00D559C4">
        <w:rPr>
          <w:rFonts w:ascii="Times New Roman" w:hAnsi="Times New Roman"/>
          <w:color w:val="EE0000"/>
        </w:rPr>
        <w:t>ye</w:t>
      </w:r>
      <w:r w:rsidRPr="00D559C4">
        <w:rPr>
          <w:rFonts w:ascii="Times New Roman" w:hAnsi="Times New Roman"/>
          <w:color w:val="EE0000"/>
        </w:rPr>
        <w:t xml:space="preserve"> al menos un diagrama de actividad para </w:t>
      </w:r>
      <w:r w:rsidR="00833124" w:rsidRPr="00D559C4">
        <w:rPr>
          <w:rFonts w:ascii="Times New Roman" w:hAnsi="Times New Roman"/>
          <w:color w:val="EE0000"/>
        </w:rPr>
        <w:t>e</w:t>
      </w:r>
      <w:r w:rsidRPr="00D559C4">
        <w:rPr>
          <w:rFonts w:ascii="Times New Roman" w:hAnsi="Times New Roman"/>
          <w:color w:val="EE0000"/>
        </w:rPr>
        <w:t xml:space="preserve">l </w:t>
      </w:r>
      <w:r w:rsidR="00833124" w:rsidRPr="00D559C4">
        <w:rPr>
          <w:rFonts w:ascii="Times New Roman" w:hAnsi="Times New Roman"/>
          <w:color w:val="EE0000"/>
        </w:rPr>
        <w:t>flujo</w:t>
      </w:r>
      <w:r w:rsidRPr="00D559C4">
        <w:rPr>
          <w:rFonts w:ascii="Times New Roman" w:hAnsi="Times New Roman"/>
          <w:color w:val="EE0000"/>
        </w:rPr>
        <w:t xml:space="preserve"> principal de tareas a realizar para proporcionar la funcionalidad indicada por el caso de uso correspondiente. Opcionalmente, pueden </w:t>
      </w:r>
      <w:r w:rsidR="00833124" w:rsidRPr="00D559C4">
        <w:rPr>
          <w:rFonts w:ascii="Times New Roman" w:hAnsi="Times New Roman"/>
          <w:color w:val="EE0000"/>
        </w:rPr>
        <w:t>utiliz</w:t>
      </w:r>
      <w:r w:rsidRPr="00D559C4">
        <w:rPr>
          <w:rFonts w:ascii="Times New Roman" w:hAnsi="Times New Roman"/>
          <w:color w:val="EE0000"/>
        </w:rPr>
        <w:t>arse diagramas adicionale</w:t>
      </w:r>
      <w:r w:rsidR="00833124" w:rsidRPr="00D559C4">
        <w:rPr>
          <w:rFonts w:ascii="Times New Roman" w:hAnsi="Times New Roman"/>
          <w:color w:val="EE0000"/>
        </w:rPr>
        <w:t>s para excepciones y variantes."]</w:t>
      </w:r>
    </w:p>
    <w:p w14:paraId="6A279605" w14:textId="77777777" w:rsidR="001878F7" w:rsidRPr="00D559C4" w:rsidRDefault="001878F7" w:rsidP="00E92AD1">
      <w:pPr>
        <w:rPr>
          <w:rFonts w:ascii="Times New Roman" w:hAnsi="Times New Roman"/>
        </w:rPr>
      </w:pPr>
    </w:p>
    <w:p w14:paraId="6A279606" w14:textId="06C18723" w:rsidR="00D66FEF" w:rsidRDefault="00D66FEF" w:rsidP="00E92AD1">
      <w:pPr>
        <w:rPr>
          <w:rFonts w:ascii="Times New Roman" w:hAnsi="Times New Roman"/>
        </w:rPr>
      </w:pPr>
    </w:p>
    <w:p w14:paraId="4969F16D" w14:textId="08A345BA" w:rsidR="00735897" w:rsidRDefault="00735897" w:rsidP="00E92AD1">
      <w:pPr>
        <w:rPr>
          <w:rFonts w:ascii="Times New Roman" w:hAnsi="Times New Roman"/>
        </w:rPr>
      </w:pPr>
    </w:p>
    <w:p w14:paraId="7AB6B43A" w14:textId="77777777" w:rsidR="00735897" w:rsidRPr="00D559C4" w:rsidRDefault="00735897" w:rsidP="00E92AD1">
      <w:pPr>
        <w:rPr>
          <w:rFonts w:ascii="Times New Roman" w:hAnsi="Times New Roman"/>
        </w:rPr>
      </w:pPr>
    </w:p>
    <w:p w14:paraId="6A279607" w14:textId="77777777" w:rsidR="001878F7" w:rsidRPr="00D559C4" w:rsidRDefault="001878F7" w:rsidP="00E92AD1">
      <w:pPr>
        <w:rPr>
          <w:rFonts w:ascii="Times New Roman" w:hAnsi="Times New Roman"/>
        </w:rPr>
      </w:pPr>
    </w:p>
    <w:p w14:paraId="6A279608"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lastRenderedPageBreak/>
        <w:t>CU-02: "Nombre del Caso de Uso"</w:t>
      </w:r>
    </w:p>
    <w:p w14:paraId="6A279609" w14:textId="77777777" w:rsidR="001878F7" w:rsidRPr="00D559C4" w:rsidRDefault="001878F7" w:rsidP="00E92AD1">
      <w:pPr>
        <w:rPr>
          <w:rFonts w:ascii="Times New Roman" w:hAnsi="Times New Roman"/>
        </w:rPr>
      </w:pPr>
    </w:p>
    <w:p w14:paraId="6A27960A"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B" w14:textId="77777777" w:rsidR="001878F7" w:rsidRPr="00D559C4" w:rsidRDefault="001878F7" w:rsidP="00E92AD1">
      <w:pPr>
        <w:rPr>
          <w:rFonts w:ascii="Times New Roman" w:hAnsi="Times New Roman"/>
        </w:rPr>
      </w:pPr>
    </w:p>
    <w:p w14:paraId="6A27960C"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D" w14:textId="77777777" w:rsidR="001878F7" w:rsidRPr="00D559C4" w:rsidRDefault="001878F7" w:rsidP="00E92AD1">
      <w:pPr>
        <w:rPr>
          <w:rFonts w:ascii="Times New Roman" w:hAnsi="Times New Roman"/>
        </w:rPr>
      </w:pPr>
    </w:p>
    <w:p w14:paraId="6A27960E"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w:t>
      </w:r>
      <w:proofErr w:type="spellStart"/>
      <w:r w:rsidR="001878F7" w:rsidRPr="00D559C4">
        <w:rPr>
          <w:rFonts w:ascii="Times New Roman" w:hAnsi="Times New Roman"/>
          <w:b/>
          <w:sz w:val="28"/>
          <w:szCs w:val="28"/>
        </w:rPr>
        <w:t>n</w:t>
      </w:r>
      <w:r w:rsidRPr="00D559C4">
        <w:rPr>
          <w:rFonts w:ascii="Times New Roman" w:hAnsi="Times New Roman"/>
          <w:b/>
          <w:sz w:val="28"/>
          <w:szCs w:val="28"/>
        </w:rPr>
        <w:t>n</w:t>
      </w:r>
      <w:proofErr w:type="spellEnd"/>
      <w:r w:rsidRPr="00D559C4">
        <w:rPr>
          <w:rFonts w:ascii="Times New Roman" w:hAnsi="Times New Roman"/>
          <w:b/>
          <w:sz w:val="28"/>
          <w:szCs w:val="28"/>
        </w:rPr>
        <w:t>: "Nombre del Caso de Uso"</w:t>
      </w:r>
    </w:p>
    <w:p w14:paraId="6A27960F" w14:textId="77777777" w:rsidR="00E92AD1" w:rsidRPr="00D559C4" w:rsidRDefault="00E92AD1" w:rsidP="001561AE">
      <w:pPr>
        <w:rPr>
          <w:rFonts w:ascii="Times New Roman" w:hAnsi="Times New Roman"/>
        </w:rPr>
      </w:pPr>
    </w:p>
    <w:p w14:paraId="6A279616" w14:textId="77777777" w:rsidR="00D3259A" w:rsidRPr="00D559C4" w:rsidRDefault="00D3259A" w:rsidP="001561AE">
      <w:pPr>
        <w:rPr>
          <w:rFonts w:ascii="Times New Roman" w:hAnsi="Times New Roman"/>
        </w:rPr>
      </w:pPr>
    </w:p>
    <w:p w14:paraId="6A27961C" w14:textId="4B728D47" w:rsidR="000159BB" w:rsidRPr="00D559C4" w:rsidRDefault="00D54D2B" w:rsidP="00F27EF4">
      <w:pPr>
        <w:pStyle w:val="Ttulo1"/>
        <w:rPr>
          <w:shadow w:val="0"/>
        </w:rPr>
      </w:pPr>
      <w:bookmarkStart w:id="62" w:name="_Toc112172463"/>
      <w:r w:rsidRPr="00D559C4">
        <w:rPr>
          <w:shadow w:val="0"/>
        </w:rPr>
        <w:t>Descripción del diseño</w:t>
      </w:r>
      <w:bookmarkEnd w:id="62"/>
    </w:p>
    <w:p w14:paraId="6A27961D" w14:textId="77777777" w:rsidR="00A42BAE" w:rsidRPr="00D559C4" w:rsidRDefault="00A42BAE" w:rsidP="00A42BAE">
      <w:pPr>
        <w:rPr>
          <w:rFonts w:ascii="Times New Roman" w:hAnsi="Times New Roman"/>
          <w:color w:val="EE0000"/>
        </w:rPr>
      </w:pPr>
      <w:r w:rsidRPr="00D559C4">
        <w:rPr>
          <w:rFonts w:ascii="Times New Roman" w:hAnsi="Times New Roman"/>
          <w:color w:val="EE0000"/>
        </w:rPr>
        <w:t>[Para el desarrollo de toda esta sección 4 utilizar como bibliografía de soporte:</w:t>
      </w:r>
    </w:p>
    <w:p w14:paraId="6A27961E"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(1) Schwinger, W.; Koch, N. "Modeling Web Applications", Chapter 3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Kappel, G.; </w:t>
      </w:r>
      <w:proofErr w:type="spellStart"/>
      <w:r w:rsidRPr="00D559C4">
        <w:rPr>
          <w:rFonts w:ascii="Times New Roman" w:hAnsi="Times New Roman"/>
          <w:color w:val="EE0000"/>
          <w:lang w:val="en-US"/>
        </w:rPr>
        <w:t>Pröll</w:t>
      </w:r>
      <w:proofErr w:type="spellEnd"/>
      <w:r w:rsidRPr="00D559C4">
        <w:rPr>
          <w:rFonts w:ascii="Times New Roman" w:hAnsi="Times New Roman"/>
          <w:color w:val="EE0000"/>
          <w:lang w:val="en-US"/>
        </w:rPr>
        <w:t xml:space="preserve">, B.; Reich, S.; </w:t>
      </w:r>
      <w:proofErr w:type="spellStart"/>
      <w:r w:rsidRPr="00D559C4">
        <w:rPr>
          <w:rFonts w:ascii="Times New Roman" w:hAnsi="Times New Roman"/>
          <w:color w:val="EE0000"/>
          <w:lang w:val="en-US"/>
        </w:rPr>
        <w:t>Retschitzegger</w:t>
      </w:r>
      <w:proofErr w:type="spellEnd"/>
      <w:r w:rsidRPr="00D559C4">
        <w:rPr>
          <w:rFonts w:ascii="Times New Roman" w:hAnsi="Times New Roman"/>
          <w:color w:val="EE0000"/>
          <w:lang w:val="en-US"/>
        </w:rPr>
        <w:t xml:space="preserve">, W. (Editors) </w:t>
      </w:r>
      <w:r w:rsidRPr="00D559C4">
        <w:rPr>
          <w:rFonts w:ascii="Times New Roman" w:hAnsi="Times New Roman"/>
          <w:i/>
          <w:color w:val="EE0000"/>
          <w:lang w:val="en-US"/>
        </w:rPr>
        <w:t>Web Engineering. The Discipline of Systematic Development of Web Applications</w:t>
      </w:r>
      <w:r w:rsidRPr="00D559C4">
        <w:rPr>
          <w:rFonts w:ascii="Times New Roman" w:hAnsi="Times New Roman"/>
          <w:color w:val="EE0000"/>
          <w:lang w:val="en-US"/>
        </w:rPr>
        <w:t>, John Wiley &amp; Sons Ltd., 2006.</w:t>
      </w:r>
    </w:p>
    <w:p w14:paraId="6A27961F"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Rossi, G.; Pastor, O.; Schwabe, D.; </w:t>
      </w:r>
      <w:proofErr w:type="spellStart"/>
      <w:r w:rsidRPr="00D559C4">
        <w:rPr>
          <w:rFonts w:ascii="Times New Roman" w:hAnsi="Times New Roman"/>
          <w:color w:val="EE0000"/>
          <w:lang w:val="en-US"/>
        </w:rPr>
        <w:t>Olsina</w:t>
      </w:r>
      <w:proofErr w:type="spellEnd"/>
      <w:r w:rsidRPr="00D559C4">
        <w:rPr>
          <w:rFonts w:ascii="Times New Roman" w:hAnsi="Times New Roman"/>
          <w:color w:val="EE0000"/>
          <w:lang w:val="en-US"/>
        </w:rPr>
        <w:t xml:space="preserve">, L. (Editors)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620" w14:textId="77777777" w:rsidR="000159BB" w:rsidRPr="00D559C4" w:rsidRDefault="000159BB" w:rsidP="001561AE">
      <w:pPr>
        <w:rPr>
          <w:rFonts w:ascii="Times New Roman" w:hAnsi="Times New Roman"/>
          <w:lang w:val="en-US"/>
        </w:rPr>
      </w:pPr>
    </w:p>
    <w:p w14:paraId="6076C2F8" w14:textId="4F651A48" w:rsidR="00E439FE" w:rsidRDefault="00E439FE" w:rsidP="00471101">
      <w:pPr>
        <w:pStyle w:val="Ttulo2"/>
      </w:pPr>
      <w:bookmarkStart w:id="63" w:name="_Toc112172464"/>
      <w:r w:rsidRPr="00346233">
        <w:t>Interfaz gráfica</w:t>
      </w:r>
      <w:r w:rsidR="006C00D9" w:rsidRPr="00346233">
        <w:t xml:space="preserve"> (Mockups)</w:t>
      </w:r>
      <w:bookmarkEnd w:id="63"/>
    </w:p>
    <w:p w14:paraId="74AE24D4" w14:textId="77777777" w:rsidR="002B7BC2" w:rsidRPr="002B7BC2" w:rsidRDefault="002B7BC2" w:rsidP="002B7BC2">
      <w:pPr>
        <w:rPr>
          <w:u w:val="single"/>
          <w:lang w:val="es-ES"/>
        </w:rPr>
      </w:pPr>
    </w:p>
    <w:p w14:paraId="7646A8B9" w14:textId="16827FED" w:rsidR="00346233" w:rsidRDefault="002B7BC2" w:rsidP="00346233">
      <w:pPr>
        <w:rPr>
          <w:rFonts w:ascii="Times New Roman" w:hAnsi="Times New Roman"/>
          <w:b/>
          <w:bCs/>
          <w:lang w:val="es-ES"/>
        </w:rPr>
      </w:pPr>
      <w:r w:rsidRPr="002B7BC2">
        <w:rPr>
          <w:rFonts w:ascii="Times New Roman" w:hAnsi="Times New Roman"/>
          <w:b/>
          <w:bCs/>
          <w:lang w:val="es-ES"/>
        </w:rPr>
        <w:drawing>
          <wp:inline distT="0" distB="0" distL="0" distR="0" wp14:anchorId="34AB2F63" wp14:editId="04AA5B70">
            <wp:extent cx="5760085" cy="378523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3785235"/>
                    </a:xfrm>
                    <a:prstGeom prst="rect">
                      <a:avLst/>
                    </a:prstGeom>
                  </pic:spPr>
                </pic:pic>
              </a:graphicData>
            </a:graphic>
          </wp:inline>
        </w:drawing>
      </w:r>
    </w:p>
    <w:p w14:paraId="27726F55" w14:textId="348772D9" w:rsidR="002B7BC2" w:rsidRDefault="002B7BC2" w:rsidP="00346233">
      <w:pPr>
        <w:rPr>
          <w:rFonts w:ascii="Times New Roman" w:hAnsi="Times New Roman"/>
          <w:b/>
          <w:bCs/>
          <w:lang w:val="es-ES"/>
        </w:rPr>
      </w:pPr>
      <w:r w:rsidRPr="002B7BC2">
        <w:rPr>
          <w:rFonts w:ascii="Times New Roman" w:hAnsi="Times New Roman"/>
          <w:b/>
          <w:bCs/>
          <w:lang w:val="es-ES"/>
        </w:rPr>
        <w:lastRenderedPageBreak/>
        <w:drawing>
          <wp:inline distT="0" distB="0" distL="0" distR="0" wp14:anchorId="4C4501F0" wp14:editId="4138A10E">
            <wp:extent cx="5760085" cy="38696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3869690"/>
                    </a:xfrm>
                    <a:prstGeom prst="rect">
                      <a:avLst/>
                    </a:prstGeom>
                  </pic:spPr>
                </pic:pic>
              </a:graphicData>
            </a:graphic>
          </wp:inline>
        </w:drawing>
      </w:r>
    </w:p>
    <w:p w14:paraId="4B4DC3BA" w14:textId="2F8FD994" w:rsidR="002B7BC2" w:rsidRDefault="002B7BC2" w:rsidP="00346233">
      <w:pPr>
        <w:rPr>
          <w:rFonts w:ascii="Times New Roman" w:hAnsi="Times New Roman"/>
          <w:b/>
          <w:bCs/>
          <w:lang w:val="es-ES"/>
        </w:rPr>
      </w:pPr>
    </w:p>
    <w:p w14:paraId="3C9ADC45" w14:textId="4FA42314" w:rsidR="002B7BC2" w:rsidRPr="00346233" w:rsidRDefault="002B7BC2" w:rsidP="00346233">
      <w:pPr>
        <w:rPr>
          <w:rFonts w:ascii="Times New Roman" w:hAnsi="Times New Roman"/>
          <w:b/>
          <w:bCs/>
          <w:lang w:val="es-ES"/>
        </w:rPr>
      </w:pPr>
      <w:r w:rsidRPr="002B7BC2">
        <w:rPr>
          <w:rFonts w:ascii="Times New Roman" w:hAnsi="Times New Roman"/>
          <w:b/>
          <w:bCs/>
          <w:lang w:val="es-ES"/>
        </w:rPr>
        <w:drawing>
          <wp:inline distT="0" distB="0" distL="0" distR="0" wp14:anchorId="66E29CB1" wp14:editId="39B427BC">
            <wp:extent cx="5760085" cy="335661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356610"/>
                    </a:xfrm>
                    <a:prstGeom prst="rect">
                      <a:avLst/>
                    </a:prstGeom>
                  </pic:spPr>
                </pic:pic>
              </a:graphicData>
            </a:graphic>
          </wp:inline>
        </w:drawing>
      </w:r>
    </w:p>
    <w:p w14:paraId="616D0715" w14:textId="5D1310A6" w:rsidR="00346233" w:rsidRDefault="00346233" w:rsidP="00471101">
      <w:pPr>
        <w:pStyle w:val="Ttulo2"/>
        <w:rPr>
          <w:shadow/>
        </w:rPr>
      </w:pPr>
      <w:bookmarkStart w:id="64" w:name="_Toc112172465"/>
      <w:r w:rsidRPr="00346233">
        <w:lastRenderedPageBreak/>
        <w:t>Paleta de colores usada.</w:t>
      </w:r>
      <w:bookmarkEnd w:id="64"/>
    </w:p>
    <w:p w14:paraId="3F728A98" w14:textId="1701D045" w:rsidR="00346233" w:rsidRPr="00346233" w:rsidRDefault="00346233" w:rsidP="00346233">
      <w:pPr>
        <w:rPr>
          <w:lang w:val="es-ES"/>
        </w:rPr>
      </w:pPr>
      <w:r>
        <w:rPr>
          <w:noProof/>
          <w:lang w:val="es-ES"/>
        </w:rPr>
        <w:drawing>
          <wp:inline distT="0" distB="0" distL="0" distR="0" wp14:anchorId="3B9FB78A" wp14:editId="11F616CA">
            <wp:extent cx="5760085" cy="4319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660D0B3E" w14:textId="77777777" w:rsidR="00346233" w:rsidRDefault="00346233" w:rsidP="00346233">
      <w:pPr>
        <w:pStyle w:val="Prrafodelista"/>
        <w:rPr>
          <w:lang w:val="es-ES"/>
        </w:rPr>
      </w:pPr>
    </w:p>
    <w:p w14:paraId="2690A8FD" w14:textId="77777777" w:rsidR="00346233" w:rsidRPr="00346233" w:rsidRDefault="00346233" w:rsidP="00346233">
      <w:pPr>
        <w:rPr>
          <w:lang w:val="es-ES"/>
        </w:rPr>
      </w:pPr>
    </w:p>
    <w:p w14:paraId="384ABC04" w14:textId="261BBF12" w:rsidR="00F03E14" w:rsidRPr="00D559C4" w:rsidRDefault="00F03E14" w:rsidP="00A42BAE">
      <w:pPr>
        <w:tabs>
          <w:tab w:val="num" w:pos="720"/>
        </w:tabs>
        <w:rPr>
          <w:rFonts w:ascii="Times New Roman" w:hAnsi="Times New Roman"/>
          <w:b/>
          <w:sz w:val="32"/>
          <w:szCs w:val="32"/>
          <w:lang w:val="es-ES"/>
        </w:rPr>
      </w:pPr>
    </w:p>
    <w:p w14:paraId="24AE661C" w14:textId="77777777" w:rsidR="00F03E14" w:rsidRPr="00D559C4" w:rsidRDefault="00F03E14" w:rsidP="00A42BAE">
      <w:pPr>
        <w:tabs>
          <w:tab w:val="num" w:pos="720"/>
        </w:tabs>
        <w:rPr>
          <w:rFonts w:ascii="Times New Roman" w:hAnsi="Times New Roman"/>
          <w:b/>
          <w:sz w:val="32"/>
          <w:szCs w:val="32"/>
          <w:lang w:val="es-ES"/>
        </w:rPr>
      </w:pPr>
    </w:p>
    <w:p w14:paraId="117DD24F" w14:textId="01303738" w:rsidR="00F03E14" w:rsidRPr="00D559C4" w:rsidRDefault="00F03E14" w:rsidP="00F27EF4">
      <w:pPr>
        <w:pStyle w:val="Ttulo1"/>
        <w:rPr>
          <w:shadow w:val="0"/>
        </w:rPr>
      </w:pPr>
      <w:bookmarkStart w:id="65" w:name="_Toc112172466"/>
      <w:r w:rsidRPr="00D559C4">
        <w:rPr>
          <w:shadow w:val="0"/>
        </w:rPr>
        <w:t>Gestión de la configuración</w:t>
      </w:r>
      <w:bookmarkEnd w:id="65"/>
    </w:p>
    <w:p w14:paraId="600B26B3" w14:textId="77777777" w:rsidR="00F03E14" w:rsidRPr="00D559C4" w:rsidRDefault="00F03E14" w:rsidP="00A42BAE">
      <w:pPr>
        <w:tabs>
          <w:tab w:val="num" w:pos="720"/>
        </w:tabs>
        <w:rPr>
          <w:rFonts w:ascii="Times New Roman" w:hAnsi="Times New Roman"/>
          <w:b/>
          <w:sz w:val="32"/>
          <w:szCs w:val="32"/>
          <w:lang w:val="es-ES"/>
        </w:rPr>
      </w:pPr>
    </w:p>
    <w:p w14:paraId="1E822B81" w14:textId="77777777" w:rsidR="002B2AB1" w:rsidRPr="002228C6" w:rsidRDefault="002B2AB1" w:rsidP="002B2AB1">
      <w:pPr>
        <w:rPr>
          <w:rFonts w:ascii="Times New Roman" w:hAnsi="Times New Roman"/>
        </w:rPr>
      </w:pPr>
      <w:r w:rsidRPr="002228C6">
        <w:rPr>
          <w:rFonts w:ascii="Times New Roman" w:hAnsi="Times New Roman"/>
        </w:rPr>
        <w:t xml:space="preserve">Link Repositorio GitHub: </w:t>
      </w:r>
      <w:hyperlink r:id="rId15" w:history="1">
        <w:r w:rsidRPr="00562950">
          <w:rPr>
            <w:rStyle w:val="Hipervnculo"/>
          </w:rPr>
          <w:t>https://github.com/onfevs/PetLost</w:t>
        </w:r>
      </w:hyperlink>
    </w:p>
    <w:p w14:paraId="02CBC564" w14:textId="77777777" w:rsidR="002B2AB1" w:rsidRDefault="002B2AB1" w:rsidP="002B2AB1">
      <w:pPr>
        <w:rPr>
          <w:rFonts w:ascii="Times New Roman" w:hAnsi="Times New Roman"/>
          <w:color w:val="1155CC"/>
          <w:u w:val="single"/>
        </w:rPr>
      </w:pPr>
      <w:r w:rsidRPr="002228C6">
        <w:rPr>
          <w:rFonts w:ascii="Times New Roman" w:hAnsi="Times New Roman"/>
        </w:rPr>
        <w:t xml:space="preserve">Mapa Mental: </w:t>
      </w:r>
      <w:hyperlink r:id="rId16">
        <w:r w:rsidRPr="002228C6">
          <w:rPr>
            <w:rFonts w:ascii="Times New Roman" w:hAnsi="Times New Roman"/>
            <w:color w:val="1155CC"/>
            <w:u w:val="single"/>
          </w:rPr>
          <w:t>https://www.mindmeister.com/map/2387626350</w:t>
        </w:r>
      </w:hyperlink>
    </w:p>
    <w:p w14:paraId="5E60326B" w14:textId="77777777" w:rsidR="002B2AB1" w:rsidRDefault="002B2AB1" w:rsidP="002B2AB1">
      <w:pPr>
        <w:rPr>
          <w:rFonts w:ascii="Times New Roman" w:hAnsi="Times New Roman"/>
          <w:color w:val="1155CC"/>
          <w:u w:val="single"/>
        </w:rPr>
      </w:pPr>
      <w:r w:rsidRPr="00F16759">
        <w:rPr>
          <w:rFonts w:ascii="Times New Roman" w:hAnsi="Times New Roman"/>
          <w:u w:val="single"/>
        </w:rPr>
        <w:t>Meistertask</w:t>
      </w:r>
      <w:r w:rsidRPr="000F5B0E">
        <w:rPr>
          <w:rFonts w:ascii="Times New Roman" w:hAnsi="Times New Roman"/>
        </w:rPr>
        <w:t xml:space="preserve"> (Trello):</w:t>
      </w:r>
      <w:r w:rsidRPr="000F5B0E">
        <w:rPr>
          <w:rFonts w:ascii="Times New Roman" w:hAnsi="Times New Roman"/>
          <w:u w:val="single"/>
        </w:rPr>
        <w:t xml:space="preserve"> </w:t>
      </w:r>
      <w:r w:rsidRPr="000F5B0E">
        <w:rPr>
          <w:rFonts w:ascii="Times New Roman" w:hAnsi="Times New Roman"/>
          <w:color w:val="1155CC"/>
          <w:u w:val="single"/>
        </w:rPr>
        <w:t>https://www.meistertask.com/app/project/dt6mTObL</w:t>
      </w:r>
    </w:p>
    <w:p w14:paraId="2B7B0958" w14:textId="77777777" w:rsidR="002B2AB1" w:rsidRDefault="002B2AB1" w:rsidP="002B2AB1">
      <w:pPr>
        <w:rPr>
          <w:rFonts w:ascii="Times New Roman" w:hAnsi="Times New Roman"/>
          <w:color w:val="1155CC"/>
          <w:u w:val="single"/>
        </w:rPr>
      </w:pPr>
    </w:p>
    <w:p w14:paraId="2A22309D" w14:textId="77777777" w:rsidR="002B2AB1" w:rsidRDefault="002B2AB1" w:rsidP="002B2AB1">
      <w:pPr>
        <w:rPr>
          <w:rFonts w:ascii="Times New Roman" w:hAnsi="Times New Roman"/>
        </w:rPr>
      </w:pPr>
    </w:p>
    <w:p w14:paraId="7CAFC0FC" w14:textId="77777777" w:rsidR="002B2AB1" w:rsidRDefault="002B2AB1" w:rsidP="002B2AB1">
      <w:pPr>
        <w:rPr>
          <w:rFonts w:ascii="Times New Roman" w:hAnsi="Times New Roman"/>
        </w:rPr>
      </w:pPr>
      <w:r>
        <w:rPr>
          <w:rFonts w:ascii="Times New Roman" w:hAnsi="Times New Roman"/>
        </w:rPr>
        <w:t>Comunicación: Vía WhatsApp Grupo 6</w:t>
      </w:r>
    </w:p>
    <w:p w14:paraId="7D8B8E76" w14:textId="77777777" w:rsidR="002B2AB1" w:rsidRDefault="002B2AB1" w:rsidP="002B2AB1">
      <w:pPr>
        <w:rPr>
          <w:rFonts w:ascii="Times New Roman" w:hAnsi="Times New Roman"/>
        </w:rPr>
      </w:pPr>
      <w:r>
        <w:rPr>
          <w:rFonts w:ascii="Times New Roman" w:hAnsi="Times New Roman"/>
        </w:rPr>
        <w:t>Reuniones: Google Meet</w:t>
      </w:r>
    </w:p>
    <w:p w14:paraId="6DE53C13" w14:textId="77777777" w:rsidR="002B2AB1" w:rsidRDefault="002B2AB1" w:rsidP="002B2AB1">
      <w:pPr>
        <w:rPr>
          <w:rFonts w:ascii="Times New Roman" w:hAnsi="Times New Roman"/>
        </w:rPr>
      </w:pPr>
      <w:r>
        <w:rPr>
          <w:rFonts w:ascii="Times New Roman" w:hAnsi="Times New Roman"/>
        </w:rPr>
        <w:t>Reuniones: Todos los sábados para mostrar avances</w:t>
      </w:r>
    </w:p>
    <w:p w14:paraId="0E3EA4CF" w14:textId="77777777" w:rsidR="002B2AB1" w:rsidRPr="002228C6" w:rsidRDefault="002B2AB1" w:rsidP="002B2AB1">
      <w:pPr>
        <w:rPr>
          <w:rFonts w:ascii="Times New Roman" w:hAnsi="Times New Roman"/>
        </w:rPr>
      </w:pPr>
      <w:r>
        <w:rPr>
          <w:rFonts w:ascii="Times New Roman" w:hAnsi="Times New Roman"/>
        </w:rPr>
        <w:t>Reuniones diarias: 15 min en hrs de la noche.</w:t>
      </w:r>
    </w:p>
    <w:p w14:paraId="14454F13" w14:textId="77777777" w:rsidR="002B2AB1" w:rsidRPr="002228C6" w:rsidRDefault="002B2AB1" w:rsidP="002B2AB1">
      <w:pPr>
        <w:rPr>
          <w:rFonts w:ascii="Times New Roman" w:hAnsi="Times New Roman"/>
        </w:rPr>
      </w:pPr>
      <w:r w:rsidRPr="002228C6">
        <w:rPr>
          <w:rFonts w:ascii="Times New Roman" w:hAnsi="Times New Roman"/>
        </w:rPr>
        <w:t>Variables en Ingles</w:t>
      </w:r>
    </w:p>
    <w:p w14:paraId="41F75662" w14:textId="77777777" w:rsidR="002B2AB1" w:rsidRPr="002228C6" w:rsidRDefault="002B2AB1" w:rsidP="002B2AB1">
      <w:pPr>
        <w:rPr>
          <w:rFonts w:ascii="Times New Roman" w:hAnsi="Times New Roman"/>
        </w:rPr>
      </w:pPr>
      <w:r w:rsidRPr="002228C6">
        <w:rPr>
          <w:rFonts w:ascii="Times New Roman" w:hAnsi="Times New Roman"/>
        </w:rPr>
        <w:t>snake_case.</w:t>
      </w:r>
    </w:p>
    <w:p w14:paraId="48B9B635" w14:textId="77777777" w:rsidR="002B2AB1" w:rsidRPr="002228C6" w:rsidRDefault="002B2AB1" w:rsidP="002B2AB1">
      <w:pPr>
        <w:rPr>
          <w:rFonts w:ascii="Times New Roman" w:hAnsi="Times New Roman"/>
        </w:rPr>
      </w:pPr>
    </w:p>
    <w:p w14:paraId="178FE978" w14:textId="77777777" w:rsidR="002B2AB1" w:rsidRDefault="002B2AB1" w:rsidP="002B2AB1">
      <w:pPr>
        <w:spacing w:line="261" w:lineRule="auto"/>
        <w:ind w:left="600"/>
        <w:rPr>
          <w:rFonts w:ascii="Times New Roman" w:hAnsi="Times New Roman"/>
        </w:rPr>
      </w:pPr>
      <w:r>
        <w:rPr>
          <w:rFonts w:ascii="Times New Roman" w:hAnsi="Times New Roman"/>
        </w:rPr>
        <w:t>Integrantes del equipo.</w:t>
      </w:r>
    </w:p>
    <w:p w14:paraId="06FC6EBF" w14:textId="77777777" w:rsidR="002B2AB1" w:rsidRPr="002228C6" w:rsidRDefault="002B2AB1" w:rsidP="002B2AB1">
      <w:pPr>
        <w:spacing w:line="261" w:lineRule="auto"/>
        <w:ind w:left="600"/>
        <w:rPr>
          <w:rFonts w:ascii="Times New Roman" w:hAnsi="Times New Roman"/>
        </w:rPr>
      </w:pPr>
    </w:p>
    <w:p w14:paraId="1D315A2C" w14:textId="77777777" w:rsidR="002B2AB1" w:rsidRPr="002228C6" w:rsidRDefault="002B2AB1" w:rsidP="002B2AB1">
      <w:pPr>
        <w:numPr>
          <w:ilvl w:val="0"/>
          <w:numId w:val="37"/>
        </w:numPr>
        <w:spacing w:line="261" w:lineRule="auto"/>
        <w:jc w:val="left"/>
        <w:rPr>
          <w:rFonts w:ascii="Times New Roman" w:hAnsi="Times New Roman"/>
        </w:rPr>
      </w:pPr>
      <w:r w:rsidRPr="002228C6">
        <w:rPr>
          <w:rFonts w:ascii="Times New Roman" w:hAnsi="Times New Roman"/>
        </w:rPr>
        <w:t>CRISTIAN CASTRO</w:t>
      </w:r>
    </w:p>
    <w:p w14:paraId="095D1A16"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lastRenderedPageBreak/>
        <w:t>Rol: BASE DE DATOS (DB)</w:t>
      </w:r>
    </w:p>
    <w:p w14:paraId="53BE7823"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Tecnología: MySQL</w:t>
      </w:r>
    </w:p>
    <w:p w14:paraId="4D13AEC1" w14:textId="77777777" w:rsidR="002B2AB1" w:rsidRPr="002228C6" w:rsidRDefault="002B2AB1" w:rsidP="002B2AB1">
      <w:pPr>
        <w:spacing w:line="261" w:lineRule="auto"/>
        <w:ind w:left="800"/>
        <w:rPr>
          <w:rFonts w:ascii="Times New Roman" w:hAnsi="Times New Roman"/>
        </w:rPr>
      </w:pPr>
    </w:p>
    <w:p w14:paraId="07240C5E" w14:textId="77777777" w:rsidR="002B2AB1" w:rsidRPr="002228C6" w:rsidRDefault="002B2AB1" w:rsidP="002B2AB1">
      <w:pPr>
        <w:numPr>
          <w:ilvl w:val="0"/>
          <w:numId w:val="42"/>
        </w:numPr>
        <w:spacing w:line="261" w:lineRule="auto"/>
        <w:jc w:val="left"/>
        <w:rPr>
          <w:rFonts w:ascii="Times New Roman" w:hAnsi="Times New Roman"/>
        </w:rPr>
      </w:pPr>
      <w:r w:rsidRPr="002228C6">
        <w:rPr>
          <w:rFonts w:ascii="Times New Roman" w:hAnsi="Times New Roman"/>
        </w:rPr>
        <w:t>JESUS MONTERO</w:t>
      </w:r>
    </w:p>
    <w:p w14:paraId="0CFB14FE"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Rol: BACK-END</w:t>
      </w:r>
    </w:p>
    <w:p w14:paraId="17611983"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Tecnología: JAVA Con Spring Boot, Se puede en C#, Python</w:t>
      </w:r>
    </w:p>
    <w:p w14:paraId="031C63C7" w14:textId="77777777" w:rsidR="002B2AB1" w:rsidRPr="002228C6" w:rsidRDefault="002B2AB1" w:rsidP="002B2AB1">
      <w:pPr>
        <w:spacing w:line="261" w:lineRule="auto"/>
        <w:ind w:left="1000"/>
        <w:rPr>
          <w:rFonts w:ascii="Times New Roman" w:hAnsi="Times New Roman"/>
        </w:rPr>
      </w:pPr>
    </w:p>
    <w:p w14:paraId="732C6AB5" w14:textId="77777777" w:rsidR="002B2AB1" w:rsidRPr="002228C6" w:rsidRDefault="002B2AB1" w:rsidP="002B2AB1">
      <w:pPr>
        <w:numPr>
          <w:ilvl w:val="0"/>
          <w:numId w:val="39"/>
        </w:numPr>
        <w:spacing w:line="261" w:lineRule="auto"/>
        <w:jc w:val="left"/>
        <w:rPr>
          <w:rFonts w:ascii="Times New Roman" w:hAnsi="Times New Roman"/>
        </w:rPr>
      </w:pPr>
      <w:r w:rsidRPr="002228C6">
        <w:rPr>
          <w:rFonts w:ascii="Times New Roman" w:hAnsi="Times New Roman"/>
        </w:rPr>
        <w:t>JHOSUA USECHE</w:t>
      </w:r>
    </w:p>
    <w:p w14:paraId="0A06A269"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Rol: FRONT-END</w:t>
      </w:r>
    </w:p>
    <w:p w14:paraId="3B915BE7"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Tecnología: HTML, CSS - Bootstrap, JAVASCRIP</w:t>
      </w:r>
    </w:p>
    <w:p w14:paraId="527F8AE1" w14:textId="77777777" w:rsidR="002B2AB1" w:rsidRPr="002228C6" w:rsidRDefault="002B2AB1" w:rsidP="002B2AB1">
      <w:pPr>
        <w:spacing w:line="261" w:lineRule="auto"/>
        <w:ind w:left="800"/>
        <w:rPr>
          <w:rFonts w:ascii="Times New Roman" w:hAnsi="Times New Roman"/>
        </w:rPr>
      </w:pPr>
    </w:p>
    <w:p w14:paraId="01FFAB0A" w14:textId="77777777" w:rsidR="002B2AB1" w:rsidRPr="002228C6" w:rsidRDefault="002B2AB1" w:rsidP="002B2AB1">
      <w:pPr>
        <w:numPr>
          <w:ilvl w:val="0"/>
          <w:numId w:val="43"/>
        </w:numPr>
        <w:spacing w:line="261" w:lineRule="auto"/>
        <w:jc w:val="left"/>
        <w:rPr>
          <w:rFonts w:ascii="Times New Roman" w:hAnsi="Times New Roman"/>
        </w:rPr>
      </w:pPr>
      <w:r w:rsidRPr="002228C6">
        <w:rPr>
          <w:rFonts w:ascii="Times New Roman" w:hAnsi="Times New Roman"/>
        </w:rPr>
        <w:t>LEONARDO ARDILA</w:t>
      </w:r>
    </w:p>
    <w:p w14:paraId="4851552E" w14:textId="77777777" w:rsidR="002B2AB1" w:rsidRPr="002228C6" w:rsidRDefault="002B2AB1" w:rsidP="002B2AB1">
      <w:pPr>
        <w:numPr>
          <w:ilvl w:val="0"/>
          <w:numId w:val="36"/>
        </w:numPr>
        <w:spacing w:line="261" w:lineRule="auto"/>
        <w:jc w:val="left"/>
        <w:rPr>
          <w:rFonts w:ascii="Times New Roman" w:hAnsi="Times New Roman"/>
        </w:rPr>
      </w:pPr>
      <w:r w:rsidRPr="002228C6">
        <w:rPr>
          <w:rFonts w:ascii="Times New Roman" w:hAnsi="Times New Roman"/>
        </w:rPr>
        <w:t>Rol: TESTER</w:t>
      </w:r>
    </w:p>
    <w:p w14:paraId="733DA88A" w14:textId="77777777" w:rsidR="002B2AB1" w:rsidRDefault="002B2AB1" w:rsidP="002B2AB1">
      <w:pPr>
        <w:numPr>
          <w:ilvl w:val="0"/>
          <w:numId w:val="36"/>
        </w:numPr>
        <w:spacing w:line="261" w:lineRule="auto"/>
        <w:jc w:val="left"/>
        <w:rPr>
          <w:rFonts w:ascii="Times New Roman" w:hAnsi="Times New Roman"/>
        </w:rPr>
      </w:pPr>
      <w:r w:rsidRPr="002228C6">
        <w:rPr>
          <w:rFonts w:ascii="Times New Roman" w:hAnsi="Times New Roman"/>
        </w:rPr>
        <w:t>Tecnología: FRONT-END</w:t>
      </w:r>
    </w:p>
    <w:p w14:paraId="1F77BD61" w14:textId="77777777" w:rsidR="002B2AB1" w:rsidRDefault="002B2AB1" w:rsidP="002B2AB1">
      <w:pPr>
        <w:spacing w:line="261" w:lineRule="auto"/>
        <w:rPr>
          <w:rFonts w:ascii="Times New Roman" w:hAnsi="Times New Roman"/>
        </w:rPr>
      </w:pPr>
    </w:p>
    <w:p w14:paraId="4FA906D5" w14:textId="77777777" w:rsidR="002B2AB1" w:rsidRPr="002228C6" w:rsidRDefault="002B2AB1" w:rsidP="002B2AB1">
      <w:pPr>
        <w:numPr>
          <w:ilvl w:val="0"/>
          <w:numId w:val="40"/>
        </w:numPr>
        <w:spacing w:line="261" w:lineRule="auto"/>
        <w:jc w:val="left"/>
        <w:rPr>
          <w:rFonts w:ascii="Times New Roman" w:hAnsi="Times New Roman"/>
        </w:rPr>
      </w:pPr>
      <w:r w:rsidRPr="002228C6">
        <w:rPr>
          <w:rFonts w:ascii="Times New Roman" w:hAnsi="Times New Roman"/>
        </w:rPr>
        <w:t>JORGE VALLEJO</w:t>
      </w:r>
    </w:p>
    <w:p w14:paraId="2277F5FE"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Rol: GESTOR DE PROYECTOS - Mindmeister - MeisterTask</w:t>
      </w:r>
    </w:p>
    <w:p w14:paraId="6F24D83A"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Tecnología: FRONT-END</w:t>
      </w:r>
    </w:p>
    <w:p w14:paraId="1EFC266A" w14:textId="4A5A6E2C" w:rsidR="00E439FE" w:rsidRPr="002B2AB1" w:rsidRDefault="00E439FE" w:rsidP="00A42BAE">
      <w:pPr>
        <w:tabs>
          <w:tab w:val="num" w:pos="720"/>
        </w:tabs>
        <w:rPr>
          <w:rFonts w:ascii="Times New Roman" w:hAnsi="Times New Roman"/>
          <w:b/>
          <w:sz w:val="32"/>
          <w:szCs w:val="32"/>
          <w:u w:val="single"/>
          <w:lang w:val="es-ES"/>
        </w:rPr>
      </w:pPr>
    </w:p>
    <w:p w14:paraId="0A417AA2" w14:textId="116C31F5" w:rsidR="00E439FE" w:rsidRPr="00D559C4" w:rsidRDefault="00D54D2B" w:rsidP="00F27EF4">
      <w:pPr>
        <w:pStyle w:val="Ttulo1"/>
        <w:rPr>
          <w:shadow w:val="0"/>
        </w:rPr>
      </w:pPr>
      <w:bookmarkStart w:id="66" w:name="_Toc112172467"/>
      <w:r w:rsidRPr="00D559C4">
        <w:rPr>
          <w:shadow w:val="0"/>
        </w:rPr>
        <w:t>Pruebas</w:t>
      </w:r>
      <w:bookmarkEnd w:id="66"/>
    </w:p>
    <w:p w14:paraId="6641C2B2" w14:textId="03D71437" w:rsidR="00E439FE" w:rsidRPr="00D559C4" w:rsidRDefault="00E439FE" w:rsidP="00A42BAE">
      <w:pPr>
        <w:tabs>
          <w:tab w:val="num" w:pos="720"/>
        </w:tabs>
        <w:rPr>
          <w:rFonts w:ascii="Times New Roman" w:hAnsi="Times New Roman"/>
          <w:b/>
          <w:sz w:val="32"/>
          <w:szCs w:val="32"/>
          <w:lang w:val="es-ES"/>
        </w:rPr>
      </w:pPr>
    </w:p>
    <w:p w14:paraId="6D2F2485" w14:textId="68F4CB7F" w:rsidR="00E439FE" w:rsidRPr="00D559C4" w:rsidRDefault="00E439FE" w:rsidP="00471101">
      <w:pPr>
        <w:pStyle w:val="Ttulo2"/>
      </w:pPr>
      <w:bookmarkStart w:id="67" w:name="_Toc112172468"/>
      <w:r w:rsidRPr="00D559C4">
        <w:t>Descripción de pruebas unitarias</w:t>
      </w:r>
      <w:bookmarkEnd w:id="67"/>
    </w:p>
    <w:p w14:paraId="1C181431" w14:textId="62CB5B90" w:rsidR="00E439FE" w:rsidRPr="00D559C4" w:rsidRDefault="00E439FE" w:rsidP="00A42BAE">
      <w:pPr>
        <w:tabs>
          <w:tab w:val="num" w:pos="720"/>
        </w:tabs>
        <w:rPr>
          <w:rFonts w:ascii="Times New Roman" w:hAnsi="Times New Roman"/>
          <w:b/>
          <w:sz w:val="32"/>
          <w:szCs w:val="32"/>
          <w:lang w:val="es-ES"/>
        </w:rPr>
      </w:pPr>
    </w:p>
    <w:p w14:paraId="70CD2EAF" w14:textId="59F4EDFD" w:rsidR="00E439FE" w:rsidRPr="00D559C4" w:rsidRDefault="00E439FE" w:rsidP="00471101">
      <w:pPr>
        <w:pStyle w:val="Ttulo2"/>
      </w:pPr>
      <w:bookmarkStart w:id="68" w:name="_Toc112172469"/>
      <w:r w:rsidRPr="00D559C4">
        <w:t>Descripción de pruebas de aceptación</w:t>
      </w:r>
      <w:bookmarkEnd w:id="68"/>
    </w:p>
    <w:p w14:paraId="6A27962E" w14:textId="77777777" w:rsidR="00A42BAE" w:rsidRPr="00D559C4" w:rsidRDefault="00A42BAE" w:rsidP="00A42BAE">
      <w:pPr>
        <w:rPr>
          <w:rFonts w:ascii="Times New Roman" w:hAnsi="Times New Roman"/>
          <w:sz w:val="22"/>
        </w:rPr>
      </w:pPr>
    </w:p>
    <w:p w14:paraId="6A27962F" w14:textId="77777777" w:rsidR="00A42BAE" w:rsidRPr="00D559C4" w:rsidRDefault="00A42BAE" w:rsidP="00A42BAE">
      <w:pPr>
        <w:rPr>
          <w:rFonts w:ascii="Times New Roman" w:hAnsi="Times New Roman"/>
          <w:sz w:val="22"/>
        </w:rPr>
      </w:pPr>
    </w:p>
    <w:p w14:paraId="6A279630" w14:textId="77777777" w:rsidR="00A42BAE" w:rsidRPr="00D559C4" w:rsidRDefault="00A42BAE" w:rsidP="00A42BAE">
      <w:pPr>
        <w:rPr>
          <w:rFonts w:ascii="Times New Roman" w:hAnsi="Times New Roman"/>
          <w:sz w:val="22"/>
        </w:rPr>
      </w:pPr>
    </w:p>
    <w:p w14:paraId="6A279631" w14:textId="77777777" w:rsidR="007121BE" w:rsidRPr="00D559C4" w:rsidRDefault="007121BE" w:rsidP="001561AE">
      <w:pPr>
        <w:rPr>
          <w:rFonts w:ascii="Times New Roman" w:hAnsi="Times New Roman"/>
          <w:sz w:val="22"/>
        </w:rPr>
      </w:pPr>
    </w:p>
    <w:p w14:paraId="6A279632" w14:textId="77777777" w:rsidR="007121BE" w:rsidRPr="00D559C4" w:rsidRDefault="007121BE" w:rsidP="001561AE">
      <w:pPr>
        <w:rPr>
          <w:rFonts w:ascii="Times New Roman" w:hAnsi="Times New Roman"/>
        </w:rPr>
      </w:pPr>
    </w:p>
    <w:p w14:paraId="6A279633" w14:textId="77777777" w:rsidR="000159BB" w:rsidRPr="00D559C4" w:rsidRDefault="000159BB" w:rsidP="001561AE">
      <w:pPr>
        <w:rPr>
          <w:rFonts w:ascii="Times New Roman" w:hAnsi="Times New Roman"/>
        </w:rPr>
      </w:pPr>
    </w:p>
    <w:p w14:paraId="558778AE" w14:textId="6320ED39" w:rsidR="00F03E14" w:rsidRPr="00D559C4" w:rsidRDefault="00D54D2B" w:rsidP="00F27EF4">
      <w:pPr>
        <w:pStyle w:val="Ttulo1"/>
        <w:rPr>
          <w:shadow w:val="0"/>
        </w:rPr>
      </w:pPr>
      <w:bookmarkStart w:id="69" w:name="_Toc112172470"/>
      <w:r w:rsidRPr="00D559C4">
        <w:rPr>
          <w:shadow w:val="0"/>
        </w:rPr>
        <w:t>Glosario</w:t>
      </w:r>
      <w:bookmarkEnd w:id="69"/>
    </w:p>
    <w:p w14:paraId="5DB2EC34" w14:textId="4E2D1619" w:rsidR="00F03E14" w:rsidRDefault="00F03E14" w:rsidP="00F03E14">
      <w:pPr>
        <w:rPr>
          <w:rFonts w:ascii="Times New Roman" w:hAnsi="Times New Roman"/>
          <w:b/>
          <w:bCs/>
          <w:sz w:val="40"/>
          <w:szCs w:val="40"/>
        </w:rPr>
      </w:pPr>
    </w:p>
    <w:p w14:paraId="32B58ED4" w14:textId="7A353B5F" w:rsidR="00735897" w:rsidRDefault="00735897" w:rsidP="00F03E14">
      <w:pPr>
        <w:rPr>
          <w:rFonts w:ascii="Times New Roman" w:hAnsi="Times New Roman"/>
          <w:b/>
          <w:bCs/>
          <w:sz w:val="40"/>
          <w:szCs w:val="40"/>
        </w:rPr>
      </w:pPr>
    </w:p>
    <w:p w14:paraId="67339BFA" w14:textId="0DD82D7D" w:rsidR="00735897" w:rsidRDefault="00735897" w:rsidP="00F03E14">
      <w:pPr>
        <w:rPr>
          <w:rFonts w:ascii="Times New Roman" w:hAnsi="Times New Roman"/>
          <w:b/>
          <w:bCs/>
          <w:sz w:val="40"/>
          <w:szCs w:val="40"/>
        </w:rPr>
      </w:pPr>
    </w:p>
    <w:p w14:paraId="3955C4D1" w14:textId="55E3A2B8" w:rsidR="00735897" w:rsidRDefault="00735897" w:rsidP="00F03E14">
      <w:pPr>
        <w:rPr>
          <w:rFonts w:ascii="Times New Roman" w:hAnsi="Times New Roman"/>
          <w:b/>
          <w:bCs/>
          <w:sz w:val="40"/>
          <w:szCs w:val="40"/>
        </w:rPr>
      </w:pPr>
    </w:p>
    <w:p w14:paraId="18E655E5" w14:textId="4DA5EE2E" w:rsidR="00735897" w:rsidRDefault="00735897" w:rsidP="00F03E14">
      <w:pPr>
        <w:rPr>
          <w:rFonts w:ascii="Times New Roman" w:hAnsi="Times New Roman"/>
          <w:b/>
          <w:bCs/>
          <w:sz w:val="40"/>
          <w:szCs w:val="40"/>
        </w:rPr>
      </w:pPr>
    </w:p>
    <w:p w14:paraId="71AF348C" w14:textId="77777777" w:rsidR="00735897" w:rsidRPr="00735897" w:rsidRDefault="00735897" w:rsidP="00F03E14">
      <w:pPr>
        <w:rPr>
          <w:rFonts w:ascii="Times New Roman" w:hAnsi="Times New Roman"/>
          <w:b/>
          <w:bCs/>
          <w:sz w:val="40"/>
          <w:szCs w:val="40"/>
          <w:u w:val="single"/>
        </w:rPr>
      </w:pPr>
    </w:p>
    <w:p w14:paraId="6A279638" w14:textId="6072C84A" w:rsidR="00270119" w:rsidRPr="00D559C4" w:rsidRDefault="00D54D2B" w:rsidP="00F27EF4">
      <w:pPr>
        <w:pStyle w:val="Ttulo1"/>
        <w:rPr>
          <w:shadow w:val="0"/>
        </w:rPr>
      </w:pPr>
      <w:bookmarkStart w:id="70" w:name="_Toc112172471"/>
      <w:r w:rsidRPr="00D559C4">
        <w:rPr>
          <w:shadow w:val="0"/>
        </w:rPr>
        <w:lastRenderedPageBreak/>
        <w:t>Anexo(s)</w:t>
      </w:r>
      <w:bookmarkEnd w:id="70"/>
    </w:p>
    <w:p w14:paraId="6A279639" w14:textId="77777777" w:rsidR="00270119" w:rsidRPr="00D559C4" w:rsidRDefault="00270119" w:rsidP="00270119">
      <w:pPr>
        <w:jc w:val="center"/>
        <w:rPr>
          <w:rFonts w:ascii="Times New Roman" w:hAnsi="Times New Roman"/>
          <w:color w:val="EE0000"/>
        </w:rPr>
      </w:pPr>
      <w:r w:rsidRPr="00D559C4">
        <w:rPr>
          <w:rFonts w:ascii="Times New Roman" w:hAnsi="Times New Roman"/>
          <w:color w:val="EE0000"/>
        </w:rPr>
        <w:t>[ES OPCIONAL]</w:t>
      </w:r>
    </w:p>
    <w:p w14:paraId="6A27963C" w14:textId="662C8574" w:rsidR="00D3259A" w:rsidRPr="00D559C4" w:rsidRDefault="00270119" w:rsidP="001561AE">
      <w:pPr>
        <w:rPr>
          <w:rFonts w:ascii="Times New Roman" w:hAnsi="Times New Roman"/>
        </w:rPr>
      </w:pPr>
      <w:r w:rsidRPr="00D559C4">
        <w:rPr>
          <w:rFonts w:ascii="Times New Roman" w:hAnsi="Times New Roman"/>
          <w:color w:val="EE0000"/>
        </w:rPr>
        <w:t>[Se pueden agregar anexos, si se consideran necesarios para obtener mayor claridad en el contenido del documento.]</w:t>
      </w:r>
    </w:p>
    <w:sectPr w:rsidR="00D3259A" w:rsidRPr="00D559C4" w:rsidSect="00D54D2B">
      <w:headerReference w:type="default" r:id="rId17"/>
      <w:footerReference w:type="even" r:id="rId18"/>
      <w:footerReference w:type="default" r:id="rId19"/>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C1614" w14:textId="77777777" w:rsidR="00F53F78" w:rsidRDefault="00F53F78">
      <w:r>
        <w:separator/>
      </w:r>
    </w:p>
  </w:endnote>
  <w:endnote w:type="continuationSeparator" w:id="0">
    <w:p w14:paraId="6EF69E2F" w14:textId="77777777" w:rsidR="00F53F78" w:rsidRDefault="00F53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28F6E" w14:textId="77777777" w:rsidR="00F53F78" w:rsidRDefault="00F53F78">
      <w:r>
        <w:separator/>
      </w:r>
    </w:p>
  </w:footnote>
  <w:footnote w:type="continuationSeparator" w:id="0">
    <w:p w14:paraId="13EF983A" w14:textId="77777777" w:rsidR="00F53F78" w:rsidRDefault="00F53F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8EA1E" w14:textId="54478213" w:rsidR="00DF17A4" w:rsidRPr="00DF17A4" w:rsidRDefault="00FA0FC7">
    <w:pPr>
      <w:pStyle w:val="Encabezado"/>
      <w:rPr>
        <w:lang w:val="en-US"/>
      </w:rPr>
    </w:pPr>
    <w:r>
      <w:rPr>
        <w:noProof/>
        <w:lang w:val="es-419"/>
      </w:rPr>
      <w:drawing>
        <wp:anchor distT="0" distB="0" distL="114300" distR="114300" simplePos="0" relativeHeight="251659776" behindDoc="0" locked="0" layoutInCell="1" allowOverlap="1" wp14:anchorId="425F3F90" wp14:editId="026D9412">
          <wp:simplePos x="0" y="0"/>
          <wp:positionH relativeFrom="column">
            <wp:posOffset>5857722</wp:posOffset>
          </wp:positionH>
          <wp:positionV relativeFrom="paragraph">
            <wp:posOffset>-222580</wp:posOffset>
          </wp:positionV>
          <wp:extent cx="457200" cy="278498"/>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457200" cy="278498"/>
                  </a:xfrm>
                  <a:prstGeom prst="rect">
                    <a:avLst/>
                  </a:prstGeom>
                </pic:spPr>
              </pic:pic>
            </a:graphicData>
          </a:graphic>
          <wp14:sizeRelH relativeFrom="margin">
            <wp14:pctWidth>0</wp14:pctWidth>
          </wp14:sizeRelH>
          <wp14:sizeRelV relativeFrom="margin">
            <wp14:pctHeight>0</wp14:pctHeight>
          </wp14:sizeRelV>
        </wp:anchor>
      </w:drawing>
    </w:r>
    <w:r>
      <w:rPr>
        <w:noProof/>
        <w:lang w:val="es-419"/>
      </w:rPr>
      <w:drawing>
        <wp:anchor distT="0" distB="0" distL="114300" distR="114300" simplePos="0" relativeHeight="251656704" behindDoc="0" locked="0" layoutInCell="1" allowOverlap="1" wp14:anchorId="29F89EA9" wp14:editId="06DAA357">
          <wp:simplePos x="0" y="0"/>
          <wp:positionH relativeFrom="column">
            <wp:posOffset>5276164</wp:posOffset>
          </wp:positionH>
          <wp:positionV relativeFrom="paragraph">
            <wp:posOffset>-192379</wp:posOffset>
          </wp:positionV>
          <wp:extent cx="457200" cy="294174"/>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
                    <a:extLst>
                      <a:ext uri="{28A0092B-C50C-407E-A947-70E740481C1C}">
                        <a14:useLocalDpi xmlns:a14="http://schemas.microsoft.com/office/drawing/2010/main" val="0"/>
                      </a:ext>
                    </a:extLst>
                  </a:blip>
                  <a:stretch>
                    <a:fillRect/>
                  </a:stretch>
                </pic:blipFill>
                <pic:spPr>
                  <a:xfrm>
                    <a:off x="0" y="0"/>
                    <a:ext cx="457200" cy="294174"/>
                  </a:xfrm>
                  <a:prstGeom prst="rect">
                    <a:avLst/>
                  </a:prstGeom>
                </pic:spPr>
              </pic:pic>
            </a:graphicData>
          </a:graphic>
          <wp14:sizeRelH relativeFrom="margin">
            <wp14:pctWidth>0</wp14:pctWidth>
          </wp14:sizeRelH>
          <wp14:sizeRelV relativeFrom="margin">
            <wp14:pctHeight>0</wp14:pctHeight>
          </wp14:sizeRelV>
        </wp:anchor>
      </w:drawing>
    </w:r>
    <w:r w:rsidR="0053530A">
      <w:rPr>
        <w:lang w:val="es-419"/>
      </w:rPr>
      <w:t>PetLost</w:t>
    </w:r>
    <w:r w:rsidR="005D0485">
      <w:rPr>
        <w:lang w:val="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72B3EF"/>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C449CBC8"/>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CB4DA4"/>
    <w:multiLevelType w:val="hybridMultilevel"/>
    <w:tmpl w:val="46463D74"/>
    <w:lvl w:ilvl="0" w:tplc="88B02858">
      <w:start w:val="10"/>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9D55898"/>
    <w:multiLevelType w:val="hybridMultilevel"/>
    <w:tmpl w:val="2A3814F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3F300C3"/>
    <w:multiLevelType w:val="hybridMultilevel"/>
    <w:tmpl w:val="EF869F9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15A87D82"/>
    <w:multiLevelType w:val="multilevel"/>
    <w:tmpl w:val="4E02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6728F"/>
    <w:multiLevelType w:val="multilevel"/>
    <w:tmpl w:val="55D43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A0417"/>
    <w:multiLevelType w:val="hybridMultilevel"/>
    <w:tmpl w:val="788891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D840A3B"/>
    <w:multiLevelType w:val="multilevel"/>
    <w:tmpl w:val="40C0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4865D08"/>
    <w:multiLevelType w:val="hybridMultilevel"/>
    <w:tmpl w:val="AC0825C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26735078"/>
    <w:multiLevelType w:val="multilevel"/>
    <w:tmpl w:val="B4026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6F76B2"/>
    <w:multiLevelType w:val="hybridMultilevel"/>
    <w:tmpl w:val="B28EA4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292E961E"/>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CD0737A"/>
    <w:multiLevelType w:val="hybridMultilevel"/>
    <w:tmpl w:val="9F225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E6D022A"/>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6117831"/>
    <w:multiLevelType w:val="hybridMultilevel"/>
    <w:tmpl w:val="611614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8" w15:restartNumberingAfterBreak="0">
    <w:nsid w:val="37AA2460"/>
    <w:multiLevelType w:val="hybridMultilevel"/>
    <w:tmpl w:val="66288636"/>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3E004408"/>
    <w:multiLevelType w:val="multilevel"/>
    <w:tmpl w:val="6334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BE0E30"/>
    <w:multiLevelType w:val="hybridMultilevel"/>
    <w:tmpl w:val="DAE8B45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1" w15:restartNumberingAfterBreak="0">
    <w:nsid w:val="43F548B4"/>
    <w:multiLevelType w:val="multilevel"/>
    <w:tmpl w:val="DEFAB6C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E053A2"/>
    <w:multiLevelType w:val="hybridMultilevel"/>
    <w:tmpl w:val="F4D0821A"/>
    <w:lvl w:ilvl="0" w:tplc="E5A47592">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482F675C"/>
    <w:multiLevelType w:val="multilevel"/>
    <w:tmpl w:val="1C706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530CD7"/>
    <w:multiLevelType w:val="multilevel"/>
    <w:tmpl w:val="5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7B02C0"/>
    <w:multiLevelType w:val="hybridMultilevel"/>
    <w:tmpl w:val="45F4158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4B775FDD"/>
    <w:multiLevelType w:val="hybridMultilevel"/>
    <w:tmpl w:val="B92AFFD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54DC4F77"/>
    <w:multiLevelType w:val="hybridMultilevel"/>
    <w:tmpl w:val="7A1ACC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9683C5C"/>
    <w:multiLevelType w:val="hybridMultilevel"/>
    <w:tmpl w:val="C5E442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5A0957E2"/>
    <w:multiLevelType w:val="hybridMultilevel"/>
    <w:tmpl w:val="8EDAAB9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4402DE3"/>
    <w:multiLevelType w:val="multilevel"/>
    <w:tmpl w:val="2C7630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945B8C"/>
    <w:multiLevelType w:val="hybridMultilevel"/>
    <w:tmpl w:val="8F04261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2" w15:restartNumberingAfterBreak="0">
    <w:nsid w:val="67FA386A"/>
    <w:multiLevelType w:val="multilevel"/>
    <w:tmpl w:val="9114355E"/>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hint="default"/>
      </w:rPr>
    </w:lvl>
    <w:lvl w:ilvl="2">
      <w:start w:val="1"/>
      <w:numFmt w:val="decimal"/>
      <w:pStyle w:val="Ttulo3"/>
      <w:lvlText w:val="%1.%2.%3"/>
      <w:lvlJc w:val="left"/>
      <w:pPr>
        <w:tabs>
          <w:tab w:val="num" w:pos="720"/>
        </w:tabs>
        <w:ind w:left="851" w:hanging="851"/>
      </w:pPr>
      <w:rPr>
        <w:rFonts w:hint="default"/>
        <w:b w:val="0"/>
        <w:bCs w:val="0"/>
        <w:shadow w:val="0"/>
        <w:sz w:val="24"/>
        <w:szCs w:val="24"/>
        <w:u w:val="none"/>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3" w15:restartNumberingAfterBreak="0">
    <w:nsid w:val="6A267654"/>
    <w:multiLevelType w:val="hybridMultilevel"/>
    <w:tmpl w:val="6BC613F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6AD23CEA"/>
    <w:multiLevelType w:val="hybridMultilevel"/>
    <w:tmpl w:val="4952554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6C537C67"/>
    <w:multiLevelType w:val="hybridMultilevel"/>
    <w:tmpl w:val="FA566F26"/>
    <w:lvl w:ilvl="0" w:tplc="FFFFFFFF">
      <w:start w:val="1"/>
      <w:numFmt w:val="ideographDigital"/>
      <w:lvlText w:val=""/>
      <w:lvlJc w:val="left"/>
    </w:lvl>
    <w:lvl w:ilvl="1" w:tplc="580A0017">
      <w:start w:val="1"/>
      <w:numFmt w:val="lowerLetter"/>
      <w:lvlText w:val="%2)"/>
      <w:lvlJc w:val="left"/>
      <w:pPr>
        <w:ind w:left="720" w:hanging="360"/>
      </w:p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6D2161AF"/>
    <w:multiLevelType w:val="hybridMultilevel"/>
    <w:tmpl w:val="9AB6CA8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F5031CD"/>
    <w:multiLevelType w:val="hybridMultilevel"/>
    <w:tmpl w:val="7F44B80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71A05C02"/>
    <w:multiLevelType w:val="multilevel"/>
    <w:tmpl w:val="F38248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D125CF"/>
    <w:multiLevelType w:val="multilevel"/>
    <w:tmpl w:val="6388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83060D"/>
    <w:multiLevelType w:val="multilevel"/>
    <w:tmpl w:val="857697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2E1B6A"/>
    <w:multiLevelType w:val="hybridMultilevel"/>
    <w:tmpl w:val="AE34973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7967267D"/>
    <w:multiLevelType w:val="hybridMultilevel"/>
    <w:tmpl w:val="DB5CEEDE"/>
    <w:lvl w:ilvl="0" w:tplc="580A0017">
      <w:start w:val="1"/>
      <w:numFmt w:val="lowerLetter"/>
      <w:lvlText w:val="%1)"/>
      <w:lvlJc w:val="left"/>
      <w:pPr>
        <w:ind w:left="778" w:hanging="360"/>
      </w:pPr>
    </w:lvl>
    <w:lvl w:ilvl="1" w:tplc="73C2749E">
      <w:start w:val="1"/>
      <w:numFmt w:val="lowerRoman"/>
      <w:lvlText w:val="%2."/>
      <w:lvlJc w:val="left"/>
      <w:pPr>
        <w:ind w:left="1858" w:hanging="720"/>
      </w:pPr>
      <w:rPr>
        <w:rFonts w:hint="default"/>
      </w:rPr>
    </w:lvl>
    <w:lvl w:ilvl="2" w:tplc="580A001B" w:tentative="1">
      <w:start w:val="1"/>
      <w:numFmt w:val="lowerRoman"/>
      <w:lvlText w:val="%3."/>
      <w:lvlJc w:val="right"/>
      <w:pPr>
        <w:ind w:left="2218" w:hanging="180"/>
      </w:pPr>
    </w:lvl>
    <w:lvl w:ilvl="3" w:tplc="580A000F" w:tentative="1">
      <w:start w:val="1"/>
      <w:numFmt w:val="decimal"/>
      <w:lvlText w:val="%4."/>
      <w:lvlJc w:val="left"/>
      <w:pPr>
        <w:ind w:left="2938" w:hanging="360"/>
      </w:pPr>
    </w:lvl>
    <w:lvl w:ilvl="4" w:tplc="580A0019" w:tentative="1">
      <w:start w:val="1"/>
      <w:numFmt w:val="lowerLetter"/>
      <w:lvlText w:val="%5."/>
      <w:lvlJc w:val="left"/>
      <w:pPr>
        <w:ind w:left="3658" w:hanging="360"/>
      </w:pPr>
    </w:lvl>
    <w:lvl w:ilvl="5" w:tplc="580A001B" w:tentative="1">
      <w:start w:val="1"/>
      <w:numFmt w:val="lowerRoman"/>
      <w:lvlText w:val="%6."/>
      <w:lvlJc w:val="right"/>
      <w:pPr>
        <w:ind w:left="4378" w:hanging="180"/>
      </w:pPr>
    </w:lvl>
    <w:lvl w:ilvl="6" w:tplc="580A000F" w:tentative="1">
      <w:start w:val="1"/>
      <w:numFmt w:val="decimal"/>
      <w:lvlText w:val="%7."/>
      <w:lvlJc w:val="left"/>
      <w:pPr>
        <w:ind w:left="5098" w:hanging="360"/>
      </w:pPr>
    </w:lvl>
    <w:lvl w:ilvl="7" w:tplc="580A0019" w:tentative="1">
      <w:start w:val="1"/>
      <w:numFmt w:val="lowerLetter"/>
      <w:lvlText w:val="%8."/>
      <w:lvlJc w:val="left"/>
      <w:pPr>
        <w:ind w:left="5818" w:hanging="360"/>
      </w:pPr>
    </w:lvl>
    <w:lvl w:ilvl="8" w:tplc="580A001B" w:tentative="1">
      <w:start w:val="1"/>
      <w:numFmt w:val="lowerRoman"/>
      <w:lvlText w:val="%9."/>
      <w:lvlJc w:val="right"/>
      <w:pPr>
        <w:ind w:left="6538" w:hanging="180"/>
      </w:pPr>
    </w:lvl>
  </w:abstractNum>
  <w:abstractNum w:abstractNumId="43" w15:restartNumberingAfterBreak="0">
    <w:nsid w:val="7C1F157B"/>
    <w:multiLevelType w:val="multilevel"/>
    <w:tmpl w:val="7728D8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5001806">
    <w:abstractNumId w:val="32"/>
  </w:num>
  <w:num w:numId="2" w16cid:durableId="87312783">
    <w:abstractNumId w:val="9"/>
  </w:num>
  <w:num w:numId="3" w16cid:durableId="2040936537">
    <w:abstractNumId w:val="14"/>
  </w:num>
  <w:num w:numId="4" w16cid:durableId="1709911779">
    <w:abstractNumId w:val="23"/>
  </w:num>
  <w:num w:numId="5" w16cid:durableId="325594950">
    <w:abstractNumId w:val="8"/>
  </w:num>
  <w:num w:numId="6" w16cid:durableId="442310474">
    <w:abstractNumId w:val="7"/>
  </w:num>
  <w:num w:numId="7" w16cid:durableId="1914242981">
    <w:abstractNumId w:val="33"/>
  </w:num>
  <w:num w:numId="8" w16cid:durableId="682707561">
    <w:abstractNumId w:val="34"/>
  </w:num>
  <w:num w:numId="9" w16cid:durableId="1899898109">
    <w:abstractNumId w:val="18"/>
  </w:num>
  <w:num w:numId="10" w16cid:durableId="930813453">
    <w:abstractNumId w:val="4"/>
  </w:num>
  <w:num w:numId="11" w16cid:durableId="891844780">
    <w:abstractNumId w:val="12"/>
  </w:num>
  <w:num w:numId="12" w16cid:durableId="1144735657">
    <w:abstractNumId w:val="28"/>
  </w:num>
  <w:num w:numId="13" w16cid:durableId="1683819305">
    <w:abstractNumId w:val="25"/>
  </w:num>
  <w:num w:numId="14" w16cid:durableId="111020484">
    <w:abstractNumId w:val="26"/>
  </w:num>
  <w:num w:numId="15" w16cid:durableId="1220550934">
    <w:abstractNumId w:val="37"/>
  </w:num>
  <w:num w:numId="16" w16cid:durableId="216820364">
    <w:abstractNumId w:val="24"/>
  </w:num>
  <w:num w:numId="17" w16cid:durableId="248735917">
    <w:abstractNumId w:val="3"/>
  </w:num>
  <w:num w:numId="18" w16cid:durableId="292252789">
    <w:abstractNumId w:val="1"/>
  </w:num>
  <w:num w:numId="19" w16cid:durableId="1037120314">
    <w:abstractNumId w:val="35"/>
  </w:num>
  <w:num w:numId="20" w16cid:durableId="1287733978">
    <w:abstractNumId w:val="42"/>
  </w:num>
  <w:num w:numId="21" w16cid:durableId="1333030398">
    <w:abstractNumId w:val="36"/>
  </w:num>
  <w:num w:numId="22" w16cid:durableId="1942908878">
    <w:abstractNumId w:val="22"/>
  </w:num>
  <w:num w:numId="23" w16cid:durableId="1547370761">
    <w:abstractNumId w:val="29"/>
  </w:num>
  <w:num w:numId="24" w16cid:durableId="1326132017">
    <w:abstractNumId w:val="15"/>
  </w:num>
  <w:num w:numId="25" w16cid:durableId="25716117">
    <w:abstractNumId w:val="13"/>
  </w:num>
  <w:num w:numId="26" w16cid:durableId="446854724">
    <w:abstractNumId w:val="31"/>
  </w:num>
  <w:num w:numId="27" w16cid:durableId="301085070">
    <w:abstractNumId w:val="16"/>
  </w:num>
  <w:num w:numId="28" w16cid:durableId="297075335">
    <w:abstractNumId w:val="10"/>
  </w:num>
  <w:num w:numId="29" w16cid:durableId="340595390">
    <w:abstractNumId w:val="0"/>
  </w:num>
  <w:num w:numId="30" w16cid:durableId="1395276422">
    <w:abstractNumId w:val="41"/>
  </w:num>
  <w:num w:numId="31" w16cid:durableId="1300652753">
    <w:abstractNumId w:val="2"/>
  </w:num>
  <w:num w:numId="32" w16cid:durableId="544021146">
    <w:abstractNumId w:val="17"/>
  </w:num>
  <w:num w:numId="33" w16cid:durableId="578633580">
    <w:abstractNumId w:val="20"/>
  </w:num>
  <w:num w:numId="34" w16cid:durableId="1635213013">
    <w:abstractNumId w:val="21"/>
  </w:num>
  <w:num w:numId="35" w16cid:durableId="1340503598">
    <w:abstractNumId w:val="30"/>
  </w:num>
  <w:num w:numId="36" w16cid:durableId="400520220">
    <w:abstractNumId w:val="38"/>
  </w:num>
  <w:num w:numId="37" w16cid:durableId="861894856">
    <w:abstractNumId w:val="19"/>
  </w:num>
  <w:num w:numId="38" w16cid:durableId="1411585018">
    <w:abstractNumId w:val="43"/>
  </w:num>
  <w:num w:numId="39" w16cid:durableId="39943633">
    <w:abstractNumId w:val="6"/>
  </w:num>
  <w:num w:numId="40" w16cid:durableId="419064345">
    <w:abstractNumId w:val="39"/>
  </w:num>
  <w:num w:numId="41" w16cid:durableId="271134474">
    <w:abstractNumId w:val="40"/>
  </w:num>
  <w:num w:numId="42" w16cid:durableId="1607690784">
    <w:abstractNumId w:val="11"/>
  </w:num>
  <w:num w:numId="43" w16cid:durableId="296223809">
    <w:abstractNumId w:val="5"/>
  </w:num>
  <w:num w:numId="44" w16cid:durableId="513150801">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09"/>
  <w:hyphenationZone w:val="425"/>
  <w:noPunctuationKerning/>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159BB"/>
    <w:rsid w:val="00052774"/>
    <w:rsid w:val="00074DFF"/>
    <w:rsid w:val="000B42C6"/>
    <w:rsid w:val="000C3C96"/>
    <w:rsid w:val="000D2169"/>
    <w:rsid w:val="0011466E"/>
    <w:rsid w:val="0013066C"/>
    <w:rsid w:val="00143502"/>
    <w:rsid w:val="001561AE"/>
    <w:rsid w:val="00160F76"/>
    <w:rsid w:val="0016795E"/>
    <w:rsid w:val="00174398"/>
    <w:rsid w:val="00174725"/>
    <w:rsid w:val="001878F7"/>
    <w:rsid w:val="00193C09"/>
    <w:rsid w:val="0019789E"/>
    <w:rsid w:val="001A2AB5"/>
    <w:rsid w:val="001D670D"/>
    <w:rsid w:val="001E0522"/>
    <w:rsid w:val="001E7660"/>
    <w:rsid w:val="002047D9"/>
    <w:rsid w:val="00270119"/>
    <w:rsid w:val="00272E4D"/>
    <w:rsid w:val="002973B4"/>
    <w:rsid w:val="002A0F12"/>
    <w:rsid w:val="002A6A48"/>
    <w:rsid w:val="002B2AB1"/>
    <w:rsid w:val="002B4AAF"/>
    <w:rsid w:val="002B5424"/>
    <w:rsid w:val="002B7BC2"/>
    <w:rsid w:val="002E15DC"/>
    <w:rsid w:val="0030265D"/>
    <w:rsid w:val="003049BA"/>
    <w:rsid w:val="00305463"/>
    <w:rsid w:val="00325702"/>
    <w:rsid w:val="003317DF"/>
    <w:rsid w:val="00336A97"/>
    <w:rsid w:val="00346233"/>
    <w:rsid w:val="003508ED"/>
    <w:rsid w:val="00361AFC"/>
    <w:rsid w:val="00362CDA"/>
    <w:rsid w:val="0037376A"/>
    <w:rsid w:val="00375DED"/>
    <w:rsid w:val="00390D4C"/>
    <w:rsid w:val="003A1551"/>
    <w:rsid w:val="003B05E5"/>
    <w:rsid w:val="003C68F9"/>
    <w:rsid w:val="003D1163"/>
    <w:rsid w:val="003D16F6"/>
    <w:rsid w:val="003D1FC9"/>
    <w:rsid w:val="003F085B"/>
    <w:rsid w:val="003F55B7"/>
    <w:rsid w:val="00421E8A"/>
    <w:rsid w:val="004319CC"/>
    <w:rsid w:val="004419A8"/>
    <w:rsid w:val="0044764B"/>
    <w:rsid w:val="00461BC4"/>
    <w:rsid w:val="00471101"/>
    <w:rsid w:val="004810BF"/>
    <w:rsid w:val="00486218"/>
    <w:rsid w:val="004926AE"/>
    <w:rsid w:val="00496340"/>
    <w:rsid w:val="00497486"/>
    <w:rsid w:val="004A79E4"/>
    <w:rsid w:val="004D759E"/>
    <w:rsid w:val="004F4479"/>
    <w:rsid w:val="00502713"/>
    <w:rsid w:val="005048B6"/>
    <w:rsid w:val="00513426"/>
    <w:rsid w:val="00515BBA"/>
    <w:rsid w:val="00531E24"/>
    <w:rsid w:val="0053447D"/>
    <w:rsid w:val="0053530A"/>
    <w:rsid w:val="00553B1E"/>
    <w:rsid w:val="00573B22"/>
    <w:rsid w:val="00577D9E"/>
    <w:rsid w:val="0059064C"/>
    <w:rsid w:val="005A5970"/>
    <w:rsid w:val="005B1C79"/>
    <w:rsid w:val="005C76C4"/>
    <w:rsid w:val="005D0485"/>
    <w:rsid w:val="005D0B61"/>
    <w:rsid w:val="005D316B"/>
    <w:rsid w:val="00601F84"/>
    <w:rsid w:val="006075EA"/>
    <w:rsid w:val="00646D17"/>
    <w:rsid w:val="00653812"/>
    <w:rsid w:val="00675A89"/>
    <w:rsid w:val="006A3042"/>
    <w:rsid w:val="006C00D9"/>
    <w:rsid w:val="006C0B2F"/>
    <w:rsid w:val="006C4553"/>
    <w:rsid w:val="006F7C80"/>
    <w:rsid w:val="0070191C"/>
    <w:rsid w:val="00705A59"/>
    <w:rsid w:val="007121BE"/>
    <w:rsid w:val="00734911"/>
    <w:rsid w:val="00735897"/>
    <w:rsid w:val="00777722"/>
    <w:rsid w:val="00784B26"/>
    <w:rsid w:val="00793DF1"/>
    <w:rsid w:val="007B74A6"/>
    <w:rsid w:val="007B764F"/>
    <w:rsid w:val="007E7866"/>
    <w:rsid w:val="00833124"/>
    <w:rsid w:val="00855015"/>
    <w:rsid w:val="008A2F6D"/>
    <w:rsid w:val="008B2B9C"/>
    <w:rsid w:val="008D5BEF"/>
    <w:rsid w:val="008D5F34"/>
    <w:rsid w:val="008E435F"/>
    <w:rsid w:val="00906776"/>
    <w:rsid w:val="0092035D"/>
    <w:rsid w:val="00927EE2"/>
    <w:rsid w:val="00937253"/>
    <w:rsid w:val="00943FDD"/>
    <w:rsid w:val="00945976"/>
    <w:rsid w:val="00960721"/>
    <w:rsid w:val="00964A68"/>
    <w:rsid w:val="00977C94"/>
    <w:rsid w:val="00985976"/>
    <w:rsid w:val="009A7CEE"/>
    <w:rsid w:val="009B6835"/>
    <w:rsid w:val="009C7DD3"/>
    <w:rsid w:val="009E46B4"/>
    <w:rsid w:val="00A00D9B"/>
    <w:rsid w:val="00A00E71"/>
    <w:rsid w:val="00A03C72"/>
    <w:rsid w:val="00A05D5F"/>
    <w:rsid w:val="00A42BAE"/>
    <w:rsid w:val="00A53428"/>
    <w:rsid w:val="00A6189E"/>
    <w:rsid w:val="00A66E39"/>
    <w:rsid w:val="00A90214"/>
    <w:rsid w:val="00AC4695"/>
    <w:rsid w:val="00AD38D6"/>
    <w:rsid w:val="00AD7CDC"/>
    <w:rsid w:val="00AE63CF"/>
    <w:rsid w:val="00B148F7"/>
    <w:rsid w:val="00B4596F"/>
    <w:rsid w:val="00B50909"/>
    <w:rsid w:val="00B57F91"/>
    <w:rsid w:val="00B74F22"/>
    <w:rsid w:val="00B75340"/>
    <w:rsid w:val="00B846F7"/>
    <w:rsid w:val="00B94740"/>
    <w:rsid w:val="00BB20A3"/>
    <w:rsid w:val="00BC1F5B"/>
    <w:rsid w:val="00BC5F6D"/>
    <w:rsid w:val="00BD25E1"/>
    <w:rsid w:val="00BD2FB3"/>
    <w:rsid w:val="00BD39EC"/>
    <w:rsid w:val="00BE07FC"/>
    <w:rsid w:val="00BE3B41"/>
    <w:rsid w:val="00C016CF"/>
    <w:rsid w:val="00C2248B"/>
    <w:rsid w:val="00C25B4B"/>
    <w:rsid w:val="00C50AB1"/>
    <w:rsid w:val="00CA4522"/>
    <w:rsid w:val="00CF5620"/>
    <w:rsid w:val="00CF79EA"/>
    <w:rsid w:val="00D00F05"/>
    <w:rsid w:val="00D21C13"/>
    <w:rsid w:val="00D2358F"/>
    <w:rsid w:val="00D2767D"/>
    <w:rsid w:val="00D3259A"/>
    <w:rsid w:val="00D42778"/>
    <w:rsid w:val="00D54D2B"/>
    <w:rsid w:val="00D559C4"/>
    <w:rsid w:val="00D66FEF"/>
    <w:rsid w:val="00D846CA"/>
    <w:rsid w:val="00D9042D"/>
    <w:rsid w:val="00DB1CDB"/>
    <w:rsid w:val="00DF17A4"/>
    <w:rsid w:val="00E127EA"/>
    <w:rsid w:val="00E2418B"/>
    <w:rsid w:val="00E31251"/>
    <w:rsid w:val="00E3211F"/>
    <w:rsid w:val="00E3759F"/>
    <w:rsid w:val="00E439FE"/>
    <w:rsid w:val="00E6469B"/>
    <w:rsid w:val="00E6701E"/>
    <w:rsid w:val="00E671F2"/>
    <w:rsid w:val="00E777D5"/>
    <w:rsid w:val="00E92AD1"/>
    <w:rsid w:val="00EB4CF9"/>
    <w:rsid w:val="00EB6FED"/>
    <w:rsid w:val="00EE568F"/>
    <w:rsid w:val="00F03E14"/>
    <w:rsid w:val="00F167B2"/>
    <w:rsid w:val="00F24CBE"/>
    <w:rsid w:val="00F27EF4"/>
    <w:rsid w:val="00F35680"/>
    <w:rsid w:val="00F53F78"/>
    <w:rsid w:val="00F63258"/>
    <w:rsid w:val="00F65570"/>
    <w:rsid w:val="00F7017C"/>
    <w:rsid w:val="00F808DD"/>
    <w:rsid w:val="00F8172B"/>
    <w:rsid w:val="00F872BF"/>
    <w:rsid w:val="00FA0FC7"/>
    <w:rsid w:val="00FA7463"/>
    <w:rsid w:val="00FB3A8E"/>
    <w:rsid w:val="00FC04AC"/>
    <w:rsid w:val="00FC42EB"/>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6A2794DF"/>
  <w15:docId w15:val="{83B2C47F-22AC-41B3-A9E3-4099899E2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F27EF4"/>
    <w:pPr>
      <w:keepNext/>
      <w:numPr>
        <w:numId w:val="1"/>
      </w:numPr>
      <w:spacing w:before="240" w:after="60"/>
      <w:outlineLvl w:val="0"/>
    </w:pPr>
    <w:rPr>
      <w:rFonts w:ascii="Times New Roman" w:hAnsi="Times New Roman"/>
      <w:b/>
      <w:bCs/>
      <w:smallCaps/>
      <w:shadow/>
      <w:kern w:val="32"/>
      <w:sz w:val="32"/>
      <w:szCs w:val="32"/>
    </w:rPr>
  </w:style>
  <w:style w:type="paragraph" w:styleId="Ttulo2">
    <w:name w:val="heading 2"/>
    <w:basedOn w:val="Normal"/>
    <w:next w:val="Normal"/>
    <w:autoRedefine/>
    <w:qFormat/>
    <w:rsid w:val="00471101"/>
    <w:pPr>
      <w:keepNext/>
      <w:numPr>
        <w:ilvl w:val="1"/>
        <w:numId w:val="1"/>
      </w:numPr>
      <w:spacing w:before="240" w:after="60"/>
      <w:outlineLvl w:val="1"/>
    </w:pPr>
    <w:rPr>
      <w:rFonts w:cs="Tahoma"/>
      <w:b/>
      <w:bCs/>
      <w:sz w:val="28"/>
      <w:szCs w:val="28"/>
      <w:lang w:val="es-ES"/>
    </w:rPr>
  </w:style>
  <w:style w:type="paragraph" w:styleId="Ttulo3">
    <w:name w:val="heading 3"/>
    <w:basedOn w:val="Normal"/>
    <w:next w:val="Normal"/>
    <w:autoRedefine/>
    <w:qFormat/>
    <w:rsid w:val="00AC4695"/>
    <w:pPr>
      <w:keepNext/>
      <w:numPr>
        <w:ilvl w:val="2"/>
        <w:numId w:val="1"/>
      </w:numPr>
      <w:tabs>
        <w:tab w:val="clear" w:pos="720"/>
        <w:tab w:val="num" w:pos="851"/>
      </w:tabs>
      <w:spacing w:before="240" w:after="60"/>
      <w:outlineLvl w:val="2"/>
    </w:pPr>
    <w:rPr>
      <w:rFonts w:ascii="Times New Roman" w:hAnsi="Times New Roman"/>
    </w:rPr>
  </w:style>
  <w:style w:type="paragraph" w:styleId="Ttulo4">
    <w:name w:val="heading 4"/>
    <w:basedOn w:val="Normal"/>
    <w:next w:val="Normal"/>
    <w:autoRedefine/>
    <w:qFormat/>
    <w:rsid w:val="0016795E"/>
    <w:pPr>
      <w:keepNext/>
      <w:numPr>
        <w:ilvl w:val="3"/>
        <w:numId w:val="1"/>
      </w:numPr>
      <w:tabs>
        <w:tab w:val="clear" w:pos="864"/>
        <w:tab w:val="num" w:pos="1134"/>
      </w:tabs>
      <w:spacing w:before="240" w:after="60"/>
      <w:ind w:left="1134" w:hanging="1134"/>
      <w:outlineLvl w:val="3"/>
    </w:pPr>
    <w:rPr>
      <w:rFonts w:ascii="Times New Roman" w:hAnsi="Times New Roman"/>
      <w:b/>
      <w:bCs/>
      <w:lang w:val="es-419" w:eastAsia="es-AR"/>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hadow/>
      <w:sz w:val="26"/>
      <w:szCs w:val="26"/>
    </w:rPr>
  </w:style>
  <w:style w:type="paragraph" w:styleId="Ttulo6">
    <w:name w:val="heading 6"/>
    <w:basedOn w:val="Normal"/>
    <w:next w:val="Normal"/>
    <w:autoRedefine/>
    <w:qFormat/>
    <w:rsid w:val="00497486"/>
    <w:pPr>
      <w:keepNext/>
      <w:numPr>
        <w:ilvl w:val="5"/>
        <w:numId w:val="1"/>
      </w:numPr>
      <w:outlineLvl w:val="5"/>
    </w:pPr>
    <w:rPr>
      <w:b/>
      <w:bCs/>
      <w:shadow/>
      <w:sz w:val="26"/>
      <w:szCs w:val="26"/>
    </w:rPr>
  </w:style>
  <w:style w:type="paragraph" w:styleId="Ttulo7">
    <w:name w:val="heading 7"/>
    <w:basedOn w:val="Normal"/>
    <w:next w:val="Normal"/>
    <w:autoRedefine/>
    <w:qFormat/>
    <w:rsid w:val="00497486"/>
    <w:pPr>
      <w:keepNext/>
      <w:numPr>
        <w:ilvl w:val="6"/>
        <w:numId w:val="1"/>
      </w:numPr>
      <w:outlineLvl w:val="6"/>
    </w:pPr>
    <w:rPr>
      <w:b/>
      <w:bCs/>
      <w:shadow/>
      <w:sz w:val="26"/>
    </w:rPr>
  </w:style>
  <w:style w:type="paragraph" w:styleId="Ttulo8">
    <w:name w:val="heading 8"/>
    <w:basedOn w:val="Normal"/>
    <w:next w:val="Normal"/>
    <w:autoRedefine/>
    <w:qFormat/>
    <w:rsid w:val="00497486"/>
    <w:pPr>
      <w:numPr>
        <w:ilvl w:val="7"/>
        <w:numId w:val="1"/>
      </w:numPr>
      <w:spacing w:before="240" w:after="60"/>
      <w:outlineLvl w:val="7"/>
    </w:pPr>
    <w:rPr>
      <w:b/>
      <w:iCs/>
      <w:shadow/>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hadow/>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hadow/>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autoRedefine/>
    <w:qFormat/>
    <w:rsid w:val="001561AE"/>
    <w:pPr>
      <w:jc w:val="center"/>
      <w:outlineLvl w:val="0"/>
    </w:pPr>
    <w:rPr>
      <w:rFonts w:cs="Tahoma"/>
      <w:b/>
      <w:bCs/>
      <w:shadow/>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iPriority w:val="59"/>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shadow w:val="0"/>
      <w:color w:val="365F91" w:themeColor="accent1" w:themeShade="BF"/>
      <w:kern w:val="0"/>
      <w:lang w:val="es-ES"/>
    </w:rPr>
  </w:style>
  <w:style w:type="paragraph" w:styleId="Sinespaciado">
    <w:name w:val="No Spacing"/>
    <w:link w:val="SinespaciadoCar"/>
    <w:uiPriority w:val="1"/>
    <w:qFormat/>
    <w:rsid w:val="007B764F"/>
    <w:rPr>
      <w:rFonts w:asciiTheme="minorHAnsi" w:eastAsiaTheme="minorEastAsia" w:hAnsiTheme="minorHAnsi" w:cstheme="minorBidi"/>
      <w:sz w:val="22"/>
      <w:szCs w:val="22"/>
      <w:lang w:val="es-419" w:eastAsia="es-419"/>
    </w:rPr>
  </w:style>
  <w:style w:type="character" w:customStyle="1" w:styleId="SinespaciadoCar">
    <w:name w:val="Sin espaciado Car"/>
    <w:basedOn w:val="Fuentedeprrafopredeter"/>
    <w:link w:val="Sinespaciado"/>
    <w:uiPriority w:val="1"/>
    <w:rsid w:val="007B764F"/>
    <w:rPr>
      <w:rFonts w:asciiTheme="minorHAnsi" w:eastAsiaTheme="minorEastAsia" w:hAnsiTheme="minorHAnsi" w:cstheme="minorBidi"/>
      <w:sz w:val="22"/>
      <w:szCs w:val="22"/>
      <w:lang w:val="es-419" w:eastAsia="es-4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mindmeister.com/map/2387626350"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github.com/onfevs/PetLost" TargetMode="External"/><Relationship Id="rId10" Type="http://schemas.openxmlformats.org/officeDocument/2006/relationships/image" Target="media/image3.wmf"/><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8.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55446-676E-4E17-A9C0-B4691ED08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Template>
  <TotalTime>295</TotalTime>
  <Pages>1</Pages>
  <Words>3989</Words>
  <Characters>21940</Characters>
  <Application>Microsoft Office Word</Application>
  <DocSecurity>0</DocSecurity>
  <Lines>182</Lines>
  <Paragraphs>51</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25878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creator>Facultad de Ciencias Exactas y Tecnologías - UNSE</dc:creator>
  <cp:lastModifiedBy>Jorge Vallejo</cp:lastModifiedBy>
  <cp:revision>44</cp:revision>
  <cp:lastPrinted>2004-10-22T00:36:00Z</cp:lastPrinted>
  <dcterms:created xsi:type="dcterms:W3CDTF">2015-05-27T19:34:00Z</dcterms:created>
  <dcterms:modified xsi:type="dcterms:W3CDTF">2022-09-09T01:04:00Z</dcterms:modified>
</cp:coreProperties>
</file>